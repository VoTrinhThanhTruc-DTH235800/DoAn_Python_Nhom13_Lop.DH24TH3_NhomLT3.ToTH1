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393B4C1B" w14:textId="77777777" w:rsidR="00CE29C3" w:rsidRPr="00FD7793" w:rsidRDefault="00CE29C3" w:rsidP="00891F0B">
      <w:pPr>
        <w:pStyle w:val="Title"/>
        <w:spacing w:after="60"/>
        <w:rPr>
          <w:szCs w:val="28"/>
        </w:rPr>
      </w:pPr>
      <w:r w:rsidRPr="00FD7793">
        <w:rPr>
          <w:szCs w:val="28"/>
        </w:rPr>
        <w:t>TRƯỜNG ĐẠI HỌC AN GIANG</w:t>
      </w:r>
    </w:p>
    <w:p w14:paraId="32E37237" w14:textId="77777777" w:rsidR="00CE29C3" w:rsidRPr="00FD7793" w:rsidRDefault="00CE29C3" w:rsidP="00891F0B">
      <w:pPr>
        <w:jc w:val="center"/>
        <w:rPr>
          <w:b/>
          <w:sz w:val="28"/>
          <w:szCs w:val="28"/>
        </w:rPr>
      </w:pPr>
      <w:r w:rsidRPr="00FD7793">
        <w:rPr>
          <w:b/>
          <w:sz w:val="28"/>
          <w:szCs w:val="28"/>
        </w:rPr>
        <w:t xml:space="preserve">KHOA CÔNG NGHỆ </w:t>
      </w:r>
      <w:r w:rsidR="00FE0301">
        <w:rPr>
          <w:b/>
          <w:sz w:val="28"/>
          <w:szCs w:val="28"/>
        </w:rPr>
        <w:t>THÔNG TIN</w:t>
      </w:r>
    </w:p>
    <w:p w14:paraId="5AA1699E" w14:textId="77777777" w:rsidR="00FD7793" w:rsidRDefault="00FD7793" w:rsidP="00891F0B">
      <w:pPr>
        <w:rPr>
          <w:sz w:val="28"/>
        </w:rPr>
      </w:pPr>
    </w:p>
    <w:p w14:paraId="7D5DB0BB" w14:textId="77777777" w:rsidR="00C144CC" w:rsidRDefault="00C144CC" w:rsidP="00891F0B">
      <w:pPr>
        <w:rPr>
          <w:sz w:val="28"/>
        </w:rPr>
      </w:pPr>
    </w:p>
    <w:p w14:paraId="0E51EA13" w14:textId="28397CC8" w:rsidR="00D47B97" w:rsidRDefault="0002336F" w:rsidP="00C144CC">
      <w:pPr>
        <w:jc w:val="center"/>
        <w:rPr>
          <w:sz w:val="28"/>
        </w:rPr>
      </w:pPr>
      <w:r>
        <w:rPr>
          <w:noProof/>
        </w:rPr>
        <w:drawing>
          <wp:inline distT="0" distB="0" distL="0" distR="0" wp14:anchorId="7BCDE57C" wp14:editId="736FEF3A">
            <wp:extent cx="1160145" cy="1160145"/>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0145" cy="1160145"/>
                    </a:xfrm>
                    <a:prstGeom prst="rect">
                      <a:avLst/>
                    </a:prstGeom>
                    <a:noFill/>
                    <a:ln>
                      <a:noFill/>
                    </a:ln>
                  </pic:spPr>
                </pic:pic>
              </a:graphicData>
            </a:graphic>
          </wp:inline>
        </w:drawing>
      </w:r>
    </w:p>
    <w:p w14:paraId="778DA35B" w14:textId="77777777" w:rsidR="00CE29C3" w:rsidRPr="00FD7793" w:rsidRDefault="00CE29C3" w:rsidP="00891F0B">
      <w:pPr>
        <w:jc w:val="center"/>
        <w:rPr>
          <w:sz w:val="28"/>
        </w:rPr>
      </w:pPr>
    </w:p>
    <w:p w14:paraId="0FC0CCB4" w14:textId="77777777" w:rsidR="00CE29C3" w:rsidRPr="00FD7793" w:rsidRDefault="00CE29C3" w:rsidP="00891F0B">
      <w:pPr>
        <w:jc w:val="center"/>
        <w:rPr>
          <w:sz w:val="28"/>
        </w:rPr>
      </w:pPr>
    </w:p>
    <w:p w14:paraId="7279C591" w14:textId="77777777" w:rsidR="00CE29C3" w:rsidRDefault="00CE29C3" w:rsidP="00891F0B">
      <w:pPr>
        <w:rPr>
          <w:sz w:val="28"/>
        </w:rPr>
      </w:pPr>
    </w:p>
    <w:p w14:paraId="449D4403" w14:textId="77777777" w:rsidR="00A815C8" w:rsidRDefault="00A815C8" w:rsidP="00A815C8">
      <w:pPr>
        <w:spacing w:before="120"/>
        <w:ind w:left="66" w:right="2"/>
        <w:jc w:val="center"/>
        <w:rPr>
          <w:b/>
          <w:sz w:val="32"/>
        </w:rPr>
      </w:pPr>
      <w:r>
        <w:rPr>
          <w:b/>
          <w:sz w:val="32"/>
        </w:rPr>
        <w:t>BÁO</w:t>
      </w:r>
      <w:r>
        <w:rPr>
          <w:b/>
          <w:spacing w:val="-6"/>
          <w:sz w:val="32"/>
        </w:rPr>
        <w:t xml:space="preserve"> </w:t>
      </w:r>
      <w:r>
        <w:rPr>
          <w:b/>
          <w:sz w:val="32"/>
        </w:rPr>
        <w:t>CÁO</w:t>
      </w:r>
      <w:r>
        <w:rPr>
          <w:b/>
          <w:spacing w:val="-8"/>
          <w:sz w:val="32"/>
        </w:rPr>
        <w:t xml:space="preserve"> </w:t>
      </w:r>
      <w:r>
        <w:rPr>
          <w:b/>
          <w:sz w:val="32"/>
        </w:rPr>
        <w:t>ĐỒ</w:t>
      </w:r>
      <w:r>
        <w:rPr>
          <w:b/>
          <w:spacing w:val="-6"/>
          <w:sz w:val="32"/>
        </w:rPr>
        <w:t xml:space="preserve"> </w:t>
      </w:r>
      <w:r>
        <w:rPr>
          <w:b/>
          <w:spacing w:val="-5"/>
          <w:sz w:val="32"/>
        </w:rPr>
        <w:t>ÁN</w:t>
      </w:r>
    </w:p>
    <w:p w14:paraId="6046F623" w14:textId="77777777" w:rsidR="00A815C8" w:rsidRPr="00A815C8" w:rsidRDefault="00A815C8" w:rsidP="00A815C8">
      <w:pPr>
        <w:pStyle w:val="Heading1"/>
        <w:spacing w:after="0"/>
        <w:ind w:right="63"/>
        <w:rPr>
          <w:sz w:val="28"/>
          <w:szCs w:val="22"/>
        </w:rPr>
      </w:pPr>
      <w:bookmarkStart w:id="0" w:name="_Toc214220355"/>
      <w:bookmarkStart w:id="1" w:name="_Toc214220421"/>
      <w:bookmarkStart w:id="2" w:name="_Toc214221572"/>
      <w:r w:rsidRPr="00A815C8">
        <w:rPr>
          <w:color w:val="FF0000"/>
          <w:sz w:val="28"/>
          <w:szCs w:val="22"/>
        </w:rPr>
        <w:t>Chuyên</w:t>
      </w:r>
      <w:r w:rsidRPr="00A815C8">
        <w:rPr>
          <w:color w:val="FF0000"/>
          <w:spacing w:val="-2"/>
          <w:sz w:val="28"/>
          <w:szCs w:val="22"/>
        </w:rPr>
        <w:t xml:space="preserve"> </w:t>
      </w:r>
      <w:r w:rsidRPr="00A815C8">
        <w:rPr>
          <w:color w:val="FF0000"/>
          <w:sz w:val="28"/>
          <w:szCs w:val="22"/>
        </w:rPr>
        <w:t>đề</w:t>
      </w:r>
      <w:r w:rsidRPr="00A815C8">
        <w:rPr>
          <w:color w:val="FF0000"/>
          <w:spacing w:val="-3"/>
          <w:sz w:val="28"/>
          <w:szCs w:val="22"/>
        </w:rPr>
        <w:t xml:space="preserve"> </w:t>
      </w:r>
      <w:r w:rsidRPr="00A815C8">
        <w:rPr>
          <w:color w:val="FF0000"/>
          <w:sz w:val="28"/>
          <w:szCs w:val="22"/>
        </w:rPr>
        <w:t>Python</w:t>
      </w:r>
      <w:r w:rsidRPr="00A815C8">
        <w:rPr>
          <w:color w:val="FF0000"/>
          <w:spacing w:val="66"/>
          <w:sz w:val="28"/>
          <w:szCs w:val="22"/>
        </w:rPr>
        <w:t xml:space="preserve"> </w:t>
      </w:r>
      <w:r w:rsidRPr="00A815C8">
        <w:rPr>
          <w:color w:val="FF0000"/>
          <w:spacing w:val="-2"/>
          <w:sz w:val="28"/>
          <w:szCs w:val="22"/>
        </w:rPr>
        <w:t>(COS525)</w:t>
      </w:r>
      <w:bookmarkEnd w:id="0"/>
      <w:bookmarkEnd w:id="1"/>
      <w:bookmarkEnd w:id="2"/>
    </w:p>
    <w:p w14:paraId="1D5D8EC2" w14:textId="77777777" w:rsidR="00CE29C3" w:rsidRDefault="00CE29C3" w:rsidP="00891F0B">
      <w:pPr>
        <w:rPr>
          <w:sz w:val="28"/>
        </w:rPr>
      </w:pPr>
    </w:p>
    <w:p w14:paraId="293A6D7D" w14:textId="77777777" w:rsidR="00E22BC6" w:rsidRPr="00A815C8" w:rsidRDefault="00E22BC6" w:rsidP="00891F0B">
      <w:pPr>
        <w:jc w:val="center"/>
        <w:rPr>
          <w:b/>
          <w:sz w:val="36"/>
          <w:szCs w:val="28"/>
        </w:rPr>
      </w:pPr>
    </w:p>
    <w:p w14:paraId="4187130D" w14:textId="77777777" w:rsidR="00A815C8" w:rsidRPr="00A815C8" w:rsidRDefault="00A815C8" w:rsidP="00A815C8">
      <w:pPr>
        <w:pStyle w:val="Title"/>
        <w:spacing w:before="120"/>
        <w:rPr>
          <w:sz w:val="40"/>
          <w:szCs w:val="28"/>
          <w:lang w:val="vi-VN"/>
        </w:rPr>
      </w:pPr>
      <w:r w:rsidRPr="00A815C8">
        <w:rPr>
          <w:sz w:val="40"/>
          <w:szCs w:val="28"/>
        </w:rPr>
        <w:t>XÂY</w:t>
      </w:r>
      <w:r w:rsidRPr="00A815C8">
        <w:rPr>
          <w:spacing w:val="-21"/>
          <w:sz w:val="40"/>
          <w:szCs w:val="28"/>
        </w:rPr>
        <w:t xml:space="preserve"> </w:t>
      </w:r>
      <w:r w:rsidRPr="00A815C8">
        <w:rPr>
          <w:sz w:val="40"/>
          <w:szCs w:val="28"/>
        </w:rPr>
        <w:t>DỰNG</w:t>
      </w:r>
      <w:r w:rsidRPr="00A815C8">
        <w:rPr>
          <w:spacing w:val="-6"/>
          <w:sz w:val="40"/>
          <w:szCs w:val="28"/>
        </w:rPr>
        <w:t xml:space="preserve"> </w:t>
      </w:r>
      <w:r w:rsidRPr="00A815C8">
        <w:rPr>
          <w:sz w:val="40"/>
          <w:szCs w:val="28"/>
        </w:rPr>
        <w:t>ỨNG</w:t>
      </w:r>
      <w:r w:rsidRPr="00A815C8">
        <w:rPr>
          <w:spacing w:val="-3"/>
          <w:sz w:val="40"/>
          <w:szCs w:val="28"/>
        </w:rPr>
        <w:t xml:space="preserve"> </w:t>
      </w:r>
      <w:r w:rsidRPr="00A815C8">
        <w:rPr>
          <w:sz w:val="40"/>
          <w:szCs w:val="28"/>
        </w:rPr>
        <w:t>DỤNG</w:t>
      </w:r>
      <w:r w:rsidRPr="00A815C8">
        <w:rPr>
          <w:spacing w:val="-3"/>
          <w:sz w:val="40"/>
          <w:szCs w:val="28"/>
        </w:rPr>
        <w:t xml:space="preserve"> </w:t>
      </w:r>
      <w:r w:rsidRPr="00A815C8">
        <w:rPr>
          <w:sz w:val="40"/>
          <w:szCs w:val="28"/>
        </w:rPr>
        <w:t>QUẢN</w:t>
      </w:r>
      <w:r w:rsidRPr="00A815C8">
        <w:rPr>
          <w:spacing w:val="-3"/>
          <w:sz w:val="40"/>
          <w:szCs w:val="28"/>
        </w:rPr>
        <w:t xml:space="preserve"> </w:t>
      </w:r>
      <w:r w:rsidRPr="00A815C8">
        <w:rPr>
          <w:sz w:val="40"/>
          <w:szCs w:val="28"/>
        </w:rPr>
        <w:t>LÝ</w:t>
      </w:r>
      <w:r w:rsidRPr="00A815C8">
        <w:rPr>
          <w:spacing w:val="-5"/>
          <w:sz w:val="40"/>
          <w:szCs w:val="28"/>
        </w:rPr>
        <w:t xml:space="preserve"> </w:t>
      </w:r>
      <w:r w:rsidRPr="00A815C8">
        <w:rPr>
          <w:sz w:val="40"/>
          <w:szCs w:val="28"/>
        </w:rPr>
        <w:t>HỌC</w:t>
      </w:r>
      <w:r w:rsidRPr="00A815C8">
        <w:rPr>
          <w:sz w:val="40"/>
          <w:szCs w:val="28"/>
          <w:lang w:val="vi-VN"/>
        </w:rPr>
        <w:t xml:space="preserve"> SINH</w:t>
      </w:r>
      <w:r w:rsidRPr="00A815C8">
        <w:rPr>
          <w:sz w:val="40"/>
          <w:szCs w:val="28"/>
        </w:rPr>
        <w:t xml:space="preserve"> VỚI PYTHON, TKINTER VÀ MYSQL</w:t>
      </w:r>
    </w:p>
    <w:p w14:paraId="75F2ADDD" w14:textId="77777777" w:rsidR="00CE29C3" w:rsidRPr="00FD7793" w:rsidRDefault="00CE29C3" w:rsidP="00891F0B">
      <w:pPr>
        <w:pStyle w:val="Heading3"/>
      </w:pPr>
    </w:p>
    <w:p w14:paraId="7A04F6CF" w14:textId="77777777" w:rsidR="00A1011D" w:rsidRPr="00A1011D" w:rsidRDefault="00A1011D" w:rsidP="00891F0B">
      <w:pPr>
        <w:jc w:val="center"/>
        <w:rPr>
          <w:sz w:val="30"/>
          <w:szCs w:val="28"/>
        </w:rPr>
      </w:pPr>
    </w:p>
    <w:p w14:paraId="2B7D6966" w14:textId="77777777" w:rsidR="00A1011D" w:rsidRPr="00A815C8" w:rsidRDefault="00A1011D" w:rsidP="00891F0B">
      <w:pPr>
        <w:tabs>
          <w:tab w:val="left" w:pos="360"/>
          <w:tab w:val="left" w:pos="5760"/>
        </w:tabs>
        <w:jc w:val="both"/>
        <w:rPr>
          <w:sz w:val="28"/>
          <w:lang w:val="vi-VN"/>
        </w:rPr>
      </w:pPr>
    </w:p>
    <w:p w14:paraId="05412DD3" w14:textId="77777777" w:rsidR="00A1011D" w:rsidRDefault="00A1011D" w:rsidP="00891F0B">
      <w:pPr>
        <w:tabs>
          <w:tab w:val="left" w:pos="360"/>
          <w:tab w:val="left" w:pos="5760"/>
        </w:tabs>
        <w:jc w:val="both"/>
        <w:rPr>
          <w:sz w:val="28"/>
        </w:rPr>
      </w:pPr>
    </w:p>
    <w:p w14:paraId="30879ADF" w14:textId="77777777" w:rsidR="00E32E81" w:rsidRDefault="00E32E81" w:rsidP="00891F0B">
      <w:pPr>
        <w:tabs>
          <w:tab w:val="left" w:pos="360"/>
          <w:tab w:val="left" w:pos="5760"/>
        </w:tabs>
        <w:jc w:val="both"/>
        <w:rPr>
          <w:sz w:val="28"/>
        </w:rPr>
      </w:pPr>
    </w:p>
    <w:p w14:paraId="5D4D1EB9" w14:textId="77777777" w:rsidR="00E32E81" w:rsidRDefault="00E32E81" w:rsidP="00891F0B">
      <w:pPr>
        <w:tabs>
          <w:tab w:val="left" w:pos="360"/>
          <w:tab w:val="left" w:pos="5760"/>
        </w:tabs>
        <w:jc w:val="both"/>
        <w:rPr>
          <w:sz w:val="28"/>
        </w:rPr>
      </w:pPr>
    </w:p>
    <w:p w14:paraId="72A08482" w14:textId="77777777" w:rsidR="00E32E81" w:rsidRDefault="00E32E81" w:rsidP="00891F0B">
      <w:pPr>
        <w:tabs>
          <w:tab w:val="left" w:pos="360"/>
          <w:tab w:val="left" w:pos="5760"/>
        </w:tabs>
        <w:jc w:val="both"/>
        <w:rPr>
          <w:sz w:val="28"/>
        </w:rPr>
      </w:pPr>
    </w:p>
    <w:p w14:paraId="13085F3F" w14:textId="77777777" w:rsidR="00E32E81" w:rsidRDefault="00E32E81" w:rsidP="00891F0B">
      <w:pPr>
        <w:tabs>
          <w:tab w:val="left" w:pos="360"/>
          <w:tab w:val="left" w:pos="5760"/>
        </w:tabs>
        <w:jc w:val="both"/>
        <w:rPr>
          <w:sz w:val="28"/>
        </w:rPr>
      </w:pPr>
    </w:p>
    <w:p w14:paraId="433ABCA4" w14:textId="77777777" w:rsidR="00A1011D" w:rsidRDefault="00A1011D" w:rsidP="00891F0B">
      <w:pPr>
        <w:tabs>
          <w:tab w:val="left" w:pos="360"/>
          <w:tab w:val="left" w:pos="5760"/>
        </w:tabs>
        <w:jc w:val="both"/>
        <w:rPr>
          <w:sz w:val="28"/>
        </w:rPr>
      </w:pPr>
    </w:p>
    <w:p w14:paraId="3F63C7BB" w14:textId="77777777" w:rsidR="00CE29C3" w:rsidRDefault="00A1011D" w:rsidP="006D4762">
      <w:pPr>
        <w:tabs>
          <w:tab w:val="left" w:pos="360"/>
          <w:tab w:val="left" w:pos="4820"/>
        </w:tabs>
        <w:spacing w:line="276" w:lineRule="auto"/>
        <w:jc w:val="both"/>
        <w:rPr>
          <w:sz w:val="28"/>
        </w:rPr>
      </w:pPr>
      <w:r>
        <w:rPr>
          <w:sz w:val="28"/>
        </w:rPr>
        <w:tab/>
      </w:r>
      <w:r w:rsidRPr="00A1011D">
        <w:rPr>
          <w:b/>
          <w:sz w:val="28"/>
        </w:rPr>
        <w:t>Giảng viên hướng dẫn</w:t>
      </w:r>
      <w:r>
        <w:rPr>
          <w:sz w:val="28"/>
        </w:rPr>
        <w:t>:</w:t>
      </w:r>
      <w:r>
        <w:rPr>
          <w:sz w:val="28"/>
        </w:rPr>
        <w:tab/>
      </w:r>
      <w:r w:rsidRPr="00A1011D">
        <w:rPr>
          <w:b/>
          <w:sz w:val="28"/>
        </w:rPr>
        <w:t>Sinh viên thực hiện</w:t>
      </w:r>
      <w:r>
        <w:rPr>
          <w:sz w:val="28"/>
        </w:rPr>
        <w:t>:</w:t>
      </w:r>
    </w:p>
    <w:p w14:paraId="71F216D7" w14:textId="77777777" w:rsidR="00A43457" w:rsidRDefault="00A1011D" w:rsidP="006D4762">
      <w:pPr>
        <w:tabs>
          <w:tab w:val="left" w:pos="360"/>
          <w:tab w:val="left" w:pos="4820"/>
        </w:tabs>
        <w:spacing w:line="276" w:lineRule="auto"/>
        <w:jc w:val="both"/>
        <w:rPr>
          <w:sz w:val="28"/>
          <w:lang w:val="vi-VN"/>
        </w:rPr>
      </w:pPr>
      <w:r>
        <w:rPr>
          <w:sz w:val="28"/>
        </w:rPr>
        <w:tab/>
      </w:r>
      <w:r w:rsidR="00E626F7">
        <w:rPr>
          <w:sz w:val="28"/>
        </w:rPr>
        <w:t xml:space="preserve">Ths. </w:t>
      </w:r>
      <w:r w:rsidR="009C4CE7">
        <w:rPr>
          <w:sz w:val="28"/>
        </w:rPr>
        <w:t>Nguyễn</w:t>
      </w:r>
      <w:r w:rsidR="009C4CE7">
        <w:rPr>
          <w:sz w:val="28"/>
          <w:lang w:val="vi-VN"/>
        </w:rPr>
        <w:t xml:space="preserve"> Ngọc Minh</w:t>
      </w:r>
      <w:r>
        <w:rPr>
          <w:sz w:val="28"/>
        </w:rPr>
        <w:tab/>
      </w:r>
      <w:r w:rsidR="00A43457">
        <w:rPr>
          <w:sz w:val="28"/>
        </w:rPr>
        <w:t>Võ</w:t>
      </w:r>
      <w:r w:rsidR="00A43457">
        <w:rPr>
          <w:sz w:val="28"/>
          <w:lang w:val="vi-VN"/>
        </w:rPr>
        <w:t xml:space="preserve"> Trình Thanh Trúc</w:t>
      </w:r>
      <w:r w:rsidR="00377556">
        <w:rPr>
          <w:sz w:val="28"/>
          <w:lang w:val="vi-VN"/>
        </w:rPr>
        <w:t xml:space="preserve"> </w:t>
      </w:r>
      <w:bookmarkStart w:id="3" w:name="_Hlk193366638"/>
      <w:r w:rsidR="00377556">
        <w:rPr>
          <w:sz w:val="28"/>
          <w:lang w:val="vi-VN"/>
        </w:rPr>
        <w:t xml:space="preserve">– </w:t>
      </w:r>
      <w:bookmarkEnd w:id="3"/>
      <w:r w:rsidR="00A43457">
        <w:rPr>
          <w:sz w:val="28"/>
          <w:lang w:val="vi-VN"/>
        </w:rPr>
        <w:t>DTH235800</w:t>
      </w:r>
    </w:p>
    <w:p w14:paraId="6F632200" w14:textId="77777777" w:rsidR="00E22BC6" w:rsidRDefault="00A43457" w:rsidP="000827CE">
      <w:pPr>
        <w:tabs>
          <w:tab w:val="left" w:pos="4820"/>
        </w:tabs>
        <w:spacing w:line="276" w:lineRule="auto"/>
        <w:jc w:val="both"/>
        <w:rPr>
          <w:sz w:val="28"/>
          <w:lang w:val="vi-VN"/>
        </w:rPr>
      </w:pPr>
      <w:r>
        <w:rPr>
          <w:sz w:val="28"/>
          <w:lang w:val="vi-VN"/>
        </w:rPr>
        <w:t xml:space="preserve"> </w:t>
      </w:r>
      <w:r>
        <w:rPr>
          <w:sz w:val="28"/>
          <w:lang w:val="vi-VN"/>
        </w:rPr>
        <w:tab/>
        <w:t>Trần Thị Bích Tuyền – DTH235810</w:t>
      </w:r>
    </w:p>
    <w:p w14:paraId="491C496B" w14:textId="77777777" w:rsidR="000827CE" w:rsidRPr="000827CE" w:rsidRDefault="000827CE" w:rsidP="000827CE">
      <w:pPr>
        <w:tabs>
          <w:tab w:val="left" w:pos="4820"/>
        </w:tabs>
        <w:spacing w:line="276" w:lineRule="auto"/>
        <w:ind w:firstLine="4820"/>
        <w:jc w:val="both"/>
        <w:rPr>
          <w:sz w:val="28"/>
          <w:lang w:val="vi-VN"/>
        </w:rPr>
      </w:pPr>
      <w:r w:rsidRPr="000827CE">
        <w:rPr>
          <w:sz w:val="28"/>
          <w:lang w:val="vi-VN"/>
        </w:rPr>
        <w:t>Lớp DH24TH3_Nhóm3_TổTH1</w:t>
      </w:r>
    </w:p>
    <w:p w14:paraId="5D396B9B" w14:textId="77777777" w:rsidR="00A815C8" w:rsidRPr="0064302E" w:rsidRDefault="00A815C8" w:rsidP="00891F0B">
      <w:pPr>
        <w:spacing w:before="120" w:after="120"/>
        <w:rPr>
          <w:b/>
          <w:sz w:val="36"/>
          <w:lang w:val="vi-VN"/>
        </w:rPr>
      </w:pPr>
    </w:p>
    <w:p w14:paraId="7EE1FC10" w14:textId="77777777" w:rsidR="00CE29C3" w:rsidRDefault="00CE29C3" w:rsidP="00377556">
      <w:pPr>
        <w:pStyle w:val="Heading2"/>
        <w:widowControl w:val="0"/>
        <w:jc w:val="left"/>
        <w:rPr>
          <w:lang w:val="vi-VN"/>
        </w:rPr>
      </w:pPr>
    </w:p>
    <w:p w14:paraId="3E8FDB16" w14:textId="77777777" w:rsidR="009A3910" w:rsidRDefault="009A3910" w:rsidP="009A3910">
      <w:pPr>
        <w:rPr>
          <w:lang w:val="vi-VN"/>
        </w:rPr>
      </w:pPr>
    </w:p>
    <w:p w14:paraId="2FD4BCC6" w14:textId="77777777" w:rsidR="009A3910" w:rsidRDefault="009A3910" w:rsidP="009A3910">
      <w:pPr>
        <w:rPr>
          <w:lang w:val="vi-VN"/>
        </w:rPr>
      </w:pPr>
    </w:p>
    <w:p w14:paraId="0F5AD358" w14:textId="77777777" w:rsidR="009A3910" w:rsidRDefault="009A3910" w:rsidP="009A3910">
      <w:pPr>
        <w:rPr>
          <w:lang w:val="vi-VN"/>
        </w:rPr>
      </w:pPr>
    </w:p>
    <w:p w14:paraId="2A6AA186" w14:textId="77777777" w:rsidR="009A3910" w:rsidRPr="009A3910" w:rsidRDefault="009A3910" w:rsidP="009A3910">
      <w:pPr>
        <w:rPr>
          <w:lang w:val="vi-VN"/>
        </w:rPr>
      </w:pPr>
    </w:p>
    <w:p w14:paraId="57C36141" w14:textId="77777777" w:rsidR="005012AA" w:rsidRPr="00B526EE" w:rsidRDefault="00CE29C3" w:rsidP="00891F0B">
      <w:pPr>
        <w:pStyle w:val="Heading2"/>
        <w:widowControl w:val="0"/>
        <w:rPr>
          <w:lang w:val="vi-VN"/>
        </w:rPr>
      </w:pPr>
      <w:bookmarkStart w:id="4" w:name="_Toc196507649"/>
      <w:bookmarkStart w:id="5" w:name="_Toc196507767"/>
      <w:bookmarkStart w:id="6" w:name="_Toc196507859"/>
      <w:bookmarkStart w:id="7" w:name="_Toc214220356"/>
      <w:bookmarkStart w:id="8" w:name="_Toc214220422"/>
      <w:bookmarkStart w:id="9" w:name="_Toc214221573"/>
      <w:r w:rsidRPr="00FD7793">
        <w:t xml:space="preserve">An Giang, </w:t>
      </w:r>
      <w:r w:rsidR="00A815C8">
        <w:t>11</w:t>
      </w:r>
      <w:r w:rsidRPr="00FD7793">
        <w:t>/</w:t>
      </w:r>
      <w:bookmarkEnd w:id="4"/>
      <w:bookmarkEnd w:id="5"/>
      <w:bookmarkEnd w:id="6"/>
      <w:r w:rsidR="00B526EE">
        <w:t>2025</w:t>
      </w:r>
      <w:bookmarkEnd w:id="7"/>
      <w:bookmarkEnd w:id="8"/>
      <w:bookmarkEnd w:id="9"/>
    </w:p>
    <w:p w14:paraId="7D76D0B4" w14:textId="77777777" w:rsidR="0034307F" w:rsidRDefault="005012AA" w:rsidP="0034307F">
      <w:pPr>
        <w:pStyle w:val="C1"/>
      </w:pPr>
      <w:r>
        <w:br w:type="page"/>
      </w:r>
      <w:bookmarkStart w:id="10" w:name="_Toc196507650"/>
      <w:bookmarkStart w:id="11" w:name="_Toc196507768"/>
      <w:bookmarkStart w:id="12" w:name="_Toc196507860"/>
      <w:bookmarkStart w:id="13" w:name="_Toc214220357"/>
      <w:bookmarkStart w:id="14" w:name="_Toc214220423"/>
      <w:bookmarkStart w:id="15" w:name="_Toc214221574"/>
      <w:r w:rsidR="001A43C6">
        <w:lastRenderedPageBreak/>
        <w:t xml:space="preserve">MỤC </w:t>
      </w:r>
      <w:bookmarkEnd w:id="10"/>
      <w:bookmarkEnd w:id="11"/>
      <w:bookmarkEnd w:id="12"/>
      <w:r w:rsidR="0034307F">
        <w:t>LỤC</w:t>
      </w:r>
      <w:bookmarkEnd w:id="13"/>
      <w:bookmarkEnd w:id="14"/>
      <w:bookmarkEnd w:id="15"/>
    </w:p>
    <w:sdt>
      <w:sdtPr>
        <w:rPr>
          <w:sz w:val="24"/>
        </w:rPr>
        <w:id w:val="-2091532150"/>
        <w:docPartObj>
          <w:docPartGallery w:val="Table of Contents"/>
          <w:docPartUnique/>
        </w:docPartObj>
      </w:sdtPr>
      <w:sdtEndPr>
        <w:rPr>
          <w:bCs/>
          <w:noProof/>
        </w:rPr>
      </w:sdtEndPr>
      <w:sdtContent>
        <w:p w14:paraId="5FE25078" w14:textId="54A38BAC" w:rsidR="00F94F2A" w:rsidRDefault="00ED5264">
          <w:pPr>
            <w:pStyle w:val="TOC1"/>
            <w:tabs>
              <w:tab w:val="right" w:leader="dot" w:pos="9062"/>
            </w:tabs>
            <w:rPr>
              <w:rFonts w:asciiTheme="minorHAnsi" w:eastAsiaTheme="minorEastAsia" w:hAnsiTheme="minorHAnsi" w:cstheme="minorBidi"/>
              <w:b w:val="0"/>
              <w:noProof/>
              <w:kern w:val="2"/>
              <w:sz w:val="24"/>
              <w:szCs w:val="24"/>
              <w14:ligatures w14:val="standardContextual"/>
            </w:rPr>
          </w:pPr>
          <w:r>
            <w:rPr>
              <w:rFonts w:ascii="Calibri Light" w:hAnsi="Calibri Light"/>
              <w:b w:val="0"/>
              <w:color w:val="2F5496"/>
              <w:sz w:val="32"/>
              <w:szCs w:val="32"/>
            </w:rPr>
            <w:fldChar w:fldCharType="begin"/>
          </w:r>
          <w:r>
            <w:instrText xml:space="preserve"> TOC \o "1-3" \h \z \u </w:instrText>
          </w:r>
          <w:r>
            <w:rPr>
              <w:rFonts w:ascii="Calibri Light" w:hAnsi="Calibri Light"/>
              <w:b w:val="0"/>
              <w:color w:val="2F5496"/>
              <w:sz w:val="32"/>
              <w:szCs w:val="32"/>
            </w:rPr>
            <w:fldChar w:fldCharType="separate"/>
          </w:r>
          <w:hyperlink w:anchor="_Toc214221576" w:history="1">
            <w:r w:rsidR="00F94F2A" w:rsidRPr="00D95D6F">
              <w:rPr>
                <w:rStyle w:val="Hyperlink"/>
                <w:noProof/>
              </w:rPr>
              <w:t>PHẦN MỞ ĐẦU</w:t>
            </w:r>
            <w:r w:rsidR="00F94F2A">
              <w:rPr>
                <w:noProof/>
                <w:webHidden/>
              </w:rPr>
              <w:tab/>
            </w:r>
            <w:r w:rsidR="00F94F2A">
              <w:rPr>
                <w:noProof/>
                <w:webHidden/>
              </w:rPr>
              <w:fldChar w:fldCharType="begin"/>
            </w:r>
            <w:r w:rsidR="00F94F2A">
              <w:rPr>
                <w:noProof/>
                <w:webHidden/>
              </w:rPr>
              <w:instrText xml:space="preserve"> PAGEREF _Toc214221576 \h </w:instrText>
            </w:r>
            <w:r w:rsidR="00F94F2A">
              <w:rPr>
                <w:noProof/>
                <w:webHidden/>
              </w:rPr>
            </w:r>
            <w:r w:rsidR="00F94F2A">
              <w:rPr>
                <w:noProof/>
                <w:webHidden/>
              </w:rPr>
              <w:fldChar w:fldCharType="separate"/>
            </w:r>
            <w:r w:rsidR="00F94F2A">
              <w:rPr>
                <w:noProof/>
                <w:webHidden/>
              </w:rPr>
              <w:t>3</w:t>
            </w:r>
            <w:r w:rsidR="00F94F2A">
              <w:rPr>
                <w:noProof/>
                <w:webHidden/>
              </w:rPr>
              <w:fldChar w:fldCharType="end"/>
            </w:r>
          </w:hyperlink>
        </w:p>
        <w:p w14:paraId="08360668" w14:textId="1AC6DBDB" w:rsidR="00F94F2A" w:rsidRDefault="00F94F2A">
          <w:pPr>
            <w:pStyle w:val="TOC2"/>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77" w:history="1">
            <w:r w:rsidRPr="00D95D6F">
              <w:rPr>
                <w:rStyle w:val="Hyperlink"/>
                <w:noProof/>
              </w:rPr>
              <w:t>1. Đặt vấn đề</w:t>
            </w:r>
            <w:r>
              <w:rPr>
                <w:noProof/>
                <w:webHidden/>
              </w:rPr>
              <w:tab/>
            </w:r>
            <w:r>
              <w:rPr>
                <w:noProof/>
                <w:webHidden/>
              </w:rPr>
              <w:fldChar w:fldCharType="begin"/>
            </w:r>
            <w:r>
              <w:rPr>
                <w:noProof/>
                <w:webHidden/>
              </w:rPr>
              <w:instrText xml:space="preserve"> PAGEREF _Toc214221577 \h </w:instrText>
            </w:r>
            <w:r>
              <w:rPr>
                <w:noProof/>
                <w:webHidden/>
              </w:rPr>
            </w:r>
            <w:r>
              <w:rPr>
                <w:noProof/>
                <w:webHidden/>
              </w:rPr>
              <w:fldChar w:fldCharType="separate"/>
            </w:r>
            <w:r>
              <w:rPr>
                <w:noProof/>
                <w:webHidden/>
              </w:rPr>
              <w:t>3</w:t>
            </w:r>
            <w:r>
              <w:rPr>
                <w:noProof/>
                <w:webHidden/>
              </w:rPr>
              <w:fldChar w:fldCharType="end"/>
            </w:r>
          </w:hyperlink>
        </w:p>
        <w:p w14:paraId="1BA06C18" w14:textId="7A96075D" w:rsidR="00F94F2A" w:rsidRDefault="00F94F2A">
          <w:pPr>
            <w:pStyle w:val="TOC2"/>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78" w:history="1">
            <w:r w:rsidRPr="00D95D6F">
              <w:rPr>
                <w:rStyle w:val="Hyperlink"/>
                <w:noProof/>
              </w:rPr>
              <w:t>2. Tổng quan và cơ sở lý thuyết</w:t>
            </w:r>
            <w:r>
              <w:rPr>
                <w:noProof/>
                <w:webHidden/>
              </w:rPr>
              <w:tab/>
            </w:r>
            <w:r>
              <w:rPr>
                <w:noProof/>
                <w:webHidden/>
              </w:rPr>
              <w:fldChar w:fldCharType="begin"/>
            </w:r>
            <w:r>
              <w:rPr>
                <w:noProof/>
                <w:webHidden/>
              </w:rPr>
              <w:instrText xml:space="preserve"> PAGEREF _Toc214221578 \h </w:instrText>
            </w:r>
            <w:r>
              <w:rPr>
                <w:noProof/>
                <w:webHidden/>
              </w:rPr>
            </w:r>
            <w:r>
              <w:rPr>
                <w:noProof/>
                <w:webHidden/>
              </w:rPr>
              <w:fldChar w:fldCharType="separate"/>
            </w:r>
            <w:r>
              <w:rPr>
                <w:noProof/>
                <w:webHidden/>
              </w:rPr>
              <w:t>3</w:t>
            </w:r>
            <w:r>
              <w:rPr>
                <w:noProof/>
                <w:webHidden/>
              </w:rPr>
              <w:fldChar w:fldCharType="end"/>
            </w:r>
          </w:hyperlink>
        </w:p>
        <w:p w14:paraId="745FA3EA" w14:textId="301885E6" w:rsidR="00F94F2A" w:rsidRDefault="00F94F2A">
          <w:pPr>
            <w:pStyle w:val="TOC1"/>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79" w:history="1">
            <w:r w:rsidRPr="00D95D6F">
              <w:rPr>
                <w:rStyle w:val="Hyperlink"/>
                <w:noProof/>
              </w:rPr>
              <w:t>PHẦN NỘI DUNG</w:t>
            </w:r>
            <w:r>
              <w:rPr>
                <w:noProof/>
                <w:webHidden/>
              </w:rPr>
              <w:tab/>
            </w:r>
            <w:r>
              <w:rPr>
                <w:noProof/>
                <w:webHidden/>
              </w:rPr>
              <w:fldChar w:fldCharType="begin"/>
            </w:r>
            <w:r>
              <w:rPr>
                <w:noProof/>
                <w:webHidden/>
              </w:rPr>
              <w:instrText xml:space="preserve"> PAGEREF _Toc214221579 \h </w:instrText>
            </w:r>
            <w:r>
              <w:rPr>
                <w:noProof/>
                <w:webHidden/>
              </w:rPr>
            </w:r>
            <w:r>
              <w:rPr>
                <w:noProof/>
                <w:webHidden/>
              </w:rPr>
              <w:fldChar w:fldCharType="separate"/>
            </w:r>
            <w:r>
              <w:rPr>
                <w:noProof/>
                <w:webHidden/>
              </w:rPr>
              <w:t>5</w:t>
            </w:r>
            <w:r>
              <w:rPr>
                <w:noProof/>
                <w:webHidden/>
              </w:rPr>
              <w:fldChar w:fldCharType="end"/>
            </w:r>
          </w:hyperlink>
        </w:p>
        <w:p w14:paraId="142047FD" w14:textId="182E809A" w:rsidR="00F94F2A" w:rsidRDefault="00F94F2A">
          <w:pPr>
            <w:pStyle w:val="TOC2"/>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80" w:history="1">
            <w:r w:rsidRPr="00D95D6F">
              <w:rPr>
                <w:rStyle w:val="Hyperlink"/>
                <w:noProof/>
              </w:rPr>
              <w:t>3. Kết quả đạt được và Demo Code</w:t>
            </w:r>
            <w:r>
              <w:rPr>
                <w:noProof/>
                <w:webHidden/>
              </w:rPr>
              <w:tab/>
            </w:r>
            <w:r>
              <w:rPr>
                <w:noProof/>
                <w:webHidden/>
              </w:rPr>
              <w:fldChar w:fldCharType="begin"/>
            </w:r>
            <w:r>
              <w:rPr>
                <w:noProof/>
                <w:webHidden/>
              </w:rPr>
              <w:instrText xml:space="preserve"> PAGEREF _Toc214221580 \h </w:instrText>
            </w:r>
            <w:r>
              <w:rPr>
                <w:noProof/>
                <w:webHidden/>
              </w:rPr>
            </w:r>
            <w:r>
              <w:rPr>
                <w:noProof/>
                <w:webHidden/>
              </w:rPr>
              <w:fldChar w:fldCharType="separate"/>
            </w:r>
            <w:r>
              <w:rPr>
                <w:noProof/>
                <w:webHidden/>
              </w:rPr>
              <w:t>5</w:t>
            </w:r>
            <w:r>
              <w:rPr>
                <w:noProof/>
                <w:webHidden/>
              </w:rPr>
              <w:fldChar w:fldCharType="end"/>
            </w:r>
          </w:hyperlink>
        </w:p>
        <w:p w14:paraId="357671AE" w14:textId="186F22FC" w:rsidR="00F94F2A" w:rsidRDefault="00F94F2A">
          <w:pPr>
            <w:pStyle w:val="TOC2"/>
            <w:tabs>
              <w:tab w:val="left" w:pos="960"/>
              <w:tab w:val="right" w:leader="dot" w:pos="9062"/>
            </w:tabs>
            <w:rPr>
              <w:rFonts w:asciiTheme="minorHAnsi" w:eastAsiaTheme="minorEastAsia" w:hAnsiTheme="minorHAnsi" w:cstheme="minorBidi"/>
              <w:b w:val="0"/>
              <w:noProof/>
              <w:kern w:val="2"/>
              <w:sz w:val="24"/>
              <w:szCs w:val="24"/>
              <w14:ligatures w14:val="standardContextual"/>
            </w:rPr>
          </w:pPr>
          <w:hyperlink w:anchor="_Toc214221581" w:history="1">
            <w:r w:rsidRPr="00D95D6F">
              <w:rPr>
                <w:rStyle w:val="Hyperlink"/>
                <w:noProof/>
              </w:rPr>
              <w:t>A.</w:t>
            </w:r>
            <w:r>
              <w:rPr>
                <w:rFonts w:asciiTheme="minorHAnsi" w:eastAsiaTheme="minorEastAsia" w:hAnsiTheme="minorHAnsi" w:cstheme="minorBidi"/>
                <w:b w:val="0"/>
                <w:noProof/>
                <w:kern w:val="2"/>
                <w:sz w:val="24"/>
                <w:szCs w:val="24"/>
                <w14:ligatures w14:val="standardContextual"/>
              </w:rPr>
              <w:tab/>
            </w:r>
            <w:r w:rsidRPr="00D95D6F">
              <w:rPr>
                <w:rStyle w:val="Hyperlink"/>
                <w:noProof/>
              </w:rPr>
              <w:t>THIẾT KẾ GIAO DIỆN QUẢN LÝ NHÂN VIÊN</w:t>
            </w:r>
            <w:r>
              <w:rPr>
                <w:noProof/>
                <w:webHidden/>
              </w:rPr>
              <w:tab/>
            </w:r>
            <w:r>
              <w:rPr>
                <w:noProof/>
                <w:webHidden/>
              </w:rPr>
              <w:fldChar w:fldCharType="begin"/>
            </w:r>
            <w:r>
              <w:rPr>
                <w:noProof/>
                <w:webHidden/>
              </w:rPr>
              <w:instrText xml:space="preserve"> PAGEREF _Toc214221581 \h </w:instrText>
            </w:r>
            <w:r>
              <w:rPr>
                <w:noProof/>
                <w:webHidden/>
              </w:rPr>
            </w:r>
            <w:r>
              <w:rPr>
                <w:noProof/>
                <w:webHidden/>
              </w:rPr>
              <w:fldChar w:fldCharType="separate"/>
            </w:r>
            <w:r>
              <w:rPr>
                <w:noProof/>
                <w:webHidden/>
              </w:rPr>
              <w:t>6</w:t>
            </w:r>
            <w:r>
              <w:rPr>
                <w:noProof/>
                <w:webHidden/>
              </w:rPr>
              <w:fldChar w:fldCharType="end"/>
            </w:r>
          </w:hyperlink>
        </w:p>
        <w:p w14:paraId="1BF3DF9A" w14:textId="74D5BE0A" w:rsidR="00F94F2A" w:rsidRDefault="00F94F2A">
          <w:pPr>
            <w:pStyle w:val="TOC2"/>
            <w:tabs>
              <w:tab w:val="left" w:pos="720"/>
              <w:tab w:val="right" w:leader="dot" w:pos="9062"/>
            </w:tabs>
            <w:rPr>
              <w:rFonts w:asciiTheme="minorHAnsi" w:eastAsiaTheme="minorEastAsia" w:hAnsiTheme="minorHAnsi" w:cstheme="minorBidi"/>
              <w:b w:val="0"/>
              <w:noProof/>
              <w:kern w:val="2"/>
              <w:sz w:val="24"/>
              <w:szCs w:val="24"/>
              <w14:ligatures w14:val="standardContextual"/>
            </w:rPr>
          </w:pPr>
          <w:hyperlink w:anchor="_Toc214221582" w:history="1">
            <w:r w:rsidRPr="00D95D6F">
              <w:rPr>
                <w:rStyle w:val="Hyperlink"/>
                <w:noProof/>
              </w:rPr>
              <w:t>B.</w:t>
            </w:r>
            <w:r>
              <w:rPr>
                <w:rFonts w:asciiTheme="minorHAnsi" w:eastAsiaTheme="minorEastAsia" w:hAnsiTheme="minorHAnsi" w:cstheme="minorBidi"/>
                <w:b w:val="0"/>
                <w:noProof/>
                <w:kern w:val="2"/>
                <w:sz w:val="24"/>
                <w:szCs w:val="24"/>
                <w14:ligatures w14:val="standardContextual"/>
              </w:rPr>
              <w:tab/>
            </w:r>
            <w:r w:rsidR="008F34F3">
              <w:rPr>
                <w:rFonts w:asciiTheme="minorHAnsi" w:eastAsiaTheme="minorEastAsia" w:hAnsiTheme="minorHAnsi" w:cstheme="minorBidi"/>
                <w:b w:val="0"/>
                <w:noProof/>
                <w:kern w:val="2"/>
                <w:sz w:val="24"/>
                <w:szCs w:val="24"/>
                <w:lang w:val="vi-VN"/>
                <w14:ligatures w14:val="standardContextual"/>
              </w:rPr>
              <w:t xml:space="preserve">    </w:t>
            </w:r>
            <w:r w:rsidRPr="00D95D6F">
              <w:rPr>
                <w:rStyle w:val="Hyperlink"/>
                <w:noProof/>
              </w:rPr>
              <w:t>CÁC BƯỚC XÂY DỰNG ỨNG DỤNG</w:t>
            </w:r>
            <w:r>
              <w:rPr>
                <w:noProof/>
                <w:webHidden/>
              </w:rPr>
              <w:tab/>
            </w:r>
            <w:r>
              <w:rPr>
                <w:noProof/>
                <w:webHidden/>
              </w:rPr>
              <w:fldChar w:fldCharType="begin"/>
            </w:r>
            <w:r>
              <w:rPr>
                <w:noProof/>
                <w:webHidden/>
              </w:rPr>
              <w:instrText xml:space="preserve"> PAGEREF _Toc214221582 \h </w:instrText>
            </w:r>
            <w:r>
              <w:rPr>
                <w:noProof/>
                <w:webHidden/>
              </w:rPr>
            </w:r>
            <w:r>
              <w:rPr>
                <w:noProof/>
                <w:webHidden/>
              </w:rPr>
              <w:fldChar w:fldCharType="separate"/>
            </w:r>
            <w:r>
              <w:rPr>
                <w:noProof/>
                <w:webHidden/>
              </w:rPr>
              <w:t>8</w:t>
            </w:r>
            <w:r>
              <w:rPr>
                <w:noProof/>
                <w:webHidden/>
              </w:rPr>
              <w:fldChar w:fldCharType="end"/>
            </w:r>
          </w:hyperlink>
        </w:p>
        <w:p w14:paraId="75D5E40B" w14:textId="63744C67" w:rsidR="00F94F2A" w:rsidRDefault="00F94F2A">
          <w:pPr>
            <w:pStyle w:val="TOC2"/>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83" w:history="1">
            <w:r w:rsidRPr="00D95D6F">
              <w:rPr>
                <w:rStyle w:val="Hyperlink"/>
                <w:noProof/>
              </w:rPr>
              <w:t>1. Cài đặt thư viện cần thiết:</w:t>
            </w:r>
            <w:r>
              <w:rPr>
                <w:noProof/>
                <w:webHidden/>
              </w:rPr>
              <w:tab/>
            </w:r>
            <w:r>
              <w:rPr>
                <w:noProof/>
                <w:webHidden/>
              </w:rPr>
              <w:fldChar w:fldCharType="begin"/>
            </w:r>
            <w:r>
              <w:rPr>
                <w:noProof/>
                <w:webHidden/>
              </w:rPr>
              <w:instrText xml:space="preserve"> PAGEREF _Toc214221583 \h </w:instrText>
            </w:r>
            <w:r>
              <w:rPr>
                <w:noProof/>
                <w:webHidden/>
              </w:rPr>
            </w:r>
            <w:r>
              <w:rPr>
                <w:noProof/>
                <w:webHidden/>
              </w:rPr>
              <w:fldChar w:fldCharType="separate"/>
            </w:r>
            <w:r>
              <w:rPr>
                <w:noProof/>
                <w:webHidden/>
              </w:rPr>
              <w:t>8</w:t>
            </w:r>
            <w:r>
              <w:rPr>
                <w:noProof/>
                <w:webHidden/>
              </w:rPr>
              <w:fldChar w:fldCharType="end"/>
            </w:r>
          </w:hyperlink>
        </w:p>
        <w:p w14:paraId="299A76AE" w14:textId="502E4929" w:rsidR="00F94F2A" w:rsidRDefault="00F94F2A">
          <w:pPr>
            <w:pStyle w:val="TOC2"/>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84" w:history="1">
            <w:r w:rsidRPr="00D95D6F">
              <w:rPr>
                <w:rStyle w:val="Hyperlink"/>
                <w:noProof/>
              </w:rPr>
              <w:t>2. Thiết kế cơ sở dữ liệu SQL Server:</w:t>
            </w:r>
            <w:r>
              <w:rPr>
                <w:noProof/>
                <w:webHidden/>
              </w:rPr>
              <w:tab/>
            </w:r>
            <w:r>
              <w:rPr>
                <w:noProof/>
                <w:webHidden/>
              </w:rPr>
              <w:fldChar w:fldCharType="begin"/>
            </w:r>
            <w:r>
              <w:rPr>
                <w:noProof/>
                <w:webHidden/>
              </w:rPr>
              <w:instrText xml:space="preserve"> PAGEREF _Toc214221584 \h </w:instrText>
            </w:r>
            <w:r>
              <w:rPr>
                <w:noProof/>
                <w:webHidden/>
              </w:rPr>
            </w:r>
            <w:r>
              <w:rPr>
                <w:noProof/>
                <w:webHidden/>
              </w:rPr>
              <w:fldChar w:fldCharType="separate"/>
            </w:r>
            <w:r>
              <w:rPr>
                <w:noProof/>
                <w:webHidden/>
              </w:rPr>
              <w:t>9</w:t>
            </w:r>
            <w:r>
              <w:rPr>
                <w:noProof/>
                <w:webHidden/>
              </w:rPr>
              <w:fldChar w:fldCharType="end"/>
            </w:r>
          </w:hyperlink>
        </w:p>
        <w:p w14:paraId="25C7AE48" w14:textId="5CDF73DC" w:rsidR="00F94F2A" w:rsidRDefault="00F94F2A">
          <w:pPr>
            <w:pStyle w:val="TOC2"/>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85" w:history="1">
            <w:r w:rsidRPr="00D95D6F">
              <w:rPr>
                <w:rStyle w:val="Hyperlink"/>
                <w:noProof/>
              </w:rPr>
              <w:t>3. Xây dựng giao diện người dùng (GUI) bằng Tkinter:\</w:t>
            </w:r>
            <w:r>
              <w:rPr>
                <w:noProof/>
                <w:webHidden/>
              </w:rPr>
              <w:tab/>
            </w:r>
            <w:r>
              <w:rPr>
                <w:noProof/>
                <w:webHidden/>
              </w:rPr>
              <w:fldChar w:fldCharType="begin"/>
            </w:r>
            <w:r>
              <w:rPr>
                <w:noProof/>
                <w:webHidden/>
              </w:rPr>
              <w:instrText xml:space="preserve"> PAGEREF _Toc214221585 \h </w:instrText>
            </w:r>
            <w:r>
              <w:rPr>
                <w:noProof/>
                <w:webHidden/>
              </w:rPr>
            </w:r>
            <w:r>
              <w:rPr>
                <w:noProof/>
                <w:webHidden/>
              </w:rPr>
              <w:fldChar w:fldCharType="separate"/>
            </w:r>
            <w:r>
              <w:rPr>
                <w:noProof/>
                <w:webHidden/>
              </w:rPr>
              <w:t>9</w:t>
            </w:r>
            <w:r>
              <w:rPr>
                <w:noProof/>
                <w:webHidden/>
              </w:rPr>
              <w:fldChar w:fldCharType="end"/>
            </w:r>
          </w:hyperlink>
        </w:p>
        <w:p w14:paraId="7875B50D" w14:textId="7AFBE22D" w:rsidR="00F94F2A" w:rsidRDefault="00F94F2A">
          <w:pPr>
            <w:pStyle w:val="TOC2"/>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86" w:history="1">
            <w:r w:rsidRPr="00D95D6F">
              <w:rPr>
                <w:rStyle w:val="Hyperlink"/>
                <w:noProof/>
              </w:rPr>
              <w:t>4. Viết mã Python kết nối cơ sở dữ liệu</w:t>
            </w:r>
            <w:r>
              <w:rPr>
                <w:noProof/>
                <w:webHidden/>
              </w:rPr>
              <w:tab/>
            </w:r>
            <w:r>
              <w:rPr>
                <w:noProof/>
                <w:webHidden/>
              </w:rPr>
              <w:fldChar w:fldCharType="begin"/>
            </w:r>
            <w:r>
              <w:rPr>
                <w:noProof/>
                <w:webHidden/>
              </w:rPr>
              <w:instrText xml:space="preserve"> PAGEREF _Toc214221586 \h </w:instrText>
            </w:r>
            <w:r>
              <w:rPr>
                <w:noProof/>
                <w:webHidden/>
              </w:rPr>
            </w:r>
            <w:r>
              <w:rPr>
                <w:noProof/>
                <w:webHidden/>
              </w:rPr>
              <w:fldChar w:fldCharType="separate"/>
            </w:r>
            <w:r>
              <w:rPr>
                <w:noProof/>
                <w:webHidden/>
              </w:rPr>
              <w:t>10</w:t>
            </w:r>
            <w:r>
              <w:rPr>
                <w:noProof/>
                <w:webHidden/>
              </w:rPr>
              <w:fldChar w:fldCharType="end"/>
            </w:r>
          </w:hyperlink>
        </w:p>
        <w:p w14:paraId="56AFBD11" w14:textId="03E3E22E" w:rsidR="00F94F2A" w:rsidRDefault="00F94F2A">
          <w:pPr>
            <w:pStyle w:val="TOC2"/>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87" w:history="1">
            <w:r w:rsidRPr="00D95D6F">
              <w:rPr>
                <w:rStyle w:val="Hyperlink"/>
                <w:noProof/>
              </w:rPr>
              <w:t>5. Xây dựng giao diện Tkinter</w:t>
            </w:r>
            <w:r>
              <w:rPr>
                <w:noProof/>
                <w:webHidden/>
              </w:rPr>
              <w:tab/>
            </w:r>
            <w:r>
              <w:rPr>
                <w:noProof/>
                <w:webHidden/>
              </w:rPr>
              <w:fldChar w:fldCharType="begin"/>
            </w:r>
            <w:r>
              <w:rPr>
                <w:noProof/>
                <w:webHidden/>
              </w:rPr>
              <w:instrText xml:space="preserve"> PAGEREF _Toc214221587 \h </w:instrText>
            </w:r>
            <w:r>
              <w:rPr>
                <w:noProof/>
                <w:webHidden/>
              </w:rPr>
            </w:r>
            <w:r>
              <w:rPr>
                <w:noProof/>
                <w:webHidden/>
              </w:rPr>
              <w:fldChar w:fldCharType="separate"/>
            </w:r>
            <w:r>
              <w:rPr>
                <w:noProof/>
                <w:webHidden/>
              </w:rPr>
              <w:t>11</w:t>
            </w:r>
            <w:r>
              <w:rPr>
                <w:noProof/>
                <w:webHidden/>
              </w:rPr>
              <w:fldChar w:fldCharType="end"/>
            </w:r>
          </w:hyperlink>
        </w:p>
        <w:p w14:paraId="2EF50D11" w14:textId="42C25608" w:rsidR="00F94F2A" w:rsidRDefault="00F94F2A">
          <w:pPr>
            <w:pStyle w:val="TOC2"/>
            <w:tabs>
              <w:tab w:val="left" w:pos="960"/>
              <w:tab w:val="right" w:leader="dot" w:pos="9062"/>
            </w:tabs>
            <w:rPr>
              <w:rFonts w:asciiTheme="minorHAnsi" w:eastAsiaTheme="minorEastAsia" w:hAnsiTheme="minorHAnsi" w:cstheme="minorBidi"/>
              <w:b w:val="0"/>
              <w:noProof/>
              <w:kern w:val="2"/>
              <w:sz w:val="24"/>
              <w:szCs w:val="24"/>
              <w14:ligatures w14:val="standardContextual"/>
            </w:rPr>
          </w:pPr>
          <w:hyperlink w:anchor="_Toc214221588" w:history="1">
            <w:r w:rsidRPr="00D95D6F">
              <w:rPr>
                <w:rStyle w:val="Hyperlink"/>
                <w:noProof/>
              </w:rPr>
              <w:t>C.</w:t>
            </w:r>
            <w:r>
              <w:rPr>
                <w:rFonts w:asciiTheme="minorHAnsi" w:eastAsiaTheme="minorEastAsia" w:hAnsiTheme="minorHAnsi" w:cstheme="minorBidi"/>
                <w:b w:val="0"/>
                <w:noProof/>
                <w:kern w:val="2"/>
                <w:sz w:val="24"/>
                <w:szCs w:val="24"/>
                <w14:ligatures w14:val="standardContextual"/>
              </w:rPr>
              <w:tab/>
            </w:r>
            <w:r w:rsidRPr="00D95D6F">
              <w:rPr>
                <w:rStyle w:val="Hyperlink"/>
                <w:noProof/>
              </w:rPr>
              <w:t>HƯỚNG DẪN CÀI ĐẶT &amp; CODE ỨNG DỤNG</w:t>
            </w:r>
            <w:r>
              <w:rPr>
                <w:noProof/>
                <w:webHidden/>
              </w:rPr>
              <w:tab/>
            </w:r>
            <w:r>
              <w:rPr>
                <w:noProof/>
                <w:webHidden/>
              </w:rPr>
              <w:fldChar w:fldCharType="begin"/>
            </w:r>
            <w:r>
              <w:rPr>
                <w:noProof/>
                <w:webHidden/>
              </w:rPr>
              <w:instrText xml:space="preserve"> PAGEREF _Toc214221588 \h </w:instrText>
            </w:r>
            <w:r>
              <w:rPr>
                <w:noProof/>
                <w:webHidden/>
              </w:rPr>
            </w:r>
            <w:r>
              <w:rPr>
                <w:noProof/>
                <w:webHidden/>
              </w:rPr>
              <w:fldChar w:fldCharType="separate"/>
            </w:r>
            <w:r>
              <w:rPr>
                <w:noProof/>
                <w:webHidden/>
              </w:rPr>
              <w:t>12</w:t>
            </w:r>
            <w:r>
              <w:rPr>
                <w:noProof/>
                <w:webHidden/>
              </w:rPr>
              <w:fldChar w:fldCharType="end"/>
            </w:r>
          </w:hyperlink>
        </w:p>
        <w:p w14:paraId="0A03217E" w14:textId="156C988D" w:rsidR="00F94F2A" w:rsidRDefault="00F94F2A">
          <w:pPr>
            <w:pStyle w:val="TOC2"/>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89" w:history="1">
            <w:r w:rsidRPr="00D95D6F">
              <w:rPr>
                <w:rStyle w:val="Hyperlink"/>
                <w:noProof/>
              </w:rPr>
              <w:t>1. Cài đặt môi trường</w:t>
            </w:r>
            <w:r>
              <w:rPr>
                <w:noProof/>
                <w:webHidden/>
              </w:rPr>
              <w:tab/>
            </w:r>
            <w:r>
              <w:rPr>
                <w:noProof/>
                <w:webHidden/>
              </w:rPr>
              <w:fldChar w:fldCharType="begin"/>
            </w:r>
            <w:r>
              <w:rPr>
                <w:noProof/>
                <w:webHidden/>
              </w:rPr>
              <w:instrText xml:space="preserve"> PAGEREF _Toc214221589 \h </w:instrText>
            </w:r>
            <w:r>
              <w:rPr>
                <w:noProof/>
                <w:webHidden/>
              </w:rPr>
            </w:r>
            <w:r>
              <w:rPr>
                <w:noProof/>
                <w:webHidden/>
              </w:rPr>
              <w:fldChar w:fldCharType="separate"/>
            </w:r>
            <w:r>
              <w:rPr>
                <w:noProof/>
                <w:webHidden/>
              </w:rPr>
              <w:t>13</w:t>
            </w:r>
            <w:r>
              <w:rPr>
                <w:noProof/>
                <w:webHidden/>
              </w:rPr>
              <w:fldChar w:fldCharType="end"/>
            </w:r>
          </w:hyperlink>
        </w:p>
        <w:p w14:paraId="352889DC" w14:textId="623422E5" w:rsidR="00F94F2A" w:rsidRDefault="00F94F2A">
          <w:pPr>
            <w:pStyle w:val="TOC2"/>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90" w:history="1">
            <w:r w:rsidRPr="00D95D6F">
              <w:rPr>
                <w:rStyle w:val="Hyperlink"/>
                <w:noProof/>
              </w:rPr>
              <w:t>2. Chuẩn bị CSDL SQL Server</w:t>
            </w:r>
            <w:r>
              <w:rPr>
                <w:noProof/>
                <w:webHidden/>
              </w:rPr>
              <w:tab/>
            </w:r>
            <w:r>
              <w:rPr>
                <w:noProof/>
                <w:webHidden/>
              </w:rPr>
              <w:fldChar w:fldCharType="begin"/>
            </w:r>
            <w:r>
              <w:rPr>
                <w:noProof/>
                <w:webHidden/>
              </w:rPr>
              <w:instrText xml:space="preserve"> PAGEREF _Toc214221590 \h </w:instrText>
            </w:r>
            <w:r>
              <w:rPr>
                <w:noProof/>
                <w:webHidden/>
              </w:rPr>
            </w:r>
            <w:r>
              <w:rPr>
                <w:noProof/>
                <w:webHidden/>
              </w:rPr>
              <w:fldChar w:fldCharType="separate"/>
            </w:r>
            <w:r>
              <w:rPr>
                <w:noProof/>
                <w:webHidden/>
              </w:rPr>
              <w:t>13</w:t>
            </w:r>
            <w:r>
              <w:rPr>
                <w:noProof/>
                <w:webHidden/>
              </w:rPr>
              <w:fldChar w:fldCharType="end"/>
            </w:r>
          </w:hyperlink>
        </w:p>
        <w:p w14:paraId="6F3D8167" w14:textId="764A16A6" w:rsidR="00F94F2A" w:rsidRDefault="00F94F2A">
          <w:pPr>
            <w:pStyle w:val="TOC2"/>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91" w:history="1">
            <w:r w:rsidRPr="00D95D6F">
              <w:rPr>
                <w:rStyle w:val="Hyperlink"/>
                <w:noProof/>
              </w:rPr>
              <w:t>3. Viết code ứng dụng với Tkinter + SQL Server</w:t>
            </w:r>
            <w:r>
              <w:rPr>
                <w:noProof/>
                <w:webHidden/>
              </w:rPr>
              <w:tab/>
            </w:r>
            <w:r>
              <w:rPr>
                <w:noProof/>
                <w:webHidden/>
              </w:rPr>
              <w:fldChar w:fldCharType="begin"/>
            </w:r>
            <w:r>
              <w:rPr>
                <w:noProof/>
                <w:webHidden/>
              </w:rPr>
              <w:instrText xml:space="preserve"> PAGEREF _Toc214221591 \h </w:instrText>
            </w:r>
            <w:r>
              <w:rPr>
                <w:noProof/>
                <w:webHidden/>
              </w:rPr>
            </w:r>
            <w:r>
              <w:rPr>
                <w:noProof/>
                <w:webHidden/>
              </w:rPr>
              <w:fldChar w:fldCharType="separate"/>
            </w:r>
            <w:r>
              <w:rPr>
                <w:noProof/>
                <w:webHidden/>
              </w:rPr>
              <w:t>16</w:t>
            </w:r>
            <w:r>
              <w:rPr>
                <w:noProof/>
                <w:webHidden/>
              </w:rPr>
              <w:fldChar w:fldCharType="end"/>
            </w:r>
          </w:hyperlink>
        </w:p>
        <w:p w14:paraId="259A4D5F" w14:textId="134CB5D2" w:rsidR="00F94F2A" w:rsidRDefault="00F94F2A">
          <w:pPr>
            <w:pStyle w:val="TOC2"/>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92" w:history="1">
            <w:r w:rsidRPr="00D95D6F">
              <w:rPr>
                <w:rStyle w:val="Hyperlink"/>
                <w:i/>
                <w:iCs/>
                <w:noProof/>
              </w:rPr>
              <w:t>Form “Đăng Nhập”:</w:t>
            </w:r>
            <w:r>
              <w:rPr>
                <w:noProof/>
                <w:webHidden/>
              </w:rPr>
              <w:tab/>
            </w:r>
            <w:r>
              <w:rPr>
                <w:noProof/>
                <w:webHidden/>
              </w:rPr>
              <w:fldChar w:fldCharType="begin"/>
            </w:r>
            <w:r>
              <w:rPr>
                <w:noProof/>
                <w:webHidden/>
              </w:rPr>
              <w:instrText xml:space="preserve"> PAGEREF _Toc214221592 \h </w:instrText>
            </w:r>
            <w:r>
              <w:rPr>
                <w:noProof/>
                <w:webHidden/>
              </w:rPr>
            </w:r>
            <w:r>
              <w:rPr>
                <w:noProof/>
                <w:webHidden/>
              </w:rPr>
              <w:fldChar w:fldCharType="separate"/>
            </w:r>
            <w:r>
              <w:rPr>
                <w:noProof/>
                <w:webHidden/>
              </w:rPr>
              <w:t>16</w:t>
            </w:r>
            <w:r>
              <w:rPr>
                <w:noProof/>
                <w:webHidden/>
              </w:rPr>
              <w:fldChar w:fldCharType="end"/>
            </w:r>
          </w:hyperlink>
        </w:p>
        <w:p w14:paraId="2B970038" w14:textId="5F83A991" w:rsidR="00F94F2A" w:rsidRDefault="00F94F2A">
          <w:pPr>
            <w:pStyle w:val="TOC2"/>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93" w:history="1">
            <w:r w:rsidRPr="00D95D6F">
              <w:rPr>
                <w:rStyle w:val="Hyperlink"/>
                <w:i/>
                <w:iCs/>
                <w:noProof/>
              </w:rPr>
              <w:t>Form “Quản lý Học sinh”</w:t>
            </w:r>
            <w:r>
              <w:rPr>
                <w:noProof/>
                <w:webHidden/>
              </w:rPr>
              <w:tab/>
            </w:r>
            <w:r>
              <w:rPr>
                <w:noProof/>
                <w:webHidden/>
              </w:rPr>
              <w:fldChar w:fldCharType="begin"/>
            </w:r>
            <w:r>
              <w:rPr>
                <w:noProof/>
                <w:webHidden/>
              </w:rPr>
              <w:instrText xml:space="preserve"> PAGEREF _Toc214221593 \h </w:instrText>
            </w:r>
            <w:r>
              <w:rPr>
                <w:noProof/>
                <w:webHidden/>
              </w:rPr>
            </w:r>
            <w:r>
              <w:rPr>
                <w:noProof/>
                <w:webHidden/>
              </w:rPr>
              <w:fldChar w:fldCharType="separate"/>
            </w:r>
            <w:r>
              <w:rPr>
                <w:noProof/>
                <w:webHidden/>
              </w:rPr>
              <w:t>18</w:t>
            </w:r>
            <w:r>
              <w:rPr>
                <w:noProof/>
                <w:webHidden/>
              </w:rPr>
              <w:fldChar w:fldCharType="end"/>
            </w:r>
          </w:hyperlink>
        </w:p>
        <w:p w14:paraId="5AF01B7D" w14:textId="659B8E3F" w:rsidR="00F94F2A" w:rsidRDefault="00F94F2A">
          <w:pPr>
            <w:pStyle w:val="TOC2"/>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94" w:history="1">
            <w:r w:rsidRPr="00D95D6F">
              <w:rPr>
                <w:rStyle w:val="Hyperlink"/>
                <w:i/>
                <w:iCs/>
                <w:noProof/>
              </w:rPr>
              <w:t>Form “Quản lý điểm”</w:t>
            </w:r>
            <w:r>
              <w:rPr>
                <w:noProof/>
                <w:webHidden/>
              </w:rPr>
              <w:tab/>
            </w:r>
            <w:r>
              <w:rPr>
                <w:noProof/>
                <w:webHidden/>
              </w:rPr>
              <w:fldChar w:fldCharType="begin"/>
            </w:r>
            <w:r>
              <w:rPr>
                <w:noProof/>
                <w:webHidden/>
              </w:rPr>
              <w:instrText xml:space="preserve"> PAGEREF _Toc214221594 \h </w:instrText>
            </w:r>
            <w:r>
              <w:rPr>
                <w:noProof/>
                <w:webHidden/>
              </w:rPr>
            </w:r>
            <w:r>
              <w:rPr>
                <w:noProof/>
                <w:webHidden/>
              </w:rPr>
              <w:fldChar w:fldCharType="separate"/>
            </w:r>
            <w:r>
              <w:rPr>
                <w:noProof/>
                <w:webHidden/>
              </w:rPr>
              <w:t>27</w:t>
            </w:r>
            <w:r>
              <w:rPr>
                <w:noProof/>
                <w:webHidden/>
              </w:rPr>
              <w:fldChar w:fldCharType="end"/>
            </w:r>
          </w:hyperlink>
        </w:p>
        <w:p w14:paraId="485B7EA0" w14:textId="544CB930" w:rsidR="00F94F2A" w:rsidRDefault="00F94F2A">
          <w:pPr>
            <w:pStyle w:val="TOC1"/>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95" w:history="1">
            <w:r w:rsidRPr="00D95D6F">
              <w:rPr>
                <w:rStyle w:val="Hyperlink"/>
                <w:noProof/>
              </w:rPr>
              <w:t>PHẦN CUỐI</w:t>
            </w:r>
            <w:r>
              <w:rPr>
                <w:noProof/>
                <w:webHidden/>
              </w:rPr>
              <w:tab/>
            </w:r>
            <w:r>
              <w:rPr>
                <w:noProof/>
                <w:webHidden/>
              </w:rPr>
              <w:fldChar w:fldCharType="begin"/>
            </w:r>
            <w:r>
              <w:rPr>
                <w:noProof/>
                <w:webHidden/>
              </w:rPr>
              <w:instrText xml:space="preserve"> PAGEREF _Toc214221595 \h </w:instrText>
            </w:r>
            <w:r>
              <w:rPr>
                <w:noProof/>
                <w:webHidden/>
              </w:rPr>
            </w:r>
            <w:r>
              <w:rPr>
                <w:noProof/>
                <w:webHidden/>
              </w:rPr>
              <w:fldChar w:fldCharType="separate"/>
            </w:r>
            <w:r>
              <w:rPr>
                <w:noProof/>
                <w:webHidden/>
              </w:rPr>
              <w:t>37</w:t>
            </w:r>
            <w:r>
              <w:rPr>
                <w:noProof/>
                <w:webHidden/>
              </w:rPr>
              <w:fldChar w:fldCharType="end"/>
            </w:r>
          </w:hyperlink>
        </w:p>
        <w:p w14:paraId="79158F65" w14:textId="46DF34F3" w:rsidR="00F94F2A" w:rsidRDefault="00F94F2A">
          <w:pPr>
            <w:pStyle w:val="TOC2"/>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96" w:history="1">
            <w:r w:rsidRPr="00D95D6F">
              <w:rPr>
                <w:rStyle w:val="Hyperlink"/>
                <w:noProof/>
              </w:rPr>
              <w:t>Danh mục tài liệu tham</w:t>
            </w:r>
            <w:r>
              <w:rPr>
                <w:noProof/>
                <w:webHidden/>
              </w:rPr>
              <w:tab/>
            </w:r>
            <w:r>
              <w:rPr>
                <w:noProof/>
                <w:webHidden/>
              </w:rPr>
              <w:fldChar w:fldCharType="begin"/>
            </w:r>
            <w:r>
              <w:rPr>
                <w:noProof/>
                <w:webHidden/>
              </w:rPr>
              <w:instrText xml:space="preserve"> PAGEREF _Toc214221596 \h </w:instrText>
            </w:r>
            <w:r>
              <w:rPr>
                <w:noProof/>
                <w:webHidden/>
              </w:rPr>
            </w:r>
            <w:r>
              <w:rPr>
                <w:noProof/>
                <w:webHidden/>
              </w:rPr>
              <w:fldChar w:fldCharType="separate"/>
            </w:r>
            <w:r>
              <w:rPr>
                <w:noProof/>
                <w:webHidden/>
              </w:rPr>
              <w:t>37</w:t>
            </w:r>
            <w:r>
              <w:rPr>
                <w:noProof/>
                <w:webHidden/>
              </w:rPr>
              <w:fldChar w:fldCharType="end"/>
            </w:r>
          </w:hyperlink>
        </w:p>
        <w:p w14:paraId="0379D4AF" w14:textId="4B2B1CA3" w:rsidR="00ED5264" w:rsidRDefault="00ED5264">
          <w:r>
            <w:rPr>
              <w:b/>
              <w:bCs/>
              <w:noProof/>
            </w:rPr>
            <w:fldChar w:fldCharType="end"/>
          </w:r>
        </w:p>
      </w:sdtContent>
    </w:sdt>
    <w:p w14:paraId="761ED2EB" w14:textId="59D2DC22" w:rsidR="007B07E4" w:rsidRDefault="007B07E4">
      <w:pPr>
        <w:rPr>
          <w:sz w:val="26"/>
          <w:lang w:val="vi-VN"/>
        </w:rPr>
      </w:pPr>
      <w:r>
        <w:br w:type="page"/>
      </w:r>
    </w:p>
    <w:p w14:paraId="062E57BB" w14:textId="276FA32F" w:rsidR="0034307F" w:rsidRDefault="0064302E" w:rsidP="00337AC1">
      <w:pPr>
        <w:pStyle w:val="C1"/>
      </w:pPr>
      <w:bookmarkStart w:id="16" w:name="_Toc196507651"/>
      <w:bookmarkStart w:id="17" w:name="_Toc196507769"/>
      <w:bookmarkStart w:id="18" w:name="_Toc196507861"/>
      <w:bookmarkStart w:id="19" w:name="_Toc214220358"/>
      <w:bookmarkStart w:id="20" w:name="_Toc214221576"/>
      <w:r>
        <w:lastRenderedPageBreak/>
        <w:t>PHẦN MỞ ĐẦU</w:t>
      </w:r>
      <w:bookmarkEnd w:id="16"/>
      <w:bookmarkEnd w:id="17"/>
      <w:bookmarkEnd w:id="18"/>
      <w:bookmarkEnd w:id="19"/>
      <w:bookmarkEnd w:id="20"/>
    </w:p>
    <w:p w14:paraId="3AE85CF4" w14:textId="77777777" w:rsidR="00852C08" w:rsidRDefault="00852C08" w:rsidP="00246A74">
      <w:pPr>
        <w:pStyle w:val="C2"/>
      </w:pPr>
      <w:bookmarkStart w:id="21" w:name="_Toc214220359"/>
      <w:bookmarkStart w:id="22" w:name="_Toc214221577"/>
      <w:r>
        <w:t>1. Đặt vấn đề</w:t>
      </w:r>
      <w:bookmarkEnd w:id="21"/>
      <w:bookmarkEnd w:id="22"/>
    </w:p>
    <w:p w14:paraId="7F42C312" w14:textId="77777777" w:rsidR="00852C08" w:rsidRDefault="00AB2B7A" w:rsidP="00852C08">
      <w:pPr>
        <w:pStyle w:val="CC"/>
      </w:pPr>
      <w:r>
        <w:t xml:space="preserve">- </w:t>
      </w:r>
      <w:r w:rsidR="00852C08">
        <w:t>Tính cần thiết của đề tài:</w:t>
      </w:r>
    </w:p>
    <w:p w14:paraId="3F427FDA" w14:textId="77777777" w:rsidR="00852C08" w:rsidRDefault="00852C08" w:rsidP="00852C08">
      <w:pPr>
        <w:pStyle w:val="CC"/>
      </w:pPr>
      <w:r>
        <w:t>Hiện nay, việc quản lý học sinh tại nhiều trường học vẫn còn thực hiện thủ công (ghi chép giấy , sử dụng điểm danh bằng miệng) hoặc sử dụng các công cụ đơn giản như Excel. Cách làm này dễ dẫn đến sai sót, mất dữ liệu và khó khăn trong việc tổng hợp, tốn nhân sự trong thống kê thông tin học sinh. Các đề tài trước đây chủ yếu tập trung vào việc quản lý điểm hoặc danh sách học sinh, nhưng chưa tích hợp đầy đủ các chức năng quản lý lớp học, thông tin cá nhân và kết quả học tập trong cùng một hệ thống.</w:t>
      </w:r>
    </w:p>
    <w:p w14:paraId="752FA0D7" w14:textId="77777777" w:rsidR="00852C08" w:rsidRDefault="00852C08" w:rsidP="00852C08">
      <w:pPr>
        <w:pStyle w:val="CC"/>
      </w:pPr>
      <w:r>
        <w:t>Vì vậy, đề tài này là cần thiết nhằm khắc phục những hạn chế đó. Đề tài mang ý nghĩa lý luận và thực tiễn trong việc áp dụng ngôn ngữ lập trình Python, thư viện Tkinter cũng như MySQL vào xây dựng hệ thống quản lý dữ liệu, giúp người học rèn luyện kỹ năng lập trình, xử lý dữ liệu và thiết kế giao diện ứng dụng thực tế. Đồng thời, đề tài góp phần hỗ trợ nhà trường trong công tác quản lý, lưu trữ và tra cứu thông tin học sinh một cách nhanh chóng, chính xác và hiệu quả.</w:t>
      </w:r>
    </w:p>
    <w:p w14:paraId="3F3A3F5B" w14:textId="77777777" w:rsidR="00852C08" w:rsidRDefault="00852C08" w:rsidP="00852C08">
      <w:pPr>
        <w:pStyle w:val="CC"/>
      </w:pPr>
      <w:r>
        <w:t>Ngoài ra, trong bối cảnh chuyển đổi số trong giáo dục, việc áp dụng công nghệ thông tin vào quản lý học sinh là xu hướng tất yếu. Python là ngôn ngữ lập trình mạnh mẽ, phổ biến và dễ học, rất phù hợp cho sinh viên trong việc phát triển các ứng dụng quản lý có quy mô nhỏ và vừa. Đề tài này không chỉ có ý nghĩa thực tiễn trong quản lý dữ liệu học sinh mà còn giúp người thực hiện rèn luyện kỹ năng lập trình, thiết kế cơ sở dữ liệu và tư duy hệ thống, phục vụ cho học tập và nghiên cứu sau này.</w:t>
      </w:r>
    </w:p>
    <w:p w14:paraId="389D6B96" w14:textId="77777777" w:rsidR="003F045D" w:rsidRDefault="00AB2B7A" w:rsidP="003F045D">
      <w:pPr>
        <w:pStyle w:val="CC"/>
      </w:pPr>
      <w:r>
        <w:t xml:space="preserve">- </w:t>
      </w:r>
      <w:r w:rsidR="003F045D">
        <w:t>Mục tiêu nghiên cứu của đề tài:</w:t>
      </w:r>
    </w:p>
    <w:p w14:paraId="0A35380E" w14:textId="77777777" w:rsidR="003F045D" w:rsidRDefault="003F045D" w:rsidP="003F045D">
      <w:pPr>
        <w:pStyle w:val="CC"/>
      </w:pPr>
      <w:r>
        <w:t>Xây dựng một chương trình quản lý học sinh có khả năng:</w:t>
      </w:r>
    </w:p>
    <w:p w14:paraId="36B42D67" w14:textId="0FE911A3" w:rsidR="003F045D" w:rsidRDefault="003F045D" w:rsidP="003F045D">
      <w:pPr>
        <w:pStyle w:val="CC"/>
      </w:pPr>
      <w:r>
        <w:t>+ Thêm, sửa, xóa</w:t>
      </w:r>
      <w:r w:rsidR="00512DC0">
        <w:rPr>
          <w:lang w:val="en-US"/>
        </w:rPr>
        <w:t xml:space="preserve"> </w:t>
      </w:r>
      <w:r>
        <w:t>thông tin học sinh.</w:t>
      </w:r>
    </w:p>
    <w:p w14:paraId="393EAABA" w14:textId="77777777" w:rsidR="003F045D" w:rsidRDefault="003F045D" w:rsidP="003F045D">
      <w:pPr>
        <w:pStyle w:val="CC"/>
      </w:pPr>
      <w:r>
        <w:t>+ Quản lý lớp học, điểm số và kết quả học tập của từng học sinh.</w:t>
      </w:r>
    </w:p>
    <w:p w14:paraId="34286109" w14:textId="77777777" w:rsidR="003F045D" w:rsidRDefault="003F045D" w:rsidP="003F045D">
      <w:pPr>
        <w:pStyle w:val="CC"/>
      </w:pPr>
      <w:r>
        <w:t>+ Thống kê số lượng học sinh, kết quả học tập và xếp loại học lực.</w:t>
      </w:r>
    </w:p>
    <w:p w14:paraId="0C1F6A58" w14:textId="77777777" w:rsidR="003F045D" w:rsidRDefault="003F045D" w:rsidP="003F045D">
      <w:pPr>
        <w:pStyle w:val="CC"/>
      </w:pPr>
      <w:r>
        <w:t>+ Giao diện thân thiện, dễ sử dụng, có thể áp dụng trong thực tế tại các trường học nhỏ và trung tâm giáo dục.</w:t>
      </w:r>
    </w:p>
    <w:p w14:paraId="2C3F5DCE" w14:textId="77777777" w:rsidR="003F045D" w:rsidRDefault="00AB2B7A" w:rsidP="003F045D">
      <w:pPr>
        <w:pStyle w:val="CC"/>
      </w:pPr>
      <w:r>
        <w:t>T</w:t>
      </w:r>
      <w:r w:rsidR="003F045D">
        <w:t>ạo ra một phần mềm có tính ứng dụng cao, dễ triển khai, giúp tiết kiệm thời gian và nâng cao hiệu quả trong công tác quản lý học sinh.</w:t>
      </w:r>
    </w:p>
    <w:p w14:paraId="15FE6548" w14:textId="77777777" w:rsidR="003F045D" w:rsidRDefault="003F045D" w:rsidP="00BE2CA4">
      <w:pPr>
        <w:pStyle w:val="CC"/>
      </w:pPr>
      <w:r>
        <w:t>Bên cạnh các chức năng cơ bản, chương trình hướng đến việc sử dụng MySQL để lưu trữ dữ liệu học sinh, đảm bảo tính toàn vẹn và bảo mật thông tin.</w:t>
      </w:r>
    </w:p>
    <w:p w14:paraId="5B802C88" w14:textId="77777777" w:rsidR="00E40345" w:rsidRDefault="00E40345" w:rsidP="00BE2CA4">
      <w:pPr>
        <w:pStyle w:val="C2"/>
      </w:pPr>
      <w:bookmarkStart w:id="23" w:name="_Toc214220360"/>
      <w:bookmarkStart w:id="24" w:name="_Toc214221578"/>
      <w:r>
        <w:t>2. Tổng quan và cơ sở lý thuyết</w:t>
      </w:r>
      <w:bookmarkEnd w:id="23"/>
      <w:bookmarkEnd w:id="24"/>
    </w:p>
    <w:p w14:paraId="5F395225" w14:textId="77777777" w:rsidR="003D0958" w:rsidRDefault="003D0958" w:rsidP="003D0958">
      <w:pPr>
        <w:pStyle w:val="CC"/>
      </w:pPr>
      <w:r>
        <w:t>- Đặt vấn đề</w:t>
      </w:r>
    </w:p>
    <w:p w14:paraId="35112F22" w14:textId="77777777" w:rsidR="00BE2CA4" w:rsidRDefault="00BE2CA4" w:rsidP="00BE2CA4">
      <w:pPr>
        <w:pStyle w:val="CC"/>
      </w:pPr>
      <w:r>
        <w:t>Trong công tác quản lý giáo dục và tối ưu nguồn nhân lực như hiện nay, việc lưu trữ, cập nhật và tìm kiếm thông tin học sinh là một khâu quan trọng. Tuy nhiên, hầu hết các trường học hiện nay vẫn đang sử dụng hình thức quản lý thủ công bằng sổ sách hoặc file Excel, gây khó khăn khi cần tra cứu nhanh hoặc thống kê dữ liệu. Do đó, việc xây dựng một ứng dụng quản lý học sinh bằng Python giúp tự động hóa quy trình quản lý, giảm thiểu sai sót và nâng cao hiệu quả công việc là rất cần thiết.</w:t>
      </w:r>
    </w:p>
    <w:p w14:paraId="6F49EF16" w14:textId="77777777" w:rsidR="00BE2CA4" w:rsidRDefault="003D0958" w:rsidP="00BE2CA4">
      <w:pPr>
        <w:pStyle w:val="CC"/>
      </w:pPr>
      <w:r>
        <w:lastRenderedPageBreak/>
        <w:t xml:space="preserve">- </w:t>
      </w:r>
      <w:r w:rsidR="00BE2CA4">
        <w:t>Lịch sử giải quyết vấn đề:</w:t>
      </w:r>
    </w:p>
    <w:p w14:paraId="026600A1" w14:textId="2E46C99C" w:rsidR="00BE2CA4" w:rsidRDefault="00BE2CA4" w:rsidP="00BE2CA4">
      <w:pPr>
        <w:pStyle w:val="CC"/>
      </w:pPr>
      <w:r>
        <w:t>Đã có một số đề tài trước đây xây dựng chương trình quản lý học sinh sử dụng các ngôn ngữ như C, Java hoặc PHP. Tuy nhiên, các đề tài này chủ yếu tập trung vào chức năng cơ bản, giao diện còn hạn chế hoặc chưa tận dụng được sự đơn giản và mạnh mẽ của Python. Đề tài này được thực hiện với mục tiêu sử dụng Python và thư viện Tkinter để xây dựng một ứng dụng có giao diện trực quan, thân thiện với người dùng và có khả năng mở rộng trong tương lai.</w:t>
      </w:r>
    </w:p>
    <w:p w14:paraId="1E32C7AE" w14:textId="77777777" w:rsidR="00BE2CA4" w:rsidRDefault="003D0958" w:rsidP="00BE2CA4">
      <w:pPr>
        <w:pStyle w:val="CC"/>
      </w:pPr>
      <w:r>
        <w:t>- P</w:t>
      </w:r>
      <w:r w:rsidR="00BE2CA4">
        <w:t>hạm vi của đề tài:</w:t>
      </w:r>
    </w:p>
    <w:p w14:paraId="1D23119E" w14:textId="77777777" w:rsidR="00BE2CA4" w:rsidRDefault="00BE2CA4" w:rsidP="00BE2CA4">
      <w:pPr>
        <w:pStyle w:val="CC"/>
      </w:pPr>
      <w:r>
        <w:t>Đề tài tập trung xây dựng phần mềm quản lý thông tin học sinh, bao gồm các chức năng: thêm, sửa, xóa, tìm kiếm, hiển thị danh sách và quản lý điểm học tập.</w:t>
      </w:r>
    </w:p>
    <w:p w14:paraId="656795BD" w14:textId="77777777" w:rsidR="00BE2CA4" w:rsidRDefault="00BE2CA4" w:rsidP="00BE2CA4">
      <w:pPr>
        <w:pStyle w:val="CC"/>
      </w:pPr>
      <w:r>
        <w:t>Phạm vi không bao gồm quản lý giáo viên, môn học hoặc điểm rèn luyện. Ứng dụng phù hợp với các trường tiểu học, THCS hoặc trung tâm giáo dục quy mô nhỏ.</w:t>
      </w:r>
    </w:p>
    <w:p w14:paraId="51E86E78" w14:textId="77777777" w:rsidR="00BE2CA4" w:rsidRDefault="003D0958" w:rsidP="003D0958">
      <w:pPr>
        <w:pStyle w:val="CC"/>
      </w:pPr>
      <w:r>
        <w:t xml:space="preserve">- </w:t>
      </w:r>
      <w:r w:rsidR="00BE2CA4">
        <w:t>Phương pháp nghiên cứu / hướng giải quyết vấn đề:</w:t>
      </w:r>
    </w:p>
    <w:p w14:paraId="5CE2C044" w14:textId="77777777" w:rsidR="00BE2CA4" w:rsidRDefault="00BE2CA4" w:rsidP="00BE2CA4">
      <w:pPr>
        <w:pStyle w:val="CC"/>
      </w:pPr>
      <w:r>
        <w:t>Đề tài được thực hiện dựa trên phương pháp nghiên cứu ứng dụng, bao gồm:</w:t>
      </w:r>
    </w:p>
    <w:p w14:paraId="01F6E645" w14:textId="77777777" w:rsidR="00BE2CA4" w:rsidRDefault="00561125" w:rsidP="00BE2CA4">
      <w:pPr>
        <w:pStyle w:val="CC"/>
      </w:pPr>
      <w:r>
        <w:t xml:space="preserve"> + </w:t>
      </w:r>
      <w:r w:rsidR="00BE2CA4">
        <w:t>Phân tích yêu cầu hệ thống và thiết kế cơ sở dữ liệu.</w:t>
      </w:r>
    </w:p>
    <w:p w14:paraId="77EC9850" w14:textId="77777777" w:rsidR="00BE2CA4" w:rsidRDefault="00561125" w:rsidP="00BE2CA4">
      <w:pPr>
        <w:pStyle w:val="CC"/>
      </w:pPr>
      <w:r>
        <w:t xml:space="preserve"> + </w:t>
      </w:r>
      <w:r w:rsidR="00BE2CA4">
        <w:t>Sử dụng ngôn ngữ lập trình Python để xây dựng ứng dụng.</w:t>
      </w:r>
    </w:p>
    <w:p w14:paraId="4A9C3E8F" w14:textId="77777777" w:rsidR="00BE2CA4" w:rsidRDefault="00561125" w:rsidP="00BE2CA4">
      <w:pPr>
        <w:pStyle w:val="CC"/>
      </w:pPr>
      <w:r>
        <w:t xml:space="preserve"> + </w:t>
      </w:r>
      <w:r w:rsidR="00BE2CA4">
        <w:t>Áp dụng thư viện Tkinter để tạo giao diện đồ họa (GUI).</w:t>
      </w:r>
    </w:p>
    <w:p w14:paraId="6718CA57" w14:textId="77777777" w:rsidR="00BE2CA4" w:rsidRDefault="00561125" w:rsidP="00BE2CA4">
      <w:pPr>
        <w:pStyle w:val="CC"/>
      </w:pPr>
      <w:r>
        <w:t xml:space="preserve"> + </w:t>
      </w:r>
      <w:r w:rsidR="00BE2CA4">
        <w:t>Dùng My SQL để lưu trữ và truy xuất dữ liệu học sinh.</w:t>
      </w:r>
    </w:p>
    <w:p w14:paraId="3D175601" w14:textId="77777777" w:rsidR="00BE2CA4" w:rsidRDefault="00561125" w:rsidP="00BE2CA4">
      <w:pPr>
        <w:pStyle w:val="CC"/>
      </w:pPr>
      <w:r>
        <w:t xml:space="preserve"> + </w:t>
      </w:r>
      <w:r w:rsidR="00BE2CA4">
        <w:t>Kiểm thử chương trình nhằm đảm bảo tính ổn định và khả năng hoạt động thực tế.</w:t>
      </w:r>
    </w:p>
    <w:p w14:paraId="434B3B81" w14:textId="77777777" w:rsidR="00BE2CA4" w:rsidRDefault="00FA250C" w:rsidP="00BE2CA4">
      <w:pPr>
        <w:pStyle w:val="CC"/>
      </w:pPr>
      <w:r>
        <w:t xml:space="preserve">- </w:t>
      </w:r>
      <w:r w:rsidR="00BE2CA4">
        <w:t>Cơ sở lý thuyết:</w:t>
      </w:r>
    </w:p>
    <w:p w14:paraId="3836A738" w14:textId="77777777" w:rsidR="00BE2CA4" w:rsidRDefault="00FA250C" w:rsidP="00BE2CA4">
      <w:pPr>
        <w:pStyle w:val="CC"/>
      </w:pPr>
      <w:r>
        <w:t xml:space="preserve"> + </w:t>
      </w:r>
      <w:r w:rsidR="00BE2CA4">
        <w:t>Ngôn ngữ Python: Là ngôn ngữ lập trình hướng đối tượng, dễ đọc, dễ hiểu và có thư viện hỗ trợ mạnh mẽ cho phát triển phần mềm.</w:t>
      </w:r>
    </w:p>
    <w:p w14:paraId="23B9E3A4" w14:textId="77777777" w:rsidR="00BE2CA4" w:rsidRDefault="00FA250C" w:rsidP="00BE2CA4">
      <w:pPr>
        <w:pStyle w:val="CC"/>
      </w:pPr>
      <w:r>
        <w:t xml:space="preserve"> + </w:t>
      </w:r>
      <w:r w:rsidR="00BE2CA4">
        <w:t>Thư viện Tkinter: Là thư viện mặc định của Python dùng để xây dựng giao diện đồ họa, giúp người dùng thao tác trực quan với các chức năng như nút bấm, hộp nhập liệu, bảng dữ liệu...</w:t>
      </w:r>
    </w:p>
    <w:p w14:paraId="2D5ECB51" w14:textId="77777777" w:rsidR="00BE2CA4" w:rsidRDefault="00FA250C" w:rsidP="00BE2CA4">
      <w:pPr>
        <w:pStyle w:val="CC"/>
      </w:pPr>
      <w:r>
        <w:t xml:space="preserve"> + </w:t>
      </w:r>
      <w:r w:rsidR="00BE2CA4">
        <w:t>Cơ sở dữ liệu MySQL: Là hệ quản trị cơ sở dữ liệu nhẹ, phù hợp cho ứng dụng có quy mô nhỏ, dễ tích hợp vào chương trình Python.</w:t>
      </w:r>
    </w:p>
    <w:p w14:paraId="28AAB9DE" w14:textId="77777777" w:rsidR="00E40345" w:rsidRDefault="00E40345" w:rsidP="00F25086">
      <w:pPr>
        <w:pStyle w:val="CC"/>
      </w:pPr>
    </w:p>
    <w:p w14:paraId="38A95284" w14:textId="77777777" w:rsidR="00DB3872" w:rsidRDefault="0034307F" w:rsidP="0034307F">
      <w:pPr>
        <w:pStyle w:val="C1"/>
      </w:pPr>
      <w:r>
        <w:br w:type="page"/>
      </w:r>
      <w:bookmarkStart w:id="25" w:name="_Toc196507653"/>
      <w:bookmarkStart w:id="26" w:name="_Toc196507771"/>
      <w:bookmarkStart w:id="27" w:name="_Toc196507863"/>
      <w:bookmarkStart w:id="28" w:name="_Toc214220361"/>
      <w:bookmarkStart w:id="29" w:name="_Toc214221579"/>
      <w:r w:rsidR="00DB3872">
        <w:lastRenderedPageBreak/>
        <w:t>PHẦN NỘI DUNG</w:t>
      </w:r>
      <w:bookmarkEnd w:id="25"/>
      <w:bookmarkEnd w:id="26"/>
      <w:bookmarkEnd w:id="27"/>
      <w:bookmarkEnd w:id="28"/>
      <w:bookmarkEnd w:id="29"/>
    </w:p>
    <w:p w14:paraId="52CF55C3" w14:textId="77777777" w:rsidR="00B42588" w:rsidRDefault="00E417FC" w:rsidP="00A51877">
      <w:pPr>
        <w:pStyle w:val="C2"/>
      </w:pPr>
      <w:bookmarkStart w:id="30" w:name="_Toc214220362"/>
      <w:bookmarkStart w:id="31" w:name="_Toc214221580"/>
      <w:r>
        <w:t>3. Kết quả đạt được và Demo Code</w:t>
      </w:r>
      <w:bookmarkEnd w:id="30"/>
      <w:bookmarkEnd w:id="31"/>
    </w:p>
    <w:p w14:paraId="6D4B3EB5" w14:textId="0E26519F" w:rsidR="002A4295" w:rsidRPr="002A4295" w:rsidRDefault="002A4295" w:rsidP="00BB336E">
      <w:pPr>
        <w:pStyle w:val="CC"/>
      </w:pPr>
      <w:r w:rsidRPr="002A4295">
        <w:t>Đề tài “Xây dựng ứng dụng Quản lý Học Sinh” được thực hiện bằng ngôn ngữ</w:t>
      </w:r>
      <w:r w:rsidR="00BB336E">
        <w:t xml:space="preserve"> </w:t>
      </w:r>
      <w:r w:rsidRPr="002A4295">
        <w:t xml:space="preserve">Python, sử dụng thư viện Tkinter để thiết kế giao diện người dùng. Ứng dụng gồm các </w:t>
      </w:r>
      <w:r w:rsidR="00D56204">
        <w:t xml:space="preserve">Form </w:t>
      </w:r>
      <w:r w:rsidRPr="002A4295">
        <w:t>cơ bản sau:</w:t>
      </w:r>
    </w:p>
    <w:p w14:paraId="0A558F7B" w14:textId="7D7AF204" w:rsidR="002A4295" w:rsidRPr="002A4295" w:rsidRDefault="002A4295" w:rsidP="00BB336E">
      <w:pPr>
        <w:pStyle w:val="CC"/>
      </w:pPr>
      <w:r>
        <w:t xml:space="preserve">- </w:t>
      </w:r>
      <w:r w:rsidRPr="002A4295">
        <w:t>Form “Đăng nhập”:</w:t>
      </w:r>
    </w:p>
    <w:p w14:paraId="0F6E1D8E" w14:textId="78DEAA84" w:rsidR="002A4295" w:rsidRPr="002A4295" w:rsidRDefault="00791E40" w:rsidP="00BB336E">
      <w:pPr>
        <w:pStyle w:val="CC"/>
      </w:pPr>
      <w:r>
        <w:t>+</w:t>
      </w:r>
      <w:r w:rsidR="002A4295" w:rsidRPr="002A4295">
        <w:t xml:space="preserve"> Cho phép người dùng nhập tên đăng nhập, mật khẩu và phân quyền.</w:t>
      </w:r>
    </w:p>
    <w:p w14:paraId="0E708916" w14:textId="56BB6158" w:rsidR="002A4295" w:rsidRPr="002A4295" w:rsidRDefault="00791E40" w:rsidP="00BB336E">
      <w:pPr>
        <w:pStyle w:val="CC"/>
      </w:pPr>
      <w:r>
        <w:t>+</w:t>
      </w:r>
      <w:r w:rsidR="002A4295" w:rsidRPr="002A4295">
        <w:t xml:space="preserve"> Ứng dụng kiểm tra thông tin đăng nhập trong cơ sở dữ liệu.</w:t>
      </w:r>
    </w:p>
    <w:p w14:paraId="7209C41C" w14:textId="506F3734" w:rsidR="002A4295" w:rsidRPr="00791E40" w:rsidRDefault="00791E40" w:rsidP="00BB336E">
      <w:pPr>
        <w:pStyle w:val="CC"/>
      </w:pPr>
      <w:r>
        <w:t xml:space="preserve">+ </w:t>
      </w:r>
      <w:r w:rsidR="002A4295" w:rsidRPr="002A4295">
        <w:t>Nếu hợp lệ, người dùng sẽ được chuyển đến giao diện tương ứng với quyền hạn (Admin hoặc Giáo viên).</w:t>
      </w:r>
    </w:p>
    <w:p w14:paraId="756AED8E" w14:textId="56E68FAA" w:rsidR="002A4295" w:rsidRPr="002A4295" w:rsidRDefault="002A4295" w:rsidP="00BB336E">
      <w:pPr>
        <w:pStyle w:val="CC"/>
      </w:pPr>
      <w:r w:rsidRPr="002A4295">
        <w:t xml:space="preserve"> </w:t>
      </w:r>
      <w:r w:rsidR="00791E40">
        <w:t xml:space="preserve">- </w:t>
      </w:r>
      <w:r w:rsidRPr="002A4295">
        <w:t>Form “Quản lý học sinh”:</w:t>
      </w:r>
      <w:r w:rsidR="00791E40">
        <w:t xml:space="preserve"> d</w:t>
      </w:r>
      <w:r w:rsidRPr="002A4295">
        <w:t>ành cho người dùng có quyền Admin, với các chức năng:</w:t>
      </w:r>
    </w:p>
    <w:p w14:paraId="012481FF" w14:textId="7016DBB4" w:rsidR="002A4295" w:rsidRPr="002A4295" w:rsidRDefault="00791E40" w:rsidP="00BB336E">
      <w:pPr>
        <w:pStyle w:val="CC"/>
      </w:pPr>
      <w:r>
        <w:t xml:space="preserve"> + </w:t>
      </w:r>
      <w:r w:rsidR="002A4295" w:rsidRPr="002A4295">
        <w:t>Thêm học sinh mới vào hệ thống.</w:t>
      </w:r>
    </w:p>
    <w:p w14:paraId="709BCE87" w14:textId="7A076CAF" w:rsidR="002A4295" w:rsidRPr="002A4295" w:rsidRDefault="002A4295" w:rsidP="00BB336E">
      <w:pPr>
        <w:pStyle w:val="CC"/>
      </w:pPr>
      <w:r w:rsidRPr="002A4295">
        <w:t xml:space="preserve"> </w:t>
      </w:r>
      <w:r w:rsidR="00791E40">
        <w:t>+</w:t>
      </w:r>
      <w:r w:rsidRPr="002A4295">
        <w:t xml:space="preserve"> Sửa thông tin học sinh đã có.</w:t>
      </w:r>
    </w:p>
    <w:p w14:paraId="07024A70" w14:textId="73ADBED8" w:rsidR="002A4295" w:rsidRDefault="002A4295" w:rsidP="00BB336E">
      <w:pPr>
        <w:pStyle w:val="CC"/>
      </w:pPr>
      <w:r w:rsidRPr="002A4295">
        <w:t xml:space="preserve"> </w:t>
      </w:r>
      <w:r w:rsidR="00791E40">
        <w:t>+</w:t>
      </w:r>
      <w:r w:rsidRPr="002A4295">
        <w:t xml:space="preserve"> Xóa học sinh khỏi danh sách</w:t>
      </w:r>
    </w:p>
    <w:p w14:paraId="66785E1C" w14:textId="30FFCCAE" w:rsidR="000A145C" w:rsidRPr="00791E40" w:rsidRDefault="000A145C" w:rsidP="00BB336E">
      <w:pPr>
        <w:pStyle w:val="CC"/>
      </w:pPr>
      <w:r>
        <w:t xml:space="preserve"> + Cập nhật số lượng học sinh theo lớp hoặc học sinh </w:t>
      </w:r>
      <w:r w:rsidR="007844DC">
        <w:t>có trong danh sách.</w:t>
      </w:r>
    </w:p>
    <w:p w14:paraId="35430618" w14:textId="5C55B77D" w:rsidR="002A4295" w:rsidRPr="00791E40" w:rsidRDefault="00791E40" w:rsidP="00BB336E">
      <w:pPr>
        <w:pStyle w:val="CC"/>
      </w:pPr>
      <w:r>
        <w:t xml:space="preserve">- </w:t>
      </w:r>
      <w:r w:rsidR="002A4295" w:rsidRPr="002A4295">
        <w:t>Form “Quản lý điểm”:</w:t>
      </w:r>
      <w:r>
        <w:t xml:space="preserve"> d</w:t>
      </w:r>
      <w:r w:rsidR="002A4295" w:rsidRPr="002A4295">
        <w:t>ành cho Giáo viên, hỗ trợ các chức năng:</w:t>
      </w:r>
    </w:p>
    <w:p w14:paraId="674D9F6F" w14:textId="59353B4A" w:rsidR="002A4295" w:rsidRPr="002A4295" w:rsidRDefault="00791E40" w:rsidP="00BB336E">
      <w:pPr>
        <w:pStyle w:val="CC"/>
      </w:pPr>
      <w:r>
        <w:t>+</w:t>
      </w:r>
      <w:r w:rsidR="002A4295" w:rsidRPr="002A4295">
        <w:t xml:space="preserve"> Nhập và chỉnh sửa điểm học kỳ I, học kỳ II của từng môn học.</w:t>
      </w:r>
    </w:p>
    <w:p w14:paraId="27EA4190" w14:textId="79684DEA" w:rsidR="002A4295" w:rsidRPr="002A4295" w:rsidRDefault="00791E40" w:rsidP="00BB336E">
      <w:pPr>
        <w:pStyle w:val="CC"/>
      </w:pPr>
      <w:r>
        <w:t>+</w:t>
      </w:r>
      <w:r w:rsidR="002A4295" w:rsidRPr="002A4295">
        <w:t xml:space="preserve"> Tính điểm trung bình hai học kỳ.</w:t>
      </w:r>
    </w:p>
    <w:p w14:paraId="60E1FBCA" w14:textId="05ED3DCB" w:rsidR="002A4295" w:rsidRDefault="00791E40" w:rsidP="00BB336E">
      <w:pPr>
        <w:pStyle w:val="CC"/>
      </w:pPr>
      <w:r>
        <w:t>+</w:t>
      </w:r>
      <w:r w:rsidR="002A4295" w:rsidRPr="002A4295">
        <w:t xml:space="preserve">  Xếp loại học lực cho từng học sinh.</w:t>
      </w:r>
    </w:p>
    <w:p w14:paraId="42A96DDD" w14:textId="5537C741" w:rsidR="007844DC" w:rsidRPr="002A4295" w:rsidRDefault="007844DC" w:rsidP="007844DC">
      <w:pPr>
        <w:pStyle w:val="CC"/>
      </w:pPr>
      <w:r>
        <w:t>+ Cập nhật số lượng học sinh theo lớp hoặc học sinh có trong danh sách.</w:t>
      </w:r>
    </w:p>
    <w:p w14:paraId="4F7A1D31" w14:textId="77777777" w:rsidR="00622738" w:rsidRDefault="00D0137C" w:rsidP="00BB336E">
      <w:pPr>
        <w:pStyle w:val="CC"/>
      </w:pPr>
      <w:r w:rsidRPr="00D0137C">
        <w:t>Vận dụng kỹ thuật lập trình ngôn ngữ Python để giải quyết các vấn đề trong thực tế, ứng với đề tài mà Sinh viên đã lựa chọn.</w:t>
      </w:r>
    </w:p>
    <w:p w14:paraId="6B6E362B" w14:textId="77777777" w:rsidR="00622738" w:rsidRDefault="00622738">
      <w:r>
        <w:br w:type="page"/>
      </w:r>
    </w:p>
    <w:p w14:paraId="6ED0342A" w14:textId="6F792CAC" w:rsidR="00B567EF" w:rsidRPr="00954A5A" w:rsidRDefault="001F548B" w:rsidP="00FF1723">
      <w:pPr>
        <w:pStyle w:val="C2"/>
        <w:numPr>
          <w:ilvl w:val="0"/>
          <w:numId w:val="34"/>
        </w:numPr>
      </w:pPr>
      <w:bookmarkStart w:id="32" w:name="_Toc214220363"/>
      <w:bookmarkStart w:id="33" w:name="_Toc214221581"/>
      <w:r>
        <w:lastRenderedPageBreak/>
        <w:t>THIẾT KẾ GIAO DIỆN QUẢN LÝ NHÂN VIÊN</w:t>
      </w:r>
      <w:bookmarkEnd w:id="32"/>
      <w:bookmarkEnd w:id="33"/>
    </w:p>
    <w:p w14:paraId="027AD0C0" w14:textId="17348AA4" w:rsidR="00954A5A" w:rsidRPr="00954A5A" w:rsidRDefault="00954A5A" w:rsidP="00622738">
      <w:r>
        <w:t>Form “Đăng nhập”:</w:t>
      </w:r>
    </w:p>
    <w:p w14:paraId="69554E2E" w14:textId="3FDE99C7" w:rsidR="003F2A6B" w:rsidRDefault="00296ADC" w:rsidP="002621BF">
      <w:pPr>
        <w:pStyle w:val="CC"/>
        <w:ind w:hanging="284"/>
      </w:pPr>
      <w:r w:rsidRPr="00296ADC">
        <w:rPr>
          <w:noProof/>
        </w:rPr>
        <w:drawing>
          <wp:inline distT="0" distB="0" distL="0" distR="0" wp14:anchorId="59BE2C00" wp14:editId="3F0FEFC2">
            <wp:extent cx="5760720" cy="4430395"/>
            <wp:effectExtent l="0" t="0" r="0" b="8255"/>
            <wp:docPr id="103218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81605" name=""/>
                    <pic:cNvPicPr/>
                  </pic:nvPicPr>
                  <pic:blipFill>
                    <a:blip r:embed="rId9"/>
                    <a:stretch>
                      <a:fillRect/>
                    </a:stretch>
                  </pic:blipFill>
                  <pic:spPr>
                    <a:xfrm>
                      <a:off x="0" y="0"/>
                      <a:ext cx="5760720" cy="4430395"/>
                    </a:xfrm>
                    <a:prstGeom prst="rect">
                      <a:avLst/>
                    </a:prstGeom>
                  </pic:spPr>
                </pic:pic>
              </a:graphicData>
            </a:graphic>
          </wp:inline>
        </w:drawing>
      </w:r>
    </w:p>
    <w:p w14:paraId="41747C72" w14:textId="77777777" w:rsidR="006242D9" w:rsidRDefault="006242D9" w:rsidP="003F2A6B">
      <w:pPr>
        <w:pStyle w:val="CC"/>
      </w:pPr>
      <w:r>
        <w:br/>
      </w:r>
    </w:p>
    <w:p w14:paraId="4F0457B0" w14:textId="77777777" w:rsidR="006242D9" w:rsidRDefault="006242D9">
      <w:pPr>
        <w:rPr>
          <w:sz w:val="26"/>
          <w:lang w:val="vi-VN"/>
        </w:rPr>
      </w:pPr>
      <w:r>
        <w:br w:type="page"/>
      </w:r>
    </w:p>
    <w:p w14:paraId="27E8217E" w14:textId="77777777" w:rsidR="00622738" w:rsidRDefault="00954A5A" w:rsidP="00622738">
      <w:pPr>
        <w:pStyle w:val="CC"/>
        <w:rPr>
          <w:lang w:val="en-US"/>
        </w:rPr>
      </w:pPr>
      <w:r>
        <w:lastRenderedPageBreak/>
        <w:t>Form “Quản lý học sinh”</w:t>
      </w:r>
    </w:p>
    <w:p w14:paraId="3F085AF4" w14:textId="5860BBBA" w:rsidR="00A7276B" w:rsidRDefault="00DB1434" w:rsidP="003C72A3">
      <w:pPr>
        <w:pStyle w:val="CC"/>
        <w:ind w:hanging="142"/>
      </w:pPr>
      <w:r w:rsidRPr="00DB1434">
        <w:rPr>
          <w:noProof/>
        </w:rPr>
        <w:drawing>
          <wp:inline distT="0" distB="0" distL="0" distR="0" wp14:anchorId="416A0021" wp14:editId="5057A110">
            <wp:extent cx="5760720" cy="5328920"/>
            <wp:effectExtent l="0" t="0" r="0" b="5080"/>
            <wp:docPr id="212332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23601" name=""/>
                    <pic:cNvPicPr/>
                  </pic:nvPicPr>
                  <pic:blipFill>
                    <a:blip r:embed="rId10"/>
                    <a:stretch>
                      <a:fillRect/>
                    </a:stretch>
                  </pic:blipFill>
                  <pic:spPr>
                    <a:xfrm>
                      <a:off x="0" y="0"/>
                      <a:ext cx="5760720" cy="5328920"/>
                    </a:xfrm>
                    <a:prstGeom prst="rect">
                      <a:avLst/>
                    </a:prstGeom>
                  </pic:spPr>
                </pic:pic>
              </a:graphicData>
            </a:graphic>
          </wp:inline>
        </w:drawing>
      </w:r>
    </w:p>
    <w:p w14:paraId="3A8B9757" w14:textId="77777777" w:rsidR="005D56BF" w:rsidRDefault="005D56BF">
      <w:pPr>
        <w:rPr>
          <w:sz w:val="26"/>
        </w:rPr>
      </w:pPr>
      <w:r>
        <w:br w:type="page"/>
      </w:r>
    </w:p>
    <w:p w14:paraId="575F2D90" w14:textId="146D275B" w:rsidR="002621BF" w:rsidRDefault="007B4486" w:rsidP="007B4486">
      <w:pPr>
        <w:pStyle w:val="CC"/>
        <w:ind w:hanging="142"/>
      </w:pPr>
      <w:r>
        <w:rPr>
          <w:lang w:val="en-US"/>
        </w:rPr>
        <w:lastRenderedPageBreak/>
        <w:t>Form “Quản</w:t>
      </w:r>
      <w:r>
        <w:t xml:space="preserve"> lý điểm”</w:t>
      </w:r>
    </w:p>
    <w:p w14:paraId="169C32ED" w14:textId="3BBBBBC6" w:rsidR="002621BF" w:rsidRPr="002621BF" w:rsidRDefault="00F82E7A" w:rsidP="002621BF">
      <w:pPr>
        <w:ind w:hanging="284"/>
        <w:rPr>
          <w:sz w:val="26"/>
          <w:lang w:val="vi-VN"/>
        </w:rPr>
      </w:pPr>
      <w:r w:rsidRPr="00F82E7A">
        <w:rPr>
          <w:noProof/>
          <w:sz w:val="26"/>
          <w:lang w:val="vi-VN"/>
        </w:rPr>
        <w:drawing>
          <wp:inline distT="0" distB="0" distL="0" distR="0" wp14:anchorId="2C1F7DFD" wp14:editId="7C43E0DF">
            <wp:extent cx="5760720" cy="5287645"/>
            <wp:effectExtent l="0" t="0" r="0" b="8255"/>
            <wp:docPr id="132781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13930" name=""/>
                    <pic:cNvPicPr/>
                  </pic:nvPicPr>
                  <pic:blipFill>
                    <a:blip r:embed="rId11"/>
                    <a:stretch>
                      <a:fillRect/>
                    </a:stretch>
                  </pic:blipFill>
                  <pic:spPr>
                    <a:xfrm>
                      <a:off x="0" y="0"/>
                      <a:ext cx="5760720" cy="5287645"/>
                    </a:xfrm>
                    <a:prstGeom prst="rect">
                      <a:avLst/>
                    </a:prstGeom>
                  </pic:spPr>
                </pic:pic>
              </a:graphicData>
            </a:graphic>
          </wp:inline>
        </w:drawing>
      </w:r>
    </w:p>
    <w:p w14:paraId="080D0D0E" w14:textId="2C529463" w:rsidR="00FF1723" w:rsidRDefault="00FF1723" w:rsidP="00FF1723">
      <w:pPr>
        <w:pStyle w:val="C2"/>
        <w:numPr>
          <w:ilvl w:val="0"/>
          <w:numId w:val="34"/>
        </w:numPr>
      </w:pPr>
      <w:bookmarkStart w:id="34" w:name="_Toc214220364"/>
      <w:bookmarkStart w:id="35" w:name="_Toc214221582"/>
      <w:r>
        <w:t>CÁC BƯỚC XÂY DỰNG ỨNG DỤNG</w:t>
      </w:r>
      <w:bookmarkEnd w:id="34"/>
      <w:bookmarkEnd w:id="35"/>
    </w:p>
    <w:p w14:paraId="5693915C" w14:textId="4DF1E4A1" w:rsidR="00337AC1" w:rsidRPr="00577AD9" w:rsidRDefault="00902D41" w:rsidP="00902D41">
      <w:pPr>
        <w:pStyle w:val="CC"/>
      </w:pPr>
      <w:r w:rsidRPr="00902D41">
        <w:t>Để xây dựng ứng dụng quản lý học sinh bằng Python, Tkinter và SQL Server, trước tiên cần cài đặt các thư viện cần thiết, bao gồm Tkinter để tạo giao diện người dùng và pyodbc để kết nối với cơ sở dữ liệu SQL Server. Tiếp theo, thiết kế cơ sở dữ liệu SQL Server nhằm lưu trữ các thông tin về học sinh như mã học sinh, họ tên, ngày sinh, giới tính, lớp, và điểm số. Sau đó, sử dụng Tkinter để xây dựng giao diện trực quan, giúp người dùng dễ dàng thao tác với dữ liệu. Cuối cùng, kết hợp Python với thư viện pyodbc để thực hiện các chức năng thêm, xóa, sửa và hiển thị danh sách học sinh, giúp ứng dụng hoạt động hiệu quả và hỗ trợ việc quản lý thông tin học sinh một cách khoa học, thuận tiện và chính xác.</w:t>
      </w:r>
    </w:p>
    <w:p w14:paraId="131DD308" w14:textId="22109B8C" w:rsidR="00577AD9" w:rsidRPr="00741596" w:rsidRDefault="00B61C16" w:rsidP="00B61C16">
      <w:pPr>
        <w:pStyle w:val="C3"/>
        <w:rPr>
          <w:lang w:val="en-US"/>
        </w:rPr>
      </w:pPr>
      <w:bookmarkStart w:id="36" w:name="_Toc214220365"/>
      <w:bookmarkStart w:id="37" w:name="_Toc214221583"/>
      <w:r>
        <w:t xml:space="preserve">1. </w:t>
      </w:r>
      <w:r w:rsidR="00577AD9">
        <w:t xml:space="preserve">Cài đặt thư viện cần </w:t>
      </w:r>
      <w:r w:rsidR="008F1993">
        <w:t>thiết:</w:t>
      </w:r>
      <w:bookmarkEnd w:id="36"/>
      <w:bookmarkEnd w:id="37"/>
    </w:p>
    <w:p w14:paraId="48875878" w14:textId="6604FB75" w:rsidR="00741596" w:rsidRPr="00741596" w:rsidRDefault="00741596" w:rsidP="00741596">
      <w:pPr>
        <w:pStyle w:val="CC"/>
      </w:pPr>
      <w:r w:rsidRPr="00741596">
        <w:t xml:space="preserve">Cài đặt các thư viện cần thiết: </w:t>
      </w:r>
    </w:p>
    <w:p w14:paraId="0B59D707" w14:textId="0899081C" w:rsidR="00741596" w:rsidRPr="00741596" w:rsidRDefault="00AC714B" w:rsidP="00741596">
      <w:pPr>
        <w:pStyle w:val="CC"/>
      </w:pPr>
      <w:r>
        <w:t xml:space="preserve">- </w:t>
      </w:r>
      <w:r w:rsidR="00741596" w:rsidRPr="00741596">
        <w:t xml:space="preserve">Python: Đảm bảo bạn đã cài đặt Python trên máy tính của mình. </w:t>
      </w:r>
    </w:p>
    <w:p w14:paraId="109ADC72" w14:textId="759EBAE6" w:rsidR="00741596" w:rsidRPr="00741596" w:rsidRDefault="00AC714B" w:rsidP="00741596">
      <w:pPr>
        <w:pStyle w:val="CC"/>
      </w:pPr>
      <w:r>
        <w:t>- SQL</w:t>
      </w:r>
      <w:r w:rsidR="00334064">
        <w:t xml:space="preserve"> </w:t>
      </w:r>
      <w:r>
        <w:t>Server</w:t>
      </w:r>
      <w:r w:rsidR="00741596" w:rsidRPr="00741596">
        <w:t xml:space="preserve">: Cài đặt máy chủ </w:t>
      </w:r>
      <w:r>
        <w:t>SQLServer</w:t>
      </w:r>
      <w:r w:rsidR="00741596" w:rsidRPr="00741596">
        <w:t xml:space="preserve"> và tạo một cơ sở dữ liệu cho ứng dụng của bạn. </w:t>
      </w:r>
    </w:p>
    <w:p w14:paraId="442A06AE" w14:textId="6DDE322B" w:rsidR="00741596" w:rsidRDefault="00E62659" w:rsidP="00E62659">
      <w:pPr>
        <w:pStyle w:val="CC"/>
      </w:pPr>
      <w:r>
        <w:lastRenderedPageBreak/>
        <w:t>- pyodbc</w:t>
      </w:r>
      <w:r w:rsidR="00741596" w:rsidRPr="00741596">
        <w:t xml:space="preserve">: Cài đặt thư viện này để kết nối Python với cơ sở dữ liệu </w:t>
      </w:r>
      <w:r w:rsidR="009D47D5">
        <w:t>SQLServer</w:t>
      </w:r>
      <w:r w:rsidR="00741596" w:rsidRPr="00741596">
        <w:t xml:space="preserve"> (pip install</w:t>
      </w:r>
      <w:r w:rsidR="009D47D5">
        <w:t xml:space="preserve"> </w:t>
      </w:r>
      <w:r w:rsidR="00903D53">
        <w:t>pyodbc</w:t>
      </w:r>
      <w:r w:rsidR="00741596" w:rsidRPr="00741596">
        <w:t>)</w:t>
      </w:r>
      <w:r w:rsidR="00A701FD">
        <w:t>.</w:t>
      </w:r>
    </w:p>
    <w:p w14:paraId="63C8C3C1" w14:textId="6C3DB92C" w:rsidR="009D47D5" w:rsidRDefault="009D47D5" w:rsidP="00E62659">
      <w:pPr>
        <w:pStyle w:val="CC"/>
      </w:pPr>
      <w:r>
        <w:t>- tkcalendar: Cài đặt thư viện này để</w:t>
      </w:r>
      <w:r w:rsidR="00A701FD">
        <w:t xml:space="preserve"> </w:t>
      </w:r>
      <w:r w:rsidR="00A701FD">
        <w:rPr>
          <w:lang w:val="en-US"/>
        </w:rPr>
        <w:t>c</w:t>
      </w:r>
      <w:r w:rsidR="00A701FD" w:rsidRPr="00A701FD">
        <w:rPr>
          <w:lang w:val="en-US"/>
        </w:rPr>
        <w:t xml:space="preserve">ho phép chọn ngày dễ dàng trong giao diện </w:t>
      </w:r>
      <w:r w:rsidR="00A701FD">
        <w:rPr>
          <w:lang w:val="en-US"/>
        </w:rPr>
        <w:t>Tkinter</w:t>
      </w:r>
      <w:r w:rsidR="00903D53">
        <w:t xml:space="preserve"> (pip install tkcalendar)</w:t>
      </w:r>
      <w:r w:rsidR="00A701FD">
        <w:t>.</w:t>
      </w:r>
    </w:p>
    <w:p w14:paraId="39FAE7AA" w14:textId="11D6CB35" w:rsidR="00B0481C" w:rsidRDefault="00B0481C" w:rsidP="00E62659">
      <w:pPr>
        <w:pStyle w:val="CC"/>
      </w:pPr>
      <w:r>
        <w:t>-</w:t>
      </w:r>
      <w:r w:rsidRPr="00B0481C">
        <w:t xml:space="preserve"> </w:t>
      </w:r>
      <w:r w:rsidR="007442DE">
        <w:t>subprocess: Import</w:t>
      </w:r>
      <w:r w:rsidR="00332828">
        <w:t xml:space="preserve"> thư viện này để </w:t>
      </w:r>
      <w:r w:rsidR="00DF0D8A">
        <w:t xml:space="preserve">chạy các file Python khác </w:t>
      </w:r>
      <w:r w:rsidR="00F95A6F">
        <w:t>từ bên trong chương trình Python đang chạy.</w:t>
      </w:r>
    </w:p>
    <w:p w14:paraId="156AB3B1" w14:textId="08CAED69" w:rsidR="009719E4" w:rsidRDefault="006D4F8B" w:rsidP="009719E4">
      <w:pPr>
        <w:pStyle w:val="CC"/>
      </w:pPr>
      <w:r>
        <w:t>-</w:t>
      </w:r>
      <w:r w:rsidRPr="006D4F8B">
        <w:t xml:space="preserve"> </w:t>
      </w:r>
      <w:r>
        <w:t xml:space="preserve">sys: Import thư viện này để </w:t>
      </w:r>
      <w:r w:rsidR="009719E4">
        <w:t>cho phép làm việc với trình thông dịch Python.</w:t>
      </w:r>
    </w:p>
    <w:p w14:paraId="53D55B94" w14:textId="7783694C" w:rsidR="00841027" w:rsidRPr="00A701FD" w:rsidRDefault="00841027" w:rsidP="009719E4">
      <w:pPr>
        <w:pStyle w:val="CC"/>
      </w:pPr>
      <w:r>
        <w:t xml:space="preserve">- </w:t>
      </w:r>
      <w:r w:rsidR="007F339E">
        <w:t xml:space="preserve">filedialog: Import thư viện này để </w:t>
      </w:r>
      <w:r w:rsidR="00E65AE7" w:rsidRPr="00E65AE7">
        <w:t>lưu file mà không cần tự gõ đường dẫn.</w:t>
      </w:r>
    </w:p>
    <w:p w14:paraId="34056F83" w14:textId="317601BD" w:rsidR="0F30D170" w:rsidRPr="00F25086" w:rsidRDefault="00B61C16" w:rsidP="00B61C16">
      <w:pPr>
        <w:pStyle w:val="C3"/>
        <w:rPr>
          <w:lang w:val="en-US"/>
        </w:rPr>
      </w:pPr>
      <w:bookmarkStart w:id="38" w:name="_Toc214220366"/>
      <w:bookmarkStart w:id="39" w:name="_Toc214221584"/>
      <w:r>
        <w:t xml:space="preserve">2. </w:t>
      </w:r>
      <w:r w:rsidR="00577AD9">
        <w:t xml:space="preserve">Thiết kế cơ sở dữ liệu SQL </w:t>
      </w:r>
      <w:r w:rsidR="008F1993">
        <w:t>Server:</w:t>
      </w:r>
      <w:bookmarkEnd w:id="38"/>
      <w:bookmarkEnd w:id="39"/>
    </w:p>
    <w:p w14:paraId="26FDAC35" w14:textId="52127469" w:rsidR="0F30D170" w:rsidRDefault="0F30D170" w:rsidP="00F25086">
      <w:pPr>
        <w:pStyle w:val="CC"/>
      </w:pPr>
      <w:r>
        <w:rPr>
          <w:noProof/>
        </w:rPr>
        <w:drawing>
          <wp:inline distT="0" distB="0" distL="0" distR="0" wp14:anchorId="47AEB4E5" wp14:editId="1C6370CF">
            <wp:extent cx="4862863" cy="2423697"/>
            <wp:effectExtent l="0" t="0" r="0" b="0"/>
            <wp:docPr id="7454145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14546" name=""/>
                    <pic:cNvPicPr/>
                  </pic:nvPicPr>
                  <pic:blipFill>
                    <a:blip r:embed="rId12">
                      <a:extLst>
                        <a:ext uri="{28A0092B-C50C-407E-A947-70E740481C1C}">
                          <a14:useLocalDpi xmlns:a14="http://schemas.microsoft.com/office/drawing/2010/main"/>
                        </a:ext>
                      </a:extLst>
                    </a:blip>
                    <a:stretch>
                      <a:fillRect/>
                    </a:stretch>
                  </pic:blipFill>
                  <pic:spPr>
                    <a:xfrm>
                      <a:off x="0" y="0"/>
                      <a:ext cx="4862863" cy="2423697"/>
                    </a:xfrm>
                    <a:prstGeom prst="rect">
                      <a:avLst/>
                    </a:prstGeom>
                  </pic:spPr>
                </pic:pic>
              </a:graphicData>
            </a:graphic>
          </wp:inline>
        </w:drawing>
      </w:r>
    </w:p>
    <w:p w14:paraId="038B7299" w14:textId="252FC567" w:rsidR="09914DC7" w:rsidRDefault="09914DC7" w:rsidP="00F25086">
      <w:pPr>
        <w:pStyle w:val="CC"/>
      </w:pPr>
    </w:p>
    <w:p w14:paraId="725B6755" w14:textId="24DF61EE" w:rsidR="008F1993" w:rsidRPr="005071DB" w:rsidRDefault="00B61C16" w:rsidP="00B61C16">
      <w:pPr>
        <w:pStyle w:val="C3"/>
        <w:rPr>
          <w:lang w:val="en-US"/>
        </w:rPr>
      </w:pPr>
      <w:bookmarkStart w:id="40" w:name="_Toc214220367"/>
      <w:bookmarkStart w:id="41" w:name="_Toc214221585"/>
      <w:r>
        <w:t xml:space="preserve">3. </w:t>
      </w:r>
      <w:r w:rsidR="008F1993">
        <w:t>Xây dựng giao diện người dùng (GUI) bằng Tkinter:</w:t>
      </w:r>
      <w:r w:rsidR="005071DB">
        <w:t>\</w:t>
      </w:r>
      <w:bookmarkEnd w:id="40"/>
      <w:bookmarkEnd w:id="41"/>
    </w:p>
    <w:p w14:paraId="101FE69E" w14:textId="4818AA06" w:rsidR="00E6486D" w:rsidRPr="00E6486D" w:rsidRDefault="00E6486D" w:rsidP="00E6486D">
      <w:pPr>
        <w:pStyle w:val="CC"/>
      </w:pPr>
      <w:r>
        <w:t xml:space="preserve">- </w:t>
      </w:r>
      <w:r w:rsidRPr="00E6486D">
        <w:t xml:space="preserve">Sử dụng thư viện Tkinter để tạo các cửa sổ, trường nhập liệu, nút bấm và bảng hiển thị thông tin </w:t>
      </w:r>
      <w:r>
        <w:t>Học sinh</w:t>
      </w:r>
      <w:r w:rsidRPr="00E6486D">
        <w:t xml:space="preserve">. </w:t>
      </w:r>
    </w:p>
    <w:p w14:paraId="32DEFC10" w14:textId="412E08C6" w:rsidR="00E6486D" w:rsidRDefault="00E6486D" w:rsidP="00E6486D">
      <w:pPr>
        <w:pStyle w:val="CC"/>
      </w:pPr>
      <w:r>
        <w:t>- T</w:t>
      </w:r>
      <w:r w:rsidRPr="00E6486D">
        <w:t xml:space="preserve">hiết kế giao diện cho phép người dùng thực hiện các chức năng sau: </w:t>
      </w:r>
    </w:p>
    <w:p w14:paraId="4CC2A937" w14:textId="0C09C782" w:rsidR="001C1681" w:rsidRPr="00E6486D" w:rsidRDefault="001C1681" w:rsidP="00E6486D">
      <w:pPr>
        <w:pStyle w:val="CC"/>
      </w:pPr>
      <w:r>
        <w:tab/>
        <w:t xml:space="preserve">+ Đăng nhập với tên và mật khẩu được cấp, cùng phân quyền </w:t>
      </w:r>
      <w:r w:rsidR="006171F3">
        <w:t>của người dùng.</w:t>
      </w:r>
    </w:p>
    <w:p w14:paraId="2F78C249" w14:textId="3187F611" w:rsidR="00E6486D" w:rsidRPr="00E6486D" w:rsidRDefault="00E6486D" w:rsidP="00E6486D">
      <w:pPr>
        <w:pStyle w:val="CC"/>
        <w:ind w:left="720"/>
      </w:pPr>
      <w:r>
        <w:t xml:space="preserve">+ </w:t>
      </w:r>
      <w:r w:rsidRPr="00E6486D">
        <w:t xml:space="preserve">Thêm thông tin </w:t>
      </w:r>
      <w:r>
        <w:t xml:space="preserve">Học sinh </w:t>
      </w:r>
      <w:r w:rsidRPr="00E6486D">
        <w:t xml:space="preserve">mới. </w:t>
      </w:r>
    </w:p>
    <w:p w14:paraId="7A756D4A" w14:textId="65F5A9C9" w:rsidR="00E6486D" w:rsidRDefault="00E6486D" w:rsidP="00E6486D">
      <w:pPr>
        <w:pStyle w:val="CC"/>
        <w:ind w:left="720"/>
      </w:pPr>
      <w:r>
        <w:t xml:space="preserve">+ </w:t>
      </w:r>
      <w:r w:rsidRPr="00E6486D">
        <w:t xml:space="preserve">Lưu thông tin </w:t>
      </w:r>
      <w:r>
        <w:t>Học sinh.</w:t>
      </w:r>
    </w:p>
    <w:p w14:paraId="277D63D9" w14:textId="77777777" w:rsidR="00E6486D" w:rsidRDefault="00E6486D" w:rsidP="00E6486D">
      <w:pPr>
        <w:pStyle w:val="CC"/>
        <w:ind w:left="720"/>
      </w:pPr>
      <w:r>
        <w:t>+</w:t>
      </w:r>
      <w:r w:rsidRPr="00E6486D">
        <w:t xml:space="preserve"> Sửa thông tin </w:t>
      </w:r>
      <w:r>
        <w:t>Học sinh</w:t>
      </w:r>
      <w:r w:rsidRPr="00E6486D">
        <w:t xml:space="preserve">. </w:t>
      </w:r>
    </w:p>
    <w:p w14:paraId="4B649F25" w14:textId="77777777" w:rsidR="00E6486D" w:rsidRDefault="00E6486D" w:rsidP="00E6486D">
      <w:pPr>
        <w:pStyle w:val="CC"/>
        <w:ind w:left="720"/>
      </w:pPr>
      <w:r>
        <w:t>+</w:t>
      </w:r>
      <w:r w:rsidRPr="00E6486D">
        <w:t xml:space="preserve"> Hủy thông tin </w:t>
      </w:r>
      <w:r>
        <w:t>Học sinh</w:t>
      </w:r>
      <w:r w:rsidRPr="00E6486D">
        <w:t xml:space="preserve">. </w:t>
      </w:r>
    </w:p>
    <w:p w14:paraId="46C24781" w14:textId="62311A32" w:rsidR="00E6486D" w:rsidRDefault="00E6486D" w:rsidP="00E6486D">
      <w:pPr>
        <w:pStyle w:val="CC"/>
        <w:ind w:left="720"/>
      </w:pPr>
      <w:r>
        <w:t>+</w:t>
      </w:r>
      <w:r w:rsidRPr="00E6486D">
        <w:t xml:space="preserve"> Xóa thông tin </w:t>
      </w:r>
      <w:r>
        <w:t>Học sinh</w:t>
      </w:r>
      <w:r w:rsidRPr="00E6486D">
        <w:t>.</w:t>
      </w:r>
    </w:p>
    <w:p w14:paraId="5339CFF8" w14:textId="6604A7CC" w:rsidR="003C325E" w:rsidRDefault="00415A46" w:rsidP="00E6486D">
      <w:pPr>
        <w:pStyle w:val="CC"/>
        <w:ind w:left="720"/>
      </w:pPr>
      <w:r>
        <w:t>+ Tính điểm trung bình và xếp loại Học sinh theo lớp.</w:t>
      </w:r>
    </w:p>
    <w:p w14:paraId="1E706838" w14:textId="62DF348F" w:rsidR="00D26BDE" w:rsidRDefault="00D26BDE" w:rsidP="00E6486D">
      <w:pPr>
        <w:pStyle w:val="CC"/>
        <w:ind w:left="720"/>
      </w:pPr>
      <w:r>
        <w:t>+ Sửa điểm cho các Học sinh đã có điểm hoặc nhập thêm điểm khi có Học sinh chưa có dữ liệu điểm số.</w:t>
      </w:r>
    </w:p>
    <w:p w14:paraId="225F5ED9" w14:textId="42CDAB81" w:rsidR="006171F3" w:rsidRDefault="00415A46" w:rsidP="00246A74">
      <w:pPr>
        <w:pStyle w:val="CC"/>
        <w:ind w:left="720"/>
      </w:pPr>
      <w:r>
        <w:t xml:space="preserve">+ In danh sách thông tin </w:t>
      </w:r>
      <w:r w:rsidR="006171F3">
        <w:t>Học sinh theo lớp.</w:t>
      </w:r>
    </w:p>
    <w:p w14:paraId="309A2546" w14:textId="6922352E" w:rsidR="00577AD9" w:rsidRDefault="006171F3" w:rsidP="00246A74">
      <w:pPr>
        <w:pStyle w:val="CC"/>
        <w:ind w:left="720"/>
      </w:pPr>
      <w:r>
        <w:t>+ In danh sách</w:t>
      </w:r>
      <w:r w:rsidR="00415A46">
        <w:t xml:space="preserve"> điểm Học sinh theo lớp.</w:t>
      </w:r>
    </w:p>
    <w:p w14:paraId="2F6A1B20" w14:textId="49DB4180" w:rsidR="001D49E1" w:rsidRDefault="001D49E1" w:rsidP="001D49E1">
      <w:pPr>
        <w:pStyle w:val="C3"/>
      </w:pPr>
      <w:bookmarkStart w:id="42" w:name="_Toc214220368"/>
      <w:bookmarkStart w:id="43" w:name="_Toc214221586"/>
      <w:r>
        <w:lastRenderedPageBreak/>
        <w:t xml:space="preserve">4. </w:t>
      </w:r>
      <w:r w:rsidR="002F02C7">
        <w:t>Viết mã Python kết nối cơ sở dữ liệu</w:t>
      </w:r>
      <w:bookmarkEnd w:id="42"/>
      <w:bookmarkEnd w:id="43"/>
    </w:p>
    <w:p w14:paraId="11D08F20" w14:textId="1CDBD416" w:rsidR="002F02C7" w:rsidRDefault="0072521C" w:rsidP="002F02C7">
      <w:pPr>
        <w:pStyle w:val="CC"/>
      </w:pPr>
      <w:r>
        <w:t xml:space="preserve">- </w:t>
      </w:r>
      <w:r w:rsidR="00FC289D">
        <w:t xml:space="preserve">Sử dụng thư viện </w:t>
      </w:r>
      <w:r w:rsidRPr="00902D41">
        <w:t>pyodbc để kết nối với cơ sở dữ liệu SQL Server</w:t>
      </w:r>
    </w:p>
    <w:p w14:paraId="74834F1C" w14:textId="7F5FB3A0" w:rsidR="0072521C" w:rsidRDefault="0072521C" w:rsidP="002F02C7">
      <w:pPr>
        <w:pStyle w:val="CC"/>
      </w:pPr>
      <w:r>
        <w:t xml:space="preserve">- </w:t>
      </w:r>
      <w:r w:rsidR="006625F4">
        <w:t>F</w:t>
      </w:r>
      <w:r>
        <w:t>orm “</w:t>
      </w:r>
      <w:r w:rsidR="00046402">
        <w:t>Đăng nhập</w:t>
      </w:r>
      <w:r>
        <w:t>”</w:t>
      </w:r>
      <w:r w:rsidR="003E0464">
        <w:t xml:space="preserve"> viết các hàm:</w:t>
      </w:r>
    </w:p>
    <w:p w14:paraId="5496EBB1" w14:textId="1E263B45" w:rsidR="00402501" w:rsidRDefault="00146AF9" w:rsidP="00146AF9">
      <w:pPr>
        <w:pStyle w:val="CC"/>
      </w:pPr>
      <w:r>
        <w:t xml:space="preserve">+ </w:t>
      </w:r>
      <w:r w:rsidR="00342C31">
        <w:t>Đ</w:t>
      </w:r>
      <w:r w:rsidR="006E0741" w:rsidRPr="006E0741">
        <w:t xml:space="preserve">ăng </w:t>
      </w:r>
      <w:r w:rsidR="006E0741">
        <w:t>nhập:</w:t>
      </w:r>
    </w:p>
    <w:p w14:paraId="20C974CB" w14:textId="2912284E" w:rsidR="00722D58" w:rsidRDefault="00402501" w:rsidP="002F02C7">
      <w:pPr>
        <w:pStyle w:val="CC"/>
      </w:pPr>
      <w:r>
        <w:t>L</w:t>
      </w:r>
      <w:r w:rsidR="006E0741" w:rsidRPr="006E0741">
        <w:t>ấy dữ liệu từ các trường</w:t>
      </w:r>
      <w:r w:rsidR="006E0741">
        <w:t xml:space="preserve"> </w:t>
      </w:r>
      <w:r w:rsidR="00E809D6">
        <w:t xml:space="preserve">nhập liệu trên giao diện như username, password và phân quyền để so sánh </w:t>
      </w:r>
      <w:r w:rsidR="00EA32F8">
        <w:t xml:space="preserve">với cơ sở dữ liệu </w:t>
      </w:r>
      <w:r>
        <w:t xml:space="preserve">từ đó </w:t>
      </w:r>
      <w:r w:rsidR="00B73523">
        <w:t xml:space="preserve">đưa người dùng đến đúng các form </w:t>
      </w:r>
      <w:r w:rsidR="003C16CE">
        <w:t>có thể truy cập và sử dụng</w:t>
      </w:r>
      <w:r w:rsidR="00B73523">
        <w:t>.</w:t>
      </w:r>
    </w:p>
    <w:p w14:paraId="7A5FE683" w14:textId="7DA0EC47" w:rsidR="003E0464" w:rsidRDefault="00722D58" w:rsidP="002F02C7">
      <w:pPr>
        <w:pStyle w:val="CC"/>
      </w:pPr>
      <w:r>
        <w:t>T</w:t>
      </w:r>
      <w:r w:rsidR="006E60D3">
        <w:t xml:space="preserve">rong hàm </w:t>
      </w:r>
      <w:r w:rsidR="005527CF">
        <w:t xml:space="preserve">đăng nhập nếu phân quyền là </w:t>
      </w:r>
      <w:r w:rsidR="003671C4">
        <w:t>“Admin”</w:t>
      </w:r>
      <w:r w:rsidR="005527CF">
        <w:t xml:space="preserve"> thì trỏ đến hàm mở form “Quản lý học sinh”</w:t>
      </w:r>
      <w:r w:rsidR="003671C4">
        <w:t xml:space="preserve">. Nếu phân quyền là “Giáo viên” thì trỏ đến hàm mở form “Quản lý </w:t>
      </w:r>
      <w:r w:rsidR="00146AF9">
        <w:t>điểm.</w:t>
      </w:r>
    </w:p>
    <w:p w14:paraId="27922107" w14:textId="77777777" w:rsidR="0088146D" w:rsidRDefault="00342C31" w:rsidP="0088146D">
      <w:pPr>
        <w:pStyle w:val="CC"/>
      </w:pPr>
      <w:r>
        <w:t xml:space="preserve">- </w:t>
      </w:r>
      <w:r w:rsidR="00021405">
        <w:t>F</w:t>
      </w:r>
      <w:r>
        <w:t xml:space="preserve">orm “Quản lý học sinh” </w:t>
      </w:r>
      <w:r w:rsidR="00236C61">
        <w:t>viế</w:t>
      </w:r>
      <w:r>
        <w:t>t các hàm:</w:t>
      </w:r>
    </w:p>
    <w:p w14:paraId="64EE034D" w14:textId="60CCB03E" w:rsidR="00B4235B" w:rsidRDefault="009D57F8" w:rsidP="0088146D">
      <w:pPr>
        <w:pStyle w:val="CC"/>
        <w:ind w:left="360"/>
      </w:pPr>
      <w:r>
        <w:t xml:space="preserve">+ Hàm xử lý </w:t>
      </w:r>
    </w:p>
    <w:p w14:paraId="2A928295" w14:textId="3825B8B8" w:rsidR="00B4235B" w:rsidRDefault="00B4235B" w:rsidP="00B4235B">
      <w:pPr>
        <w:pStyle w:val="CC"/>
        <w:numPr>
          <w:ilvl w:val="0"/>
          <w:numId w:val="42"/>
        </w:numPr>
      </w:pPr>
      <w:r>
        <w:t xml:space="preserve">Tải và hiển thị: tải và hiển thị dữ liệu </w:t>
      </w:r>
      <w:r w:rsidR="0099302A">
        <w:t xml:space="preserve">Học sinh lên giao diện </w:t>
      </w:r>
      <w:r w:rsidR="00A129FD">
        <w:t>bảng.</w:t>
      </w:r>
    </w:p>
    <w:p w14:paraId="2D7C5475" w14:textId="31650673" w:rsidR="00A129FD" w:rsidRDefault="007E57AE" w:rsidP="00B4235B">
      <w:pPr>
        <w:pStyle w:val="CC"/>
        <w:numPr>
          <w:ilvl w:val="0"/>
          <w:numId w:val="42"/>
        </w:numPr>
      </w:pPr>
      <w:r>
        <w:t>Chọn lớp: khi chọn lớp tự hiển thị mã lớp</w:t>
      </w:r>
      <w:r w:rsidR="003B426E">
        <w:t xml:space="preserve"> và hiển thị danh sách Học sinh theo lớp.</w:t>
      </w:r>
    </w:p>
    <w:p w14:paraId="33FDB819" w14:textId="4641D877" w:rsidR="001A15FE" w:rsidRDefault="00F872E2" w:rsidP="001A15FE">
      <w:pPr>
        <w:pStyle w:val="CC"/>
        <w:numPr>
          <w:ilvl w:val="0"/>
          <w:numId w:val="42"/>
        </w:numPr>
      </w:pPr>
      <w:r>
        <w:t>Xóa các dữ liệu trên các trường nhập liệu trên giao diện sau các thao tác</w:t>
      </w:r>
    </w:p>
    <w:p w14:paraId="3C2A2A3B" w14:textId="1E957996" w:rsidR="009D57F8" w:rsidRDefault="009D57F8" w:rsidP="00021405">
      <w:pPr>
        <w:pStyle w:val="CC"/>
        <w:ind w:left="360"/>
      </w:pPr>
      <w:r>
        <w:t>+ Hàm cho các nút</w:t>
      </w:r>
    </w:p>
    <w:p w14:paraId="4C352F38" w14:textId="15ED43DF" w:rsidR="00B70C3D" w:rsidRDefault="0047355E" w:rsidP="00B70C3D">
      <w:pPr>
        <w:pStyle w:val="CC"/>
        <w:numPr>
          <w:ilvl w:val="0"/>
          <w:numId w:val="45"/>
        </w:numPr>
      </w:pPr>
      <w:r>
        <w:t xml:space="preserve">Menu: </w:t>
      </w:r>
      <w:r w:rsidR="001A15FE">
        <w:t xml:space="preserve">chứa nút </w:t>
      </w:r>
      <w:r>
        <w:t xml:space="preserve">đăng xuất </w:t>
      </w:r>
      <w:r w:rsidR="001A15FE">
        <w:t>khỏi form.</w:t>
      </w:r>
    </w:p>
    <w:p w14:paraId="294B4BCC" w14:textId="1DAA8069" w:rsidR="00342C31" w:rsidRDefault="00342C31" w:rsidP="003448E4">
      <w:pPr>
        <w:pStyle w:val="CC"/>
        <w:numPr>
          <w:ilvl w:val="0"/>
          <w:numId w:val="44"/>
        </w:numPr>
      </w:pPr>
      <w:r>
        <w:t xml:space="preserve">Thêm Học sinh: lấy dữ liệu từ các trường nhập liệu trên giao </w:t>
      </w:r>
      <w:r w:rsidR="00F872E2">
        <w:t>diệ</w:t>
      </w:r>
      <w:r>
        <w:t>n và chèn vào bảng hocsinh</w:t>
      </w:r>
      <w:r w:rsidR="001B5F6A">
        <w:t xml:space="preserve"> nếu chưa có mã học sinh đó</w:t>
      </w:r>
      <w:r>
        <w:t>.</w:t>
      </w:r>
    </w:p>
    <w:p w14:paraId="685A52C8" w14:textId="1E19E60C" w:rsidR="00342C31" w:rsidRDefault="00396758" w:rsidP="003448E4">
      <w:pPr>
        <w:pStyle w:val="CC"/>
        <w:numPr>
          <w:ilvl w:val="0"/>
          <w:numId w:val="44"/>
        </w:numPr>
      </w:pPr>
      <w:r>
        <w:t>Xóa thông tin Học sinh: xóa nhân viên khỏi cơ sở dữ liệu dựa trên</w:t>
      </w:r>
      <w:r w:rsidR="00C5262F">
        <w:t xml:space="preserve"> maso.</w:t>
      </w:r>
    </w:p>
    <w:p w14:paraId="6BC84F10" w14:textId="629B11A8" w:rsidR="00C5262F" w:rsidRDefault="00C5262F" w:rsidP="003448E4">
      <w:pPr>
        <w:pStyle w:val="CC"/>
        <w:numPr>
          <w:ilvl w:val="0"/>
          <w:numId w:val="44"/>
        </w:numPr>
      </w:pPr>
      <w:r>
        <w:t xml:space="preserve">Sửa thông tin Học sinh: </w:t>
      </w:r>
      <w:r w:rsidR="00305764">
        <w:t>s</w:t>
      </w:r>
      <w:r w:rsidR="00551E5D">
        <w:t xml:space="preserve">ửa đổi thông tin Học sinh </w:t>
      </w:r>
      <w:r w:rsidR="00FE742A">
        <w:t>trên danh sách học sinh.</w:t>
      </w:r>
    </w:p>
    <w:p w14:paraId="686D39F3" w14:textId="720135D1" w:rsidR="00FE742A" w:rsidRDefault="00FE742A" w:rsidP="003448E4">
      <w:pPr>
        <w:pStyle w:val="CC"/>
        <w:numPr>
          <w:ilvl w:val="0"/>
          <w:numId w:val="44"/>
        </w:numPr>
      </w:pPr>
      <w:r>
        <w:t xml:space="preserve">Lưu thông tin sửa Học sinh: </w:t>
      </w:r>
      <w:r w:rsidR="00305764">
        <w:t>s</w:t>
      </w:r>
      <w:r w:rsidR="004A6705">
        <w:t xml:space="preserve">ửa đổi thông tin Học sinh trong cơ sở dữ liệu </w:t>
      </w:r>
      <w:r w:rsidR="009725D7">
        <w:t>dựa trên maso.</w:t>
      </w:r>
    </w:p>
    <w:p w14:paraId="6AE20888" w14:textId="337A8052" w:rsidR="00E0615D" w:rsidRDefault="00305764" w:rsidP="00B70C3D">
      <w:pPr>
        <w:pStyle w:val="CC"/>
        <w:numPr>
          <w:ilvl w:val="0"/>
          <w:numId w:val="44"/>
        </w:numPr>
      </w:pPr>
      <w:r>
        <w:t>Hủy thông tin Học sinh: hủy các thông tin khi nhấn nút sửa và chưa lưu.</w:t>
      </w:r>
    </w:p>
    <w:p w14:paraId="07C3E3F7" w14:textId="7D99AB1E" w:rsidR="004B3CC0" w:rsidRDefault="004B3CC0" w:rsidP="00B70C3D">
      <w:pPr>
        <w:pStyle w:val="CC"/>
        <w:numPr>
          <w:ilvl w:val="0"/>
          <w:numId w:val="44"/>
        </w:numPr>
      </w:pPr>
      <w:r>
        <w:t>Thoát: thoát khỏi form “</w:t>
      </w:r>
      <w:r w:rsidR="009D57F8">
        <w:t>Quản lý học sinh”.</w:t>
      </w:r>
    </w:p>
    <w:p w14:paraId="52BD8E67" w14:textId="5FFB7215" w:rsidR="00D525B4" w:rsidRDefault="003448E4" w:rsidP="00B70C3D">
      <w:pPr>
        <w:pStyle w:val="CC"/>
        <w:numPr>
          <w:ilvl w:val="0"/>
          <w:numId w:val="44"/>
        </w:numPr>
      </w:pPr>
      <w:r>
        <w:t>I</w:t>
      </w:r>
      <w:r w:rsidR="00D525B4">
        <w:t xml:space="preserve">n danh sách học sinh: </w:t>
      </w:r>
      <w:r w:rsidR="00AE7F86">
        <w:t xml:space="preserve">xuất dữ liệu danh sách Học sinh </w:t>
      </w:r>
      <w:r w:rsidR="00D525B4">
        <w:t>dưới dạng file excel dựa vào lớp.</w:t>
      </w:r>
    </w:p>
    <w:p w14:paraId="49027C0B" w14:textId="77777777" w:rsidR="0088146D" w:rsidRDefault="00021405" w:rsidP="0088146D">
      <w:pPr>
        <w:pStyle w:val="CC"/>
      </w:pPr>
      <w:r>
        <w:t xml:space="preserve">- </w:t>
      </w:r>
      <w:r w:rsidR="00236C61">
        <w:t>Form “Quản lý điểm” viết các hàm:</w:t>
      </w:r>
    </w:p>
    <w:p w14:paraId="09C1C920" w14:textId="4D9EE00D" w:rsidR="00615C6D" w:rsidRDefault="0088146D" w:rsidP="00615C6D">
      <w:pPr>
        <w:pStyle w:val="CC"/>
        <w:ind w:left="360"/>
      </w:pPr>
      <w:r>
        <w:t xml:space="preserve">+ Hàm </w:t>
      </w:r>
      <w:r w:rsidR="00615C6D">
        <w:t>xử lý</w:t>
      </w:r>
    </w:p>
    <w:p w14:paraId="02B05E88" w14:textId="77777777" w:rsidR="0088146D" w:rsidRDefault="0088146D" w:rsidP="0088146D">
      <w:pPr>
        <w:pStyle w:val="CC"/>
        <w:numPr>
          <w:ilvl w:val="0"/>
          <w:numId w:val="46"/>
        </w:numPr>
      </w:pPr>
      <w:r>
        <w:t>Menu: chứa nút đăng xuất khỏi form.</w:t>
      </w:r>
    </w:p>
    <w:p w14:paraId="0F6E1A6B" w14:textId="7191B831" w:rsidR="0088146D" w:rsidRDefault="00615C6D" w:rsidP="0088146D">
      <w:pPr>
        <w:pStyle w:val="CC"/>
        <w:numPr>
          <w:ilvl w:val="0"/>
          <w:numId w:val="46"/>
        </w:numPr>
      </w:pPr>
      <w:r>
        <w:t xml:space="preserve">Thêm cột: thêm cột </w:t>
      </w:r>
      <w:r w:rsidR="00AB66B6">
        <w:t xml:space="preserve">tính điểm trung bình và xếp loại vào cơ sở dữ liệu </w:t>
      </w:r>
    </w:p>
    <w:p w14:paraId="7F0A44CC" w14:textId="7D4F9DD7" w:rsidR="00AB66B6" w:rsidRDefault="0021339C" w:rsidP="00AE7F86">
      <w:pPr>
        <w:pStyle w:val="CC"/>
        <w:numPr>
          <w:ilvl w:val="0"/>
          <w:numId w:val="46"/>
        </w:numPr>
      </w:pPr>
      <w:r>
        <w:t>Chọn lớp: khi chọn lớp tự hiển thị mã lớp</w:t>
      </w:r>
      <w:r w:rsidR="003B426E">
        <w:t xml:space="preserve"> và hiển thị danh sách Học sinh theo lớp.</w:t>
      </w:r>
    </w:p>
    <w:p w14:paraId="03BD74A9" w14:textId="77777777" w:rsidR="00462B42" w:rsidRDefault="00462B42" w:rsidP="00462B42">
      <w:pPr>
        <w:pStyle w:val="CC"/>
        <w:numPr>
          <w:ilvl w:val="0"/>
          <w:numId w:val="46"/>
        </w:numPr>
      </w:pPr>
      <w:r>
        <w:lastRenderedPageBreak/>
        <w:t>Tải và hiển thị: tải và hiển thị dữ liệu Học sinh lên giao diện bảng.</w:t>
      </w:r>
    </w:p>
    <w:p w14:paraId="314D347E" w14:textId="745F2594" w:rsidR="00462B42" w:rsidRDefault="002C735C" w:rsidP="00462B42">
      <w:pPr>
        <w:pStyle w:val="CC"/>
        <w:numPr>
          <w:ilvl w:val="0"/>
          <w:numId w:val="46"/>
        </w:numPr>
      </w:pPr>
      <w:r>
        <w:t>Mở cửa sổ s</w:t>
      </w:r>
      <w:r w:rsidR="007A13CB">
        <w:t>ửa điểm: mở</w:t>
      </w:r>
      <w:r w:rsidR="00462B42">
        <w:t xml:space="preserve"> 1 Form nhập lại điểm với các học </w:t>
      </w:r>
      <w:r w:rsidR="007A13CB">
        <w:t>sinh vừa được thêm vào ở Form “Quản lý Học sinh” hoặc các Học sinh cần sửa</w:t>
      </w:r>
      <w:r>
        <w:t xml:space="preserve"> và lưu</w:t>
      </w:r>
      <w:r w:rsidR="007A13CB">
        <w:t xml:space="preserve"> điểm dựa vào maso và hoten.</w:t>
      </w:r>
    </w:p>
    <w:p w14:paraId="35ECD15D" w14:textId="67D377E3" w:rsidR="000B4DA2" w:rsidRDefault="000B4DA2" w:rsidP="0088146D">
      <w:pPr>
        <w:pStyle w:val="CC"/>
        <w:ind w:left="360"/>
      </w:pPr>
      <w:r>
        <w:t>+ Hàm cho các nút</w:t>
      </w:r>
    </w:p>
    <w:p w14:paraId="2BF8A8A0" w14:textId="3CE384E5" w:rsidR="00B807D8" w:rsidRDefault="00B807D8" w:rsidP="00B807D8">
      <w:pPr>
        <w:pStyle w:val="CC"/>
        <w:numPr>
          <w:ilvl w:val="0"/>
          <w:numId w:val="44"/>
        </w:numPr>
      </w:pPr>
      <w:r>
        <w:t>Tính điểm và xếp loại: dựa vào các trường như điểm toán, văn, anh có trong cơ sở dữ liệu và các dữ liệu mới được nhập</w:t>
      </w:r>
      <w:r w:rsidR="00450B46">
        <w:t xml:space="preserve"> để tính điểm và xếp loại Học sinh theo lớp. </w:t>
      </w:r>
    </w:p>
    <w:p w14:paraId="403315DC" w14:textId="41515EC2" w:rsidR="00450B46" w:rsidRDefault="00450B46" w:rsidP="00B807D8">
      <w:pPr>
        <w:pStyle w:val="CC"/>
        <w:numPr>
          <w:ilvl w:val="0"/>
          <w:numId w:val="44"/>
        </w:numPr>
      </w:pPr>
      <w:r>
        <w:t>Sửa điểm: được sử dụng đối với các Học sinh vừa mới được thêm ở Form “ Quản lý Học sinh” hoặc các Học sinh cần sửa điểm lại</w:t>
      </w:r>
      <w:r w:rsidR="007A13CB">
        <w:t xml:space="preserve"> dựa vào hàm mở </w:t>
      </w:r>
      <w:r w:rsidR="00784406">
        <w:t>cửa sổ</w:t>
      </w:r>
      <w:r w:rsidR="002C735C">
        <w:t xml:space="preserve"> sửa điểm</w:t>
      </w:r>
      <w:r>
        <w:t>.</w:t>
      </w:r>
    </w:p>
    <w:p w14:paraId="1E9CF2ED" w14:textId="42D2958C" w:rsidR="00AE7F86" w:rsidRDefault="00AE7F86" w:rsidP="00474A82">
      <w:pPr>
        <w:pStyle w:val="CC"/>
        <w:numPr>
          <w:ilvl w:val="0"/>
          <w:numId w:val="44"/>
        </w:numPr>
      </w:pPr>
      <w:r>
        <w:t>In danh sách học sinh: xuất dữ liệu danh sách Học sinh dưới dạng file excel dựa vào lớp.</w:t>
      </w:r>
    </w:p>
    <w:p w14:paraId="27AA172B" w14:textId="67BE4BAF" w:rsidR="00AE7F86" w:rsidRDefault="007B3B3B" w:rsidP="007B3B3B">
      <w:pPr>
        <w:pStyle w:val="C3"/>
      </w:pPr>
      <w:bookmarkStart w:id="44" w:name="_Toc214220369"/>
      <w:bookmarkStart w:id="45" w:name="_Toc214221587"/>
      <w:r>
        <w:t>5. Xây dựng giao diện Tkinter</w:t>
      </w:r>
      <w:bookmarkEnd w:id="44"/>
      <w:bookmarkEnd w:id="45"/>
    </w:p>
    <w:p w14:paraId="72AF427C" w14:textId="2BD304A9" w:rsidR="00532899" w:rsidRDefault="00532899" w:rsidP="00532899">
      <w:pPr>
        <w:pStyle w:val="CC"/>
      </w:pPr>
      <w:r>
        <w:t>- Liên kết các nút bấm trên giao diện Tkinter với các hàm Python tương ứng để xử lý dữ liệu và tương tác với cơ sở dữ liệu.</w:t>
      </w:r>
    </w:p>
    <w:p w14:paraId="20BA6796" w14:textId="15F1A961" w:rsidR="000368EA" w:rsidRPr="00280E9E" w:rsidRDefault="00532899" w:rsidP="00D16975">
      <w:pPr>
        <w:pStyle w:val="CC"/>
        <w:rPr>
          <w:b/>
          <w:bCs/>
        </w:rPr>
      </w:pPr>
      <w:r w:rsidRPr="00280E9E">
        <w:rPr>
          <w:b/>
          <w:bCs/>
        </w:rPr>
        <w:t>Các Chức Năng</w:t>
      </w:r>
    </w:p>
    <w:p w14:paraId="769F3534" w14:textId="21EF2E29" w:rsidR="000368EA" w:rsidRPr="00280E9E" w:rsidRDefault="000368EA" w:rsidP="000368EA">
      <w:pPr>
        <w:pStyle w:val="CC"/>
        <w:rPr>
          <w:b/>
          <w:bCs/>
          <w:i/>
          <w:iCs/>
        </w:rPr>
      </w:pPr>
      <w:r w:rsidRPr="00280E9E">
        <w:rPr>
          <w:b/>
          <w:bCs/>
          <w:i/>
          <w:iCs/>
        </w:rPr>
        <w:t>Form “Đăng Nhập”:</w:t>
      </w:r>
    </w:p>
    <w:p w14:paraId="4D9B8C72" w14:textId="2C828D23" w:rsidR="000368EA" w:rsidRDefault="00144ADC" w:rsidP="000368EA">
      <w:pPr>
        <w:pStyle w:val="CC"/>
      </w:pPr>
      <w:r w:rsidRPr="001005C3">
        <w:rPr>
          <w:color w:val="EE0000"/>
        </w:rPr>
        <w:t xml:space="preserve">o Đăng </w:t>
      </w:r>
      <w:r>
        <w:rPr>
          <w:color w:val="EE0000"/>
        </w:rPr>
        <w:t xml:space="preserve">nhập: </w:t>
      </w:r>
      <w:r w:rsidR="000368EA">
        <w:t xml:space="preserve">Khi người dùng nhập đúng </w:t>
      </w:r>
      <w:r w:rsidR="00027BBE">
        <w:t xml:space="preserve">tên đăng </w:t>
      </w:r>
      <w:r w:rsidR="00416EFE">
        <w:t xml:space="preserve">nhập, </w:t>
      </w:r>
      <w:r w:rsidR="00027BBE">
        <w:t xml:space="preserve">mật </w:t>
      </w:r>
      <w:r w:rsidR="00416EFE">
        <w:t>khẩu, phân quyền</w:t>
      </w:r>
      <w:r w:rsidR="00027BBE">
        <w:t xml:space="preserve"> giống như </w:t>
      </w:r>
      <w:r w:rsidR="001911F0">
        <w:t>các trường “username”, “password”</w:t>
      </w:r>
      <w:r w:rsidR="00416EFE">
        <w:t>, “phân quyền”</w:t>
      </w:r>
      <w:r w:rsidR="001911F0">
        <w:t xml:space="preserve"> trên cơ sở dữ liệu </w:t>
      </w:r>
      <w:r w:rsidR="00416EFE">
        <w:t>và nhấn nút “Đăng nhập”</w:t>
      </w:r>
      <w:r w:rsidR="003456A9">
        <w:t xml:space="preserve">, mã Python sẽ mở đúng Form theo “phân quyền” người dùng có thể </w:t>
      </w:r>
      <w:r w:rsidR="00280E9E">
        <w:t>mở trên giao diện Tkinter.</w:t>
      </w:r>
    </w:p>
    <w:p w14:paraId="2B1F4694" w14:textId="2A24A51C" w:rsidR="00D16975" w:rsidRPr="00280E9E" w:rsidRDefault="00D16975" w:rsidP="00D16975">
      <w:pPr>
        <w:pStyle w:val="CC"/>
        <w:rPr>
          <w:b/>
          <w:bCs/>
          <w:i/>
          <w:iCs/>
        </w:rPr>
      </w:pPr>
      <w:r w:rsidRPr="00280E9E">
        <w:rPr>
          <w:b/>
          <w:bCs/>
          <w:i/>
          <w:iCs/>
        </w:rPr>
        <w:t>Form “ Quản lý Học sinh”:</w:t>
      </w:r>
    </w:p>
    <w:p w14:paraId="32F737FA" w14:textId="0453A7D5" w:rsidR="00CA69AF" w:rsidRDefault="00CA69AF" w:rsidP="00532899">
      <w:pPr>
        <w:pStyle w:val="CC"/>
      </w:pPr>
      <w:r w:rsidRPr="001005C3">
        <w:rPr>
          <w:color w:val="EE0000"/>
        </w:rPr>
        <w:t xml:space="preserve">o Đăng xuất: </w:t>
      </w:r>
      <w:r>
        <w:t>Khi người dùng nhấn vào nút “Quản lý ” trên menu sẽ hiện ra nút “Đăng xuất”. Nếu người nhấn nút “Đăng xuất”</w:t>
      </w:r>
      <w:r w:rsidR="0044180B">
        <w:t xml:space="preserve">, mã Python sẽ tiếng hành mở </w:t>
      </w:r>
      <w:r w:rsidR="00746AB9">
        <w:t>Form “Đẳng nhập” và đóng Form “Quản lý Học sinh” lại.</w:t>
      </w:r>
    </w:p>
    <w:p w14:paraId="6484E104" w14:textId="2B6535BE" w:rsidR="00C65264" w:rsidRDefault="00C65264" w:rsidP="00532899">
      <w:pPr>
        <w:pStyle w:val="CC"/>
      </w:pPr>
      <w:r w:rsidRPr="001005C3">
        <w:rPr>
          <w:color w:val="EE0000"/>
        </w:rPr>
        <w:t xml:space="preserve">o Chọn danh sách theo lớp: </w:t>
      </w:r>
      <w:r>
        <w:t>Khi người dùng chọn lớp, danh sách Học sinh sẽ được sắp xếp theo lớp trên giao diện Tkinter.</w:t>
      </w:r>
    </w:p>
    <w:p w14:paraId="7397E324" w14:textId="6743E6B9" w:rsidR="00532899" w:rsidRDefault="00532899" w:rsidP="00532899">
      <w:pPr>
        <w:pStyle w:val="CC"/>
      </w:pPr>
      <w:r w:rsidRPr="001005C3">
        <w:rPr>
          <w:color w:val="EE0000"/>
        </w:rPr>
        <w:t xml:space="preserve">o Thêm </w:t>
      </w:r>
      <w:r w:rsidR="007C66BC" w:rsidRPr="001005C3">
        <w:rPr>
          <w:color w:val="EE0000"/>
        </w:rPr>
        <w:t>Học sinh</w:t>
      </w:r>
      <w:r w:rsidRPr="001005C3">
        <w:rPr>
          <w:color w:val="EE0000"/>
        </w:rPr>
        <w:t xml:space="preserve">: </w:t>
      </w:r>
      <w:r>
        <w:t xml:space="preserve">Khi người dùng </w:t>
      </w:r>
      <w:r w:rsidR="00EA1FF9">
        <w:t>nhập mã số, họ tên, mã lớp (hoặc chọn tên lớp)</w:t>
      </w:r>
      <w:r w:rsidR="00454BA5">
        <w:t xml:space="preserve">, giới tính, ngày sinh và nhân nút “Thêm”, mã Python sẽ lấy các giá trị này và thêm 1 bảng ghi mới vào bảng </w:t>
      </w:r>
      <w:r w:rsidR="007C66BC">
        <w:t xml:space="preserve"> hocsinh trong SQL Server.</w:t>
      </w:r>
    </w:p>
    <w:p w14:paraId="40084012" w14:textId="5F4AF3F1" w:rsidR="00532899" w:rsidRDefault="00532899" w:rsidP="00532899">
      <w:pPr>
        <w:pStyle w:val="CC"/>
      </w:pPr>
      <w:r w:rsidRPr="001005C3">
        <w:rPr>
          <w:color w:val="EE0000"/>
        </w:rPr>
        <w:t xml:space="preserve">o Xem </w:t>
      </w:r>
      <w:r w:rsidR="007C66BC" w:rsidRPr="001005C3">
        <w:rPr>
          <w:color w:val="EE0000"/>
        </w:rPr>
        <w:t>Học sinh</w:t>
      </w:r>
      <w:r w:rsidRPr="001005C3">
        <w:rPr>
          <w:color w:val="EE0000"/>
        </w:rPr>
        <w:t xml:space="preserve">: </w:t>
      </w:r>
      <w:r>
        <w:t xml:space="preserve">Khi người dùng mở cửa sổ ứng dụng, mã Python sẽ truy vấn cơ sở dữ liệu, lấy tất thông tin </w:t>
      </w:r>
      <w:r w:rsidR="00DB0D88">
        <w:t xml:space="preserve">Học sinh </w:t>
      </w:r>
      <w:r>
        <w:t xml:space="preserve">hiển thị chúng dưới dạng một danh sách trên giao diện </w:t>
      </w:r>
      <w:r w:rsidR="003D06D2">
        <w:t>Tkinter.</w:t>
      </w:r>
    </w:p>
    <w:p w14:paraId="21EBDDDB" w14:textId="49480DE2" w:rsidR="002C0938" w:rsidRDefault="002C0938" w:rsidP="00532899">
      <w:pPr>
        <w:pStyle w:val="CC"/>
      </w:pPr>
      <w:r w:rsidRPr="001005C3">
        <w:rPr>
          <w:color w:val="EE0000"/>
        </w:rPr>
        <w:t xml:space="preserve">o Xóa Học sinh: </w:t>
      </w:r>
      <w:r>
        <w:t xml:space="preserve">Khi người dùng chọn 1 </w:t>
      </w:r>
      <w:r w:rsidR="00BC1A50">
        <w:t xml:space="preserve">Học sinh trên </w:t>
      </w:r>
      <w:r w:rsidR="00A80DDD">
        <w:t xml:space="preserve">danh sách </w:t>
      </w:r>
      <w:r w:rsidR="003D06D2">
        <w:t>giao diện Tkinter</w:t>
      </w:r>
      <w:r w:rsidR="00BC1A50">
        <w:t xml:space="preserve"> và nhấn nút “Xóa”, Học sinh đó sẽ bị xóa </w:t>
      </w:r>
      <w:r w:rsidR="00EE29FE">
        <w:t xml:space="preserve">trong cơ sở dữ liệu dựa vào mã học sinh, </w:t>
      </w:r>
      <w:r w:rsidR="003D06D2">
        <w:t>bị xóa trong</w:t>
      </w:r>
      <w:r w:rsidR="00A80DDD">
        <w:t xml:space="preserve"> danh sách</w:t>
      </w:r>
      <w:r w:rsidR="003D06D2">
        <w:t xml:space="preserve"> trên giao diện Tkinter.</w:t>
      </w:r>
    </w:p>
    <w:p w14:paraId="53D2CB66" w14:textId="350C7D51" w:rsidR="00A80DDD" w:rsidRDefault="00A80DDD" w:rsidP="00532899">
      <w:pPr>
        <w:pStyle w:val="CC"/>
      </w:pPr>
      <w:r w:rsidRPr="001005C3">
        <w:rPr>
          <w:color w:val="EE0000"/>
        </w:rPr>
        <w:t xml:space="preserve">o Sửa Học sinh: </w:t>
      </w:r>
      <w:r>
        <w:t xml:space="preserve">Khi người dùng chọn 1 Học sinh trên danh sách giao diện Tkinter và nhấn nút </w:t>
      </w:r>
      <w:r w:rsidR="00F506D0">
        <w:t>“Sửa”</w:t>
      </w:r>
      <w:r>
        <w:t>. Các trường dữ liệu sẽ hiện lên</w:t>
      </w:r>
      <w:r w:rsidR="005B5B0E">
        <w:t xml:space="preserve"> thông tin để người dùng sửa.</w:t>
      </w:r>
    </w:p>
    <w:p w14:paraId="37353140" w14:textId="055D57D7" w:rsidR="005B5B0E" w:rsidRDefault="005B5B0E" w:rsidP="00532899">
      <w:pPr>
        <w:pStyle w:val="CC"/>
      </w:pPr>
      <w:r w:rsidRPr="001005C3">
        <w:rPr>
          <w:color w:val="EE0000"/>
        </w:rPr>
        <w:lastRenderedPageBreak/>
        <w:t xml:space="preserve">o Lưu Học sinh: </w:t>
      </w:r>
      <w:r>
        <w:t xml:space="preserve">Khi người dùng </w:t>
      </w:r>
      <w:r w:rsidR="00CE3F53">
        <w:t>“Sửa”</w:t>
      </w:r>
      <w:r>
        <w:t xml:space="preserve"> xong thông tin Học sinh và nhấn nút “Lưu” dữ liệu mới của học sinh sẽ được lưu lại trên danh sách của giao diện Tkinter và trong cơ sở dữ </w:t>
      </w:r>
      <w:r w:rsidR="00C931A0">
        <w:t>liệu.</w:t>
      </w:r>
    </w:p>
    <w:p w14:paraId="26DF0268" w14:textId="3D790579" w:rsidR="001723B8" w:rsidRDefault="001723B8" w:rsidP="00532899">
      <w:pPr>
        <w:pStyle w:val="CC"/>
      </w:pPr>
      <w:r w:rsidRPr="00144ADC">
        <w:rPr>
          <w:color w:val="EE0000"/>
        </w:rPr>
        <w:t xml:space="preserve">o </w:t>
      </w:r>
      <w:r w:rsidR="00CE3F53" w:rsidRPr="00144ADC">
        <w:rPr>
          <w:color w:val="EE0000"/>
        </w:rPr>
        <w:t>Hủy</w:t>
      </w:r>
      <w:r w:rsidR="00144ADC" w:rsidRPr="00144ADC">
        <w:rPr>
          <w:color w:val="EE0000"/>
        </w:rPr>
        <w:t xml:space="preserve"> thao tác</w:t>
      </w:r>
      <w:r w:rsidR="00CE3F53" w:rsidRPr="00144ADC">
        <w:rPr>
          <w:color w:val="EE0000"/>
        </w:rPr>
        <w:t xml:space="preserve">: </w:t>
      </w:r>
      <w:r w:rsidR="00144ADC">
        <w:t>Khi người dùng nhấn nút “Hủy” thao tác “Sửa” vừa được thực hiện sẽ bị hủy.</w:t>
      </w:r>
    </w:p>
    <w:p w14:paraId="5217C45C" w14:textId="10C6FD35" w:rsidR="007B60D4" w:rsidRDefault="007B60D4" w:rsidP="00532899">
      <w:pPr>
        <w:pStyle w:val="CC"/>
      </w:pPr>
      <w:r w:rsidRPr="00144ADC">
        <w:rPr>
          <w:color w:val="EE0000"/>
        </w:rPr>
        <w:t>o Thoát:</w:t>
      </w:r>
      <w:r>
        <w:t xml:space="preserve"> Nhấn nút “Thoát” để thoát khỏi Form “Quản lý Học sinh”.</w:t>
      </w:r>
    </w:p>
    <w:p w14:paraId="5B4AE1FE" w14:textId="3C30021B" w:rsidR="007B60D4" w:rsidRDefault="007B60D4" w:rsidP="00532899">
      <w:pPr>
        <w:pStyle w:val="CC"/>
      </w:pPr>
      <w:r w:rsidRPr="00144ADC">
        <w:rPr>
          <w:color w:val="EE0000"/>
        </w:rPr>
        <w:t xml:space="preserve">o In danh sách: </w:t>
      </w:r>
      <w:r>
        <w:t xml:space="preserve">Khi người dùng muốn in danh sách </w:t>
      </w:r>
      <w:r w:rsidR="008B748B">
        <w:t>thông tin học sinh theo lớp. Người dùng cần chọn lớp cần in và nhấn vào nút “In danh sách” để xuất file dữ liệu dưới định dạng file excel.</w:t>
      </w:r>
    </w:p>
    <w:p w14:paraId="2B2BFCC9" w14:textId="006E1ED1" w:rsidR="00280E9E" w:rsidRPr="00144ADC" w:rsidRDefault="00280E9E" w:rsidP="00532899">
      <w:pPr>
        <w:pStyle w:val="CC"/>
        <w:rPr>
          <w:b/>
          <w:bCs/>
        </w:rPr>
      </w:pPr>
      <w:r w:rsidRPr="00144ADC">
        <w:rPr>
          <w:b/>
          <w:bCs/>
        </w:rPr>
        <w:t>Form “</w:t>
      </w:r>
      <w:r w:rsidR="005331D0" w:rsidRPr="00144ADC">
        <w:rPr>
          <w:b/>
          <w:bCs/>
        </w:rPr>
        <w:t>Quản lý điểm”:</w:t>
      </w:r>
    </w:p>
    <w:p w14:paraId="06AA6926" w14:textId="6AEBE6A8" w:rsidR="005331D0" w:rsidRDefault="005331D0" w:rsidP="00532899">
      <w:pPr>
        <w:pStyle w:val="CC"/>
      </w:pPr>
      <w:r w:rsidRPr="00144ADC">
        <w:rPr>
          <w:color w:val="EE0000"/>
        </w:rPr>
        <w:t xml:space="preserve">o Thêm 2 cột “Tính điểm </w:t>
      </w:r>
      <w:r w:rsidR="00847D7C" w:rsidRPr="00144ADC">
        <w:rPr>
          <w:color w:val="EE0000"/>
        </w:rPr>
        <w:t xml:space="preserve">trung </w:t>
      </w:r>
      <w:r w:rsidR="002E1194" w:rsidRPr="00144ADC">
        <w:rPr>
          <w:color w:val="EE0000"/>
        </w:rPr>
        <w:t>bình”</w:t>
      </w:r>
      <w:r w:rsidR="00847D7C" w:rsidRPr="00144ADC">
        <w:rPr>
          <w:color w:val="EE0000"/>
        </w:rPr>
        <w:t xml:space="preserve"> và </w:t>
      </w:r>
      <w:r w:rsidR="002E1194" w:rsidRPr="00144ADC">
        <w:rPr>
          <w:color w:val="EE0000"/>
        </w:rPr>
        <w:t>“X</w:t>
      </w:r>
      <w:r w:rsidR="00847D7C" w:rsidRPr="00144ADC">
        <w:rPr>
          <w:color w:val="EE0000"/>
        </w:rPr>
        <w:t xml:space="preserve">ếp loại”: </w:t>
      </w:r>
      <w:r w:rsidR="00847D7C">
        <w:t xml:space="preserve">Khi người dùng từ đăng nhập vào Form “Quản lý điểm”, mã Python tiến hành kiểm tra lớp đó </w:t>
      </w:r>
      <w:r w:rsidR="002E1194">
        <w:t xml:space="preserve">đã được thêm 2 cột “Tính điểm trung bình” và “Xếp loại” trên cơ sở dữ liệu hay chưa. Nếu chưa mã Python sẽ tiếng hành </w:t>
      </w:r>
      <w:r w:rsidR="000E105C">
        <w:t>thêm vào 2 cột. Nếu 2 cột đã tồn tại</w:t>
      </w:r>
      <w:r w:rsidR="00785627">
        <w:t xml:space="preserve"> sẽ in ra màn hình 2 cột đã tồn tại.</w:t>
      </w:r>
    </w:p>
    <w:p w14:paraId="16D50106" w14:textId="26CF3F40" w:rsidR="00746AB9" w:rsidRDefault="00746AB9" w:rsidP="00746AB9">
      <w:pPr>
        <w:pStyle w:val="CC"/>
      </w:pPr>
      <w:r w:rsidRPr="00144ADC">
        <w:rPr>
          <w:color w:val="EE0000"/>
        </w:rPr>
        <w:t xml:space="preserve">o Đăng xuất: </w:t>
      </w:r>
      <w:r>
        <w:t>Khi người dùng nhấn vào nút “Quản lý ” trên menu sẽ hiện ra nút “Đăng xuất”. Nếu người nhấn nút “Đăng xuất”, mã Python sẽ tiếng hành mở Form “Đẳng nhập” và đóng Form “Quản lý điểm” lại.</w:t>
      </w:r>
    </w:p>
    <w:p w14:paraId="376440FA" w14:textId="585E9B0A" w:rsidR="00971B12" w:rsidRDefault="00971B12" w:rsidP="00971B12">
      <w:pPr>
        <w:pStyle w:val="CC"/>
      </w:pPr>
      <w:r w:rsidRPr="00144ADC">
        <w:rPr>
          <w:color w:val="EE0000"/>
        </w:rPr>
        <w:t>o</w:t>
      </w:r>
      <w:r w:rsidRPr="001005C3">
        <w:rPr>
          <w:color w:val="EE0000"/>
        </w:rPr>
        <w:t xml:space="preserve"> Chọn danh sách theo lớp: </w:t>
      </w:r>
      <w:r>
        <w:t>Khi người dùng chọn lớp, danh sách Học sinh sẽ được sắp xếp theo lớp trên giao diện Tkinter.</w:t>
      </w:r>
    </w:p>
    <w:p w14:paraId="406EBECD" w14:textId="462BD65A" w:rsidR="00971B12" w:rsidRPr="00971B12" w:rsidRDefault="00971B12" w:rsidP="00971B12">
      <w:pPr>
        <w:pStyle w:val="CC"/>
      </w:pPr>
      <w:r w:rsidRPr="001005C3">
        <w:rPr>
          <w:color w:val="EE0000"/>
        </w:rPr>
        <w:t xml:space="preserve">o </w:t>
      </w:r>
      <w:r>
        <w:rPr>
          <w:color w:val="EE0000"/>
        </w:rPr>
        <w:t xml:space="preserve">Tính điểm trung bình và xếp loại: </w:t>
      </w:r>
      <w:r>
        <w:t>Khi người dùng nhấn chọn “Lớp” cần tính và nhấn nút “Tính điểm TB và xếp loại”, mã Python tiến hành dựa vào dữ liệu điểm có trong cơ sở dữ liệu để tính cho cả lớp đó và cập nhật lên cơ sở dữ liệu cũng như lên danh sác Học sinh trên giao diện Tkinter.</w:t>
      </w:r>
    </w:p>
    <w:p w14:paraId="17A2436B" w14:textId="4D5D97DB" w:rsidR="007702A5" w:rsidRPr="00CE088E" w:rsidRDefault="007702A5" w:rsidP="007702A5">
      <w:pPr>
        <w:pStyle w:val="CC"/>
      </w:pPr>
      <w:r w:rsidRPr="001005C3">
        <w:rPr>
          <w:color w:val="EE0000"/>
        </w:rPr>
        <w:t xml:space="preserve">o </w:t>
      </w:r>
      <w:r w:rsidR="00CE088E">
        <w:rPr>
          <w:color w:val="EE0000"/>
        </w:rPr>
        <w:t>Nhập điểm mới</w:t>
      </w:r>
      <w:r>
        <w:rPr>
          <w:color w:val="EE0000"/>
        </w:rPr>
        <w:t>:</w:t>
      </w:r>
      <w:r w:rsidR="00CE088E">
        <w:rPr>
          <w:color w:val="EE0000"/>
        </w:rPr>
        <w:t xml:space="preserve"> </w:t>
      </w:r>
      <w:r w:rsidR="00CE088E">
        <w:t xml:space="preserve">Khi người dùng muốn nhập điểm cho Học sinh chưa có cơ sở dữ liệu về điểm hoặc muốn sửa điểm cho Học sinh. Người dùng cần chọn Học sinh </w:t>
      </w:r>
      <w:r w:rsidR="006C0760">
        <w:t>cần thực hiện nhập điểm và nháy nút “Nhập điểm mới”, mã Python sẽ hiện ra cửa sổ cho phép người dùng nhập và lưu điểm mới cho Học sinh.</w:t>
      </w:r>
    </w:p>
    <w:p w14:paraId="58A4DEBF" w14:textId="31CBB6D6" w:rsidR="00785627" w:rsidRDefault="00A631EE" w:rsidP="00A631EE">
      <w:pPr>
        <w:pStyle w:val="CC"/>
      </w:pPr>
      <w:r w:rsidRPr="00144ADC">
        <w:rPr>
          <w:color w:val="EE0000"/>
        </w:rPr>
        <w:t xml:space="preserve">o In danh sách: </w:t>
      </w:r>
      <w:r>
        <w:t>Khi người dùng muốn in danh sách điểm học sinh theo lớp. Người dùng cần chọn lớp cần in và nhấn vào nút “In danh sách” để xuất file dữ liệu dưới định dạng file excel.</w:t>
      </w:r>
    </w:p>
    <w:p w14:paraId="1136BCEA" w14:textId="67F34330" w:rsidR="00A332A4" w:rsidRDefault="00A332A4" w:rsidP="00A332A4">
      <w:pPr>
        <w:pStyle w:val="CC"/>
      </w:pPr>
      <w:r w:rsidRPr="001005C3">
        <w:rPr>
          <w:color w:val="EE0000"/>
        </w:rPr>
        <w:t xml:space="preserve">o Xem </w:t>
      </w:r>
      <w:r w:rsidR="00DB0D88">
        <w:rPr>
          <w:color w:val="EE0000"/>
        </w:rPr>
        <w:t xml:space="preserve">điểm </w:t>
      </w:r>
      <w:r w:rsidRPr="001005C3">
        <w:rPr>
          <w:color w:val="EE0000"/>
        </w:rPr>
        <w:t xml:space="preserve">Học sinh: </w:t>
      </w:r>
      <w:r>
        <w:t xml:space="preserve">Khi người dùng mở cửa sổ ứng dụng, mã Python sẽ truy vấn cơ sở dữ liệu, lấy tất thông tin </w:t>
      </w:r>
      <w:r w:rsidR="00DB0D88">
        <w:t>điểm Học sinh</w:t>
      </w:r>
      <w:r>
        <w:t xml:space="preserve"> hiển thị chúng dưới dạng một danh sách trên giao diện Tkinter.</w:t>
      </w:r>
    </w:p>
    <w:p w14:paraId="4A77AA70" w14:textId="66173A7B" w:rsidR="00831E8A" w:rsidRDefault="00092B95" w:rsidP="00831E8A">
      <w:pPr>
        <w:pStyle w:val="C2"/>
        <w:numPr>
          <w:ilvl w:val="0"/>
          <w:numId w:val="34"/>
        </w:numPr>
      </w:pPr>
      <w:bookmarkStart w:id="46" w:name="_Toc214220370"/>
      <w:bookmarkStart w:id="47" w:name="_Toc214221588"/>
      <w:r>
        <w:t>HƯỚNG DẪN CÀI ĐẶT &amp; CODE ỨNG DỤNG</w:t>
      </w:r>
      <w:bookmarkEnd w:id="46"/>
      <w:bookmarkEnd w:id="47"/>
    </w:p>
    <w:p w14:paraId="65387DE9" w14:textId="77777777" w:rsidR="00281801" w:rsidRDefault="00281801" w:rsidP="00281801">
      <w:pPr>
        <w:pStyle w:val="CC"/>
      </w:pPr>
      <w:r>
        <w:t>Ứng dụng sẽ có:</w:t>
      </w:r>
    </w:p>
    <w:p w14:paraId="70515A26" w14:textId="72858B15" w:rsidR="00E822DE" w:rsidRDefault="00281801" w:rsidP="00413BC1">
      <w:pPr>
        <w:pStyle w:val="CC"/>
      </w:pPr>
      <w:r>
        <w:t>+ Giao diện nhập thông tin Học sinh (Mã số, Họ tên, Lớp, Mã lớp, Giới tính, Ngày sinh).</w:t>
      </w:r>
    </w:p>
    <w:p w14:paraId="0DC43962" w14:textId="77777777" w:rsidR="009229DA" w:rsidRDefault="009229DA" w:rsidP="009229DA">
      <w:pPr>
        <w:pStyle w:val="CC"/>
      </w:pPr>
      <w:r>
        <w:t>+ Giao diện tính điểm cho học sinh (Tính điểm trung bình 2 học kỳ, xếp loại).</w:t>
      </w:r>
    </w:p>
    <w:p w14:paraId="28778F61" w14:textId="3CF2EEB9" w:rsidR="009229DA" w:rsidRDefault="009229DA" w:rsidP="00413BC1">
      <w:pPr>
        <w:pStyle w:val="CC"/>
      </w:pPr>
      <w:r>
        <w:lastRenderedPageBreak/>
        <w:t xml:space="preserve">+ Giao diện </w:t>
      </w:r>
      <w:r w:rsidR="00EF1C75">
        <w:t>nhập thông tin để đăng nhập (Tên đăng nhập, mật khẩu, và phân quyền).</w:t>
      </w:r>
    </w:p>
    <w:p w14:paraId="05906490" w14:textId="4956B7FC" w:rsidR="00281801" w:rsidRDefault="00281801" w:rsidP="00281801">
      <w:pPr>
        <w:pStyle w:val="CC"/>
      </w:pPr>
      <w:r>
        <w:t xml:space="preserve">+ Bảng danh sách </w:t>
      </w:r>
      <w:r w:rsidR="00282C62">
        <w:t>Học sinh</w:t>
      </w:r>
      <w:r>
        <w:t>.</w:t>
      </w:r>
    </w:p>
    <w:p w14:paraId="0F6EAC47" w14:textId="3A0C80C8" w:rsidR="00281801" w:rsidRDefault="00281801" w:rsidP="00281801">
      <w:pPr>
        <w:pStyle w:val="CC"/>
      </w:pPr>
      <w:r>
        <w:t>+ Chức năng CRUD (Thêm, Sửa</w:t>
      </w:r>
      <w:r w:rsidR="00282C62">
        <w:t xml:space="preserve">, </w:t>
      </w:r>
      <w:r>
        <w:t>Xóa,</w:t>
      </w:r>
      <w:r w:rsidR="00E822DE">
        <w:t xml:space="preserve"> Lưu</w:t>
      </w:r>
      <w:r>
        <w:t>).</w:t>
      </w:r>
    </w:p>
    <w:p w14:paraId="1779A920" w14:textId="5B1230B7" w:rsidR="008375CF" w:rsidRDefault="008375CF" w:rsidP="00281801">
      <w:pPr>
        <w:pStyle w:val="CC"/>
      </w:pPr>
      <w:r>
        <w:t>+ Bảng danh sách điểm Học sinh.</w:t>
      </w:r>
    </w:p>
    <w:p w14:paraId="6786E801" w14:textId="20B29F01" w:rsidR="00413BC1" w:rsidRDefault="00413BC1" w:rsidP="00281801">
      <w:pPr>
        <w:pStyle w:val="CC"/>
      </w:pPr>
      <w:r>
        <w:t xml:space="preserve">+ Chức năng </w:t>
      </w:r>
      <w:r w:rsidR="009229DA">
        <w:t>Nhập điểm mới, tính điểm trung bình và xếp loại.</w:t>
      </w:r>
    </w:p>
    <w:p w14:paraId="23D3C99B" w14:textId="1F07C3BE" w:rsidR="00281801" w:rsidRDefault="00E822DE" w:rsidP="00281801">
      <w:pPr>
        <w:pStyle w:val="CC"/>
      </w:pPr>
      <w:r>
        <w:t>+</w:t>
      </w:r>
      <w:r w:rsidR="00281801">
        <w:t xml:space="preserve"> Dữ liệu lưu trực tiếp vào SQL</w:t>
      </w:r>
      <w:r>
        <w:t xml:space="preserve"> Server</w:t>
      </w:r>
      <w:r w:rsidR="00281801">
        <w:t xml:space="preserve"> Database (không mất khi tắt ứng dụng).</w:t>
      </w:r>
    </w:p>
    <w:p w14:paraId="3BD86C55" w14:textId="44DEC7BA" w:rsidR="5896C4AE" w:rsidRDefault="00E822DE" w:rsidP="00292C38">
      <w:pPr>
        <w:pStyle w:val="CC"/>
      </w:pPr>
      <w:r>
        <w:t>+</w:t>
      </w:r>
      <w:r w:rsidR="00281801">
        <w:t xml:space="preserve"> Giao diện Tkinter thiết kế chuẩn như hình minh họa ở trên</w:t>
      </w:r>
    </w:p>
    <w:p w14:paraId="1EA981F6" w14:textId="07CA46F2" w:rsidR="00292C38" w:rsidRDefault="00292C38" w:rsidP="00292C38">
      <w:pPr>
        <w:pStyle w:val="C3"/>
      </w:pPr>
      <w:bookmarkStart w:id="48" w:name="_Toc214220371"/>
      <w:bookmarkStart w:id="49" w:name="_Toc214221589"/>
      <w:r>
        <w:t>1. Cài đặt môi trường</w:t>
      </w:r>
      <w:bookmarkEnd w:id="48"/>
      <w:bookmarkEnd w:id="49"/>
      <w:r>
        <w:t xml:space="preserve"> </w:t>
      </w:r>
    </w:p>
    <w:p w14:paraId="1846F712" w14:textId="3A81FBCA" w:rsidR="0078638D" w:rsidRDefault="0078638D" w:rsidP="0078638D">
      <w:pPr>
        <w:pStyle w:val="CC"/>
      </w:pPr>
      <w:r>
        <w:t>Trước tiên cài đặt thư viện cần thiết:</w:t>
      </w:r>
    </w:p>
    <w:p w14:paraId="08CE33E1" w14:textId="4EE079F5" w:rsidR="0078638D" w:rsidRDefault="000B418F" w:rsidP="0078638D">
      <w:pPr>
        <w:pStyle w:val="CC"/>
      </w:pPr>
      <w:r w:rsidRPr="000B418F">
        <w:rPr>
          <w:noProof/>
        </w:rPr>
        <w:drawing>
          <wp:inline distT="0" distB="0" distL="0" distR="0" wp14:anchorId="14B399C7" wp14:editId="491F1EBD">
            <wp:extent cx="2339543" cy="1760373"/>
            <wp:effectExtent l="0" t="0" r="3810" b="0"/>
            <wp:docPr id="1555339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39741" name=""/>
                    <pic:cNvPicPr/>
                  </pic:nvPicPr>
                  <pic:blipFill>
                    <a:blip r:embed="rId13"/>
                    <a:stretch>
                      <a:fillRect/>
                    </a:stretch>
                  </pic:blipFill>
                  <pic:spPr>
                    <a:xfrm>
                      <a:off x="0" y="0"/>
                      <a:ext cx="2339543" cy="1760373"/>
                    </a:xfrm>
                    <a:prstGeom prst="rect">
                      <a:avLst/>
                    </a:prstGeom>
                  </pic:spPr>
                </pic:pic>
              </a:graphicData>
            </a:graphic>
          </wp:inline>
        </w:drawing>
      </w:r>
    </w:p>
    <w:p w14:paraId="5C92EEC1" w14:textId="3DA55E9C" w:rsidR="000B418F" w:rsidRDefault="000B418F" w:rsidP="0078638D">
      <w:pPr>
        <w:pStyle w:val="CC"/>
      </w:pPr>
      <w:r>
        <w:t xml:space="preserve">Giải thích: </w:t>
      </w:r>
    </w:p>
    <w:p w14:paraId="10DB0AD9" w14:textId="7EBB7FEF" w:rsidR="00B917A3" w:rsidRPr="00B917A3" w:rsidRDefault="00BD4C3C" w:rsidP="00F20EF2">
      <w:pPr>
        <w:pStyle w:val="NormalWeb"/>
        <w:numPr>
          <w:ilvl w:val="0"/>
          <w:numId w:val="49"/>
        </w:numPr>
        <w:jc w:val="both"/>
        <w:rPr>
          <w:sz w:val="26"/>
          <w:szCs w:val="26"/>
        </w:rPr>
      </w:pPr>
      <w:r>
        <w:rPr>
          <w:rStyle w:val="Strong"/>
          <w:sz w:val="26"/>
          <w:szCs w:val="26"/>
        </w:rPr>
        <w:t>Babel</w:t>
      </w:r>
      <w:r>
        <w:rPr>
          <w:rStyle w:val="Strong"/>
          <w:sz w:val="26"/>
          <w:szCs w:val="26"/>
          <w:lang w:val="vi-VN"/>
        </w:rPr>
        <w:t xml:space="preserve">: </w:t>
      </w:r>
      <w:r w:rsidR="00B917A3" w:rsidRPr="00B917A3">
        <w:rPr>
          <w:sz w:val="26"/>
          <w:szCs w:val="26"/>
        </w:rPr>
        <w:t>định dạng ngày tháng, số và tiền tệ phù hợp với ngôn ngữ hoặc khu vực của người dùng.</w:t>
      </w:r>
    </w:p>
    <w:p w14:paraId="3E3BE53F" w14:textId="0FA1CAFD" w:rsidR="00B917A3" w:rsidRPr="00B917A3" w:rsidRDefault="00B917A3" w:rsidP="00F20EF2">
      <w:pPr>
        <w:pStyle w:val="NormalWeb"/>
        <w:numPr>
          <w:ilvl w:val="0"/>
          <w:numId w:val="49"/>
        </w:numPr>
        <w:jc w:val="both"/>
        <w:rPr>
          <w:sz w:val="26"/>
          <w:szCs w:val="26"/>
        </w:rPr>
      </w:pPr>
      <w:r w:rsidRPr="00B917A3">
        <w:rPr>
          <w:rStyle w:val="Strong"/>
          <w:sz w:val="26"/>
          <w:szCs w:val="26"/>
        </w:rPr>
        <w:t>et</w:t>
      </w:r>
      <w:r w:rsidR="00701DC5">
        <w:rPr>
          <w:rStyle w:val="Strong"/>
          <w:sz w:val="26"/>
          <w:szCs w:val="26"/>
          <w:lang w:val="vi-VN"/>
        </w:rPr>
        <w:t xml:space="preserve"> </w:t>
      </w:r>
      <w:r w:rsidR="00BD4C3C">
        <w:rPr>
          <w:rStyle w:val="Strong"/>
          <w:sz w:val="26"/>
          <w:szCs w:val="26"/>
        </w:rPr>
        <w:t>xmlfile</w:t>
      </w:r>
      <w:r w:rsidR="00BD4C3C">
        <w:rPr>
          <w:rStyle w:val="Strong"/>
          <w:sz w:val="26"/>
          <w:szCs w:val="26"/>
          <w:lang w:val="vi-VN"/>
        </w:rPr>
        <w:t>:</w:t>
      </w:r>
      <w:r w:rsidRPr="00B917A3">
        <w:rPr>
          <w:sz w:val="26"/>
          <w:szCs w:val="26"/>
        </w:rPr>
        <w:t xml:space="preserve"> là thư viện phụ trợ được sử dụng bởi </w:t>
      </w:r>
      <w:r w:rsidR="00BD4C3C" w:rsidRPr="00B917A3">
        <w:rPr>
          <w:rStyle w:val="Strong"/>
          <w:sz w:val="26"/>
          <w:szCs w:val="26"/>
        </w:rPr>
        <w:t>openpyxl</w:t>
      </w:r>
      <w:r w:rsidRPr="00B917A3">
        <w:rPr>
          <w:sz w:val="26"/>
          <w:szCs w:val="26"/>
        </w:rPr>
        <w:t xml:space="preserve">, có nhiệm vụ ghi dữ liệu XML một cách hiệu quả, đặc biệt hữu ích khi xử lý các tệp Excel định dạng </w:t>
      </w:r>
      <w:r w:rsidR="00F20EF2" w:rsidRPr="00B917A3">
        <w:rPr>
          <w:sz w:val="26"/>
          <w:szCs w:val="26"/>
        </w:rPr>
        <w:t>.</w:t>
      </w:r>
      <w:r w:rsidR="00F20EF2">
        <w:rPr>
          <w:sz w:val="26"/>
          <w:szCs w:val="26"/>
        </w:rPr>
        <w:t>xlsx</w:t>
      </w:r>
      <w:r w:rsidR="00F20EF2">
        <w:rPr>
          <w:sz w:val="26"/>
          <w:szCs w:val="26"/>
          <w:lang w:val="vi-VN"/>
        </w:rPr>
        <w:t>.</w:t>
      </w:r>
    </w:p>
    <w:p w14:paraId="1AD6877E" w14:textId="03BEFFF4" w:rsidR="00B917A3" w:rsidRPr="00B917A3" w:rsidRDefault="00B917A3" w:rsidP="00F20EF2">
      <w:pPr>
        <w:pStyle w:val="NormalWeb"/>
        <w:numPr>
          <w:ilvl w:val="0"/>
          <w:numId w:val="49"/>
        </w:numPr>
        <w:jc w:val="both"/>
        <w:rPr>
          <w:sz w:val="26"/>
          <w:szCs w:val="26"/>
        </w:rPr>
      </w:pPr>
      <w:r w:rsidRPr="00B917A3">
        <w:rPr>
          <w:rStyle w:val="Strong"/>
          <w:sz w:val="26"/>
          <w:szCs w:val="26"/>
        </w:rPr>
        <w:t>openpyxl</w:t>
      </w:r>
      <w:r w:rsidRPr="00B917A3">
        <w:rPr>
          <w:sz w:val="26"/>
          <w:szCs w:val="26"/>
        </w:rPr>
        <w:t xml:space="preserve"> là thư viện cho phép đọc, ghi và chỉnh sửa các tệp Excel (.xlsx) bằng Python, thường được dùng để xuất danh sách, bảng điểm</w:t>
      </w:r>
      <w:r w:rsidR="00F20EF2">
        <w:rPr>
          <w:sz w:val="26"/>
          <w:szCs w:val="26"/>
          <w:lang w:val="vi-VN"/>
        </w:rPr>
        <w:t xml:space="preserve"> </w:t>
      </w:r>
      <w:r w:rsidRPr="00B917A3">
        <w:rPr>
          <w:sz w:val="26"/>
          <w:szCs w:val="26"/>
        </w:rPr>
        <w:t>trong ứng dụng.</w:t>
      </w:r>
    </w:p>
    <w:p w14:paraId="3318ABF0" w14:textId="394D43F9" w:rsidR="00B917A3" w:rsidRPr="00B917A3" w:rsidRDefault="00F20EF2" w:rsidP="00F20EF2">
      <w:pPr>
        <w:pStyle w:val="NormalWeb"/>
        <w:numPr>
          <w:ilvl w:val="0"/>
          <w:numId w:val="49"/>
        </w:numPr>
        <w:jc w:val="both"/>
        <w:rPr>
          <w:sz w:val="26"/>
          <w:szCs w:val="26"/>
        </w:rPr>
      </w:pPr>
      <w:r>
        <w:rPr>
          <w:rStyle w:val="Strong"/>
          <w:sz w:val="26"/>
          <w:szCs w:val="26"/>
        </w:rPr>
        <w:t>pyodbc</w:t>
      </w:r>
      <w:r>
        <w:rPr>
          <w:rStyle w:val="Strong"/>
          <w:sz w:val="26"/>
          <w:szCs w:val="26"/>
          <w:lang w:val="vi-VN"/>
        </w:rPr>
        <w:t>:</w:t>
      </w:r>
      <w:r w:rsidR="00B917A3" w:rsidRPr="00B917A3">
        <w:rPr>
          <w:sz w:val="26"/>
          <w:szCs w:val="26"/>
        </w:rPr>
        <w:t xml:space="preserve"> là thư viện giúp kết nối Python với các hệ quản trị cơ sở dữ liệu SQL Server</w:t>
      </w:r>
      <w:r>
        <w:rPr>
          <w:sz w:val="26"/>
          <w:szCs w:val="26"/>
          <w:lang w:val="vi-VN"/>
        </w:rPr>
        <w:t xml:space="preserve"> </w:t>
      </w:r>
      <w:r w:rsidR="00B917A3" w:rsidRPr="00B917A3">
        <w:rPr>
          <w:sz w:val="26"/>
          <w:szCs w:val="26"/>
        </w:rPr>
        <w:t>phục vụ cho việc truy xuất và xử lý dữ liệu.</w:t>
      </w:r>
    </w:p>
    <w:p w14:paraId="5488F4BF" w14:textId="3CE85648" w:rsidR="00B917A3" w:rsidRPr="00B917A3" w:rsidRDefault="00F20EF2" w:rsidP="00F20EF2">
      <w:pPr>
        <w:pStyle w:val="NormalWeb"/>
        <w:numPr>
          <w:ilvl w:val="0"/>
          <w:numId w:val="49"/>
        </w:numPr>
        <w:jc w:val="both"/>
        <w:rPr>
          <w:sz w:val="26"/>
          <w:szCs w:val="26"/>
        </w:rPr>
      </w:pPr>
      <w:r>
        <w:rPr>
          <w:rStyle w:val="Strong"/>
          <w:sz w:val="26"/>
          <w:szCs w:val="26"/>
        </w:rPr>
        <w:t>tabulate</w:t>
      </w:r>
      <w:r>
        <w:rPr>
          <w:rStyle w:val="Strong"/>
          <w:sz w:val="26"/>
          <w:szCs w:val="26"/>
          <w:lang w:val="vi-VN"/>
        </w:rPr>
        <w:t>:</w:t>
      </w:r>
      <w:r w:rsidR="00B917A3" w:rsidRPr="00B917A3">
        <w:rPr>
          <w:sz w:val="26"/>
          <w:szCs w:val="26"/>
        </w:rPr>
        <w:t xml:space="preserve"> hiển thị dữ liệu dạng bảng trong terminal, giúp in ra bảng kết quả rõ ràng, dễ đọc và có thể xuất theo nhiều kiểu định dạng khác nhau.</w:t>
      </w:r>
    </w:p>
    <w:p w14:paraId="162C7B31" w14:textId="02E8BB19" w:rsidR="00635927" w:rsidRPr="00DF4AF2" w:rsidRDefault="00F20EF2" w:rsidP="00DF4AF2">
      <w:pPr>
        <w:pStyle w:val="NormalWeb"/>
        <w:numPr>
          <w:ilvl w:val="0"/>
          <w:numId w:val="49"/>
        </w:numPr>
        <w:jc w:val="both"/>
        <w:rPr>
          <w:sz w:val="26"/>
          <w:szCs w:val="26"/>
        </w:rPr>
      </w:pPr>
      <w:r>
        <w:rPr>
          <w:rStyle w:val="Strong"/>
          <w:sz w:val="26"/>
          <w:szCs w:val="26"/>
        </w:rPr>
        <w:t>Tkcalendar</w:t>
      </w:r>
      <w:r>
        <w:rPr>
          <w:rStyle w:val="Strong"/>
          <w:sz w:val="26"/>
          <w:szCs w:val="26"/>
          <w:lang w:val="vi-VN"/>
        </w:rPr>
        <w:t>:</w:t>
      </w:r>
      <w:r w:rsidR="00B917A3" w:rsidRPr="00B917A3">
        <w:rPr>
          <w:sz w:val="26"/>
          <w:szCs w:val="26"/>
        </w:rPr>
        <w:t xml:space="preserve"> là tiện ích mở rộng cho Tkinter, cung cấp các widget như Calendar và DateEntry để chọn ngày tháng.</w:t>
      </w:r>
    </w:p>
    <w:p w14:paraId="6D7872B1" w14:textId="2D21415D" w:rsidR="00F20EF2" w:rsidRPr="00B917A3" w:rsidRDefault="00F20EF2" w:rsidP="00F20EF2">
      <w:pPr>
        <w:pStyle w:val="C3"/>
      </w:pPr>
      <w:bookmarkStart w:id="50" w:name="_Toc214220372"/>
      <w:bookmarkStart w:id="51" w:name="_Toc214221590"/>
      <w:r>
        <w:t>2. Chuẩn bị CSDL SQL Server</w:t>
      </w:r>
      <w:bookmarkEnd w:id="50"/>
      <w:bookmarkEnd w:id="51"/>
    </w:p>
    <w:p w14:paraId="755C27B1" w14:textId="077FA9C3" w:rsidR="000B418F" w:rsidRDefault="00227502" w:rsidP="0078638D">
      <w:pPr>
        <w:pStyle w:val="CC"/>
      </w:pPr>
      <w:r>
        <w:t>Mở SQL Server rồi tạo database và bảng:</w:t>
      </w:r>
    </w:p>
    <w:p w14:paraId="4F9C7539" w14:textId="77777777" w:rsidR="00292C38" w:rsidRDefault="00292C38" w:rsidP="00292C38">
      <w:pPr>
        <w:pStyle w:val="CC"/>
      </w:pPr>
    </w:p>
    <w:p w14:paraId="34E64460" w14:textId="3F60C9B9" w:rsidR="201CEE83" w:rsidRDefault="201CEE83" w:rsidP="00BE36B7">
      <w:pPr>
        <w:pStyle w:val="CC"/>
      </w:pPr>
      <w:r>
        <w:rPr>
          <w:noProof/>
        </w:rPr>
        <w:lastRenderedPageBreak/>
        <w:drawing>
          <wp:inline distT="0" distB="0" distL="0" distR="0" wp14:anchorId="41D8FE34" wp14:editId="2AD2E5EF">
            <wp:extent cx="4864608" cy="2423160"/>
            <wp:effectExtent l="0" t="0" r="0" b="0"/>
            <wp:docPr id="1860025402" name="draw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0025402" name=""/>
                    <pic:cNvPicPr/>
                  </pic:nvPicPr>
                  <pic:blipFill>
                    <a:blip r:embed="rId14">
                      <a:extLst>
                        <a:ext uri="{28A0092B-C50C-407E-A947-70E740481C1C}">
                          <a14:useLocalDpi xmlns:a14="http://schemas.microsoft.com/office/drawing/2010/main"/>
                        </a:ext>
                      </a:extLst>
                    </a:blip>
                    <a:stretch>
                      <a:fillRect/>
                    </a:stretch>
                  </pic:blipFill>
                  <pic:spPr>
                    <a:xfrm>
                      <a:off x="0" y="0"/>
                      <a:ext cx="4864608" cy="2423160"/>
                    </a:xfrm>
                    <a:prstGeom prst="rect">
                      <a:avLst/>
                    </a:prstGeom>
                  </pic:spPr>
                </pic:pic>
              </a:graphicData>
            </a:graphic>
          </wp:inline>
        </w:drawing>
      </w:r>
    </w:p>
    <w:p w14:paraId="10BDC029" w14:textId="77777777" w:rsidR="00F25086" w:rsidRDefault="00F25086" w:rsidP="005071DB">
      <w:pPr>
        <w:pStyle w:val="CC"/>
        <w:rPr>
          <w:b/>
          <w:bCs/>
        </w:rPr>
      </w:pPr>
    </w:p>
    <w:p w14:paraId="176D7B92" w14:textId="23CD297F" w:rsidR="005071DB" w:rsidRPr="00F25086" w:rsidRDefault="5896C4AE" w:rsidP="005071DB">
      <w:pPr>
        <w:pStyle w:val="CC"/>
        <w:rPr>
          <w:b/>
          <w:bCs/>
          <w:i/>
          <w:iCs/>
          <w:u w:val="single"/>
        </w:rPr>
      </w:pPr>
      <w:r w:rsidRPr="00F25086">
        <w:rPr>
          <w:b/>
          <w:bCs/>
        </w:rPr>
        <w:t>Bảng TaiKhoan</w:t>
      </w:r>
    </w:p>
    <w:p w14:paraId="0D8F7CD6" w14:textId="3137A49E" w:rsidR="5896C4AE" w:rsidRDefault="5896C4AE" w:rsidP="005071DB">
      <w:pPr>
        <w:pStyle w:val="CC"/>
      </w:pPr>
      <w:r>
        <w:rPr>
          <w:noProof/>
        </w:rPr>
        <w:drawing>
          <wp:inline distT="0" distB="0" distL="0" distR="0" wp14:anchorId="6058D5A0" wp14:editId="6311DF4C">
            <wp:extent cx="4864608" cy="739742"/>
            <wp:effectExtent l="0" t="0" r="0" b="0"/>
            <wp:docPr id="3209351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35129" name=""/>
                    <pic:cNvPicPr/>
                  </pic:nvPicPr>
                  <pic:blipFill>
                    <a:blip r:embed="rId15">
                      <a:extLst>
                        <a:ext uri="{28A0092B-C50C-407E-A947-70E740481C1C}">
                          <a14:useLocalDpi xmlns:a14="http://schemas.microsoft.com/office/drawing/2010/main"/>
                        </a:ext>
                      </a:extLst>
                    </a:blip>
                    <a:stretch>
                      <a:fillRect/>
                    </a:stretch>
                  </pic:blipFill>
                  <pic:spPr>
                    <a:xfrm>
                      <a:off x="0" y="0"/>
                      <a:ext cx="4864608" cy="739742"/>
                    </a:xfrm>
                    <a:prstGeom prst="rect">
                      <a:avLst/>
                    </a:prstGeom>
                  </pic:spPr>
                </pic:pic>
              </a:graphicData>
            </a:graphic>
          </wp:inline>
        </w:drawing>
      </w:r>
    </w:p>
    <w:p w14:paraId="586B3495" w14:textId="77777777" w:rsidR="00F25086" w:rsidRDefault="00F25086" w:rsidP="005071DB">
      <w:pPr>
        <w:pStyle w:val="CC"/>
      </w:pPr>
    </w:p>
    <w:p w14:paraId="392FE803" w14:textId="24EDF8B6" w:rsidR="201CEE83" w:rsidRPr="00F25086" w:rsidRDefault="79EA4E1A" w:rsidP="005071DB">
      <w:pPr>
        <w:pStyle w:val="CC"/>
        <w:rPr>
          <w:b/>
          <w:bCs/>
        </w:rPr>
      </w:pPr>
      <w:r w:rsidRPr="00F25086">
        <w:rPr>
          <w:b/>
          <w:bCs/>
        </w:rPr>
        <w:t>Bảng Lớp:</w:t>
      </w:r>
    </w:p>
    <w:p w14:paraId="1B377AA3" w14:textId="6D472C87" w:rsidR="201CEE83" w:rsidRDefault="201CEE83" w:rsidP="005071DB">
      <w:pPr>
        <w:pStyle w:val="CC"/>
      </w:pPr>
      <w:r>
        <w:rPr>
          <w:noProof/>
        </w:rPr>
        <w:drawing>
          <wp:inline distT="0" distB="0" distL="0" distR="0" wp14:anchorId="110DCD4D" wp14:editId="3BF569D4">
            <wp:extent cx="4864608" cy="2347878"/>
            <wp:effectExtent l="0" t="0" r="0" b="0"/>
            <wp:docPr id="606411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1174" name=""/>
                    <pic:cNvPicPr/>
                  </pic:nvPicPr>
                  <pic:blipFill>
                    <a:blip r:embed="rId16">
                      <a:extLst>
                        <a:ext uri="{28A0092B-C50C-407E-A947-70E740481C1C}">
                          <a14:useLocalDpi xmlns:a14="http://schemas.microsoft.com/office/drawing/2010/main"/>
                        </a:ext>
                      </a:extLst>
                    </a:blip>
                    <a:stretch>
                      <a:fillRect/>
                    </a:stretch>
                  </pic:blipFill>
                  <pic:spPr>
                    <a:xfrm>
                      <a:off x="0" y="0"/>
                      <a:ext cx="4864608" cy="2347878"/>
                    </a:xfrm>
                    <a:prstGeom prst="rect">
                      <a:avLst/>
                    </a:prstGeom>
                  </pic:spPr>
                </pic:pic>
              </a:graphicData>
            </a:graphic>
          </wp:inline>
        </w:drawing>
      </w:r>
    </w:p>
    <w:p w14:paraId="5B92D237" w14:textId="7DAE2F0C" w:rsidR="201CEE83" w:rsidRPr="00F25086" w:rsidRDefault="79EA4E1A" w:rsidP="00F25086">
      <w:pPr>
        <w:pStyle w:val="CC"/>
        <w:rPr>
          <w:b/>
          <w:bCs/>
        </w:rPr>
      </w:pPr>
      <w:r w:rsidRPr="00F25086">
        <w:rPr>
          <w:b/>
          <w:bCs/>
        </w:rPr>
        <w:t>Bảng Học Sinh:</w:t>
      </w:r>
    </w:p>
    <w:p w14:paraId="6A3C3AE6" w14:textId="36441874" w:rsidR="201CEE83" w:rsidRDefault="201CEE83" w:rsidP="00F25086">
      <w:pPr>
        <w:pStyle w:val="CC"/>
      </w:pPr>
      <w:r>
        <w:rPr>
          <w:noProof/>
        </w:rPr>
        <w:drawing>
          <wp:inline distT="0" distB="0" distL="0" distR="0" wp14:anchorId="7DFB770C" wp14:editId="661D8480">
            <wp:extent cx="4864608" cy="1776989"/>
            <wp:effectExtent l="0" t="0" r="0" b="0"/>
            <wp:docPr id="7432290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29052" name=""/>
                    <pic:cNvPicPr/>
                  </pic:nvPicPr>
                  <pic:blipFill>
                    <a:blip r:embed="rId17">
                      <a:extLst>
                        <a:ext uri="{28A0092B-C50C-407E-A947-70E740481C1C}">
                          <a14:useLocalDpi xmlns:a14="http://schemas.microsoft.com/office/drawing/2010/main"/>
                        </a:ext>
                      </a:extLst>
                    </a:blip>
                    <a:stretch>
                      <a:fillRect/>
                    </a:stretch>
                  </pic:blipFill>
                  <pic:spPr>
                    <a:xfrm>
                      <a:off x="0" y="0"/>
                      <a:ext cx="4864608" cy="1776989"/>
                    </a:xfrm>
                    <a:prstGeom prst="rect">
                      <a:avLst/>
                    </a:prstGeom>
                  </pic:spPr>
                </pic:pic>
              </a:graphicData>
            </a:graphic>
          </wp:inline>
        </w:drawing>
      </w:r>
    </w:p>
    <w:p w14:paraId="6D235A39" w14:textId="2876E318" w:rsidR="201CEE83" w:rsidRPr="00F25086" w:rsidRDefault="79EA4E1A" w:rsidP="00F25086">
      <w:pPr>
        <w:pStyle w:val="CC"/>
        <w:rPr>
          <w:b/>
          <w:bCs/>
        </w:rPr>
      </w:pPr>
      <w:r w:rsidRPr="00F25086">
        <w:rPr>
          <w:b/>
          <w:bCs/>
        </w:rPr>
        <w:lastRenderedPageBreak/>
        <w:t>Bảng Môn Học:</w:t>
      </w:r>
    </w:p>
    <w:p w14:paraId="3A380849" w14:textId="7B4599A5" w:rsidR="201CEE83" w:rsidRDefault="201CEE83" w:rsidP="00F25086">
      <w:pPr>
        <w:pStyle w:val="CC"/>
      </w:pPr>
      <w:r>
        <w:rPr>
          <w:noProof/>
        </w:rPr>
        <w:drawing>
          <wp:inline distT="0" distB="0" distL="0" distR="0" wp14:anchorId="5990E0D6" wp14:editId="4ACAD234">
            <wp:extent cx="4864608" cy="2355919"/>
            <wp:effectExtent l="0" t="0" r="0" b="0"/>
            <wp:docPr id="14675394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39444" name=""/>
                    <pic:cNvPicPr/>
                  </pic:nvPicPr>
                  <pic:blipFill>
                    <a:blip r:embed="rId18">
                      <a:extLst>
                        <a:ext uri="{28A0092B-C50C-407E-A947-70E740481C1C}">
                          <a14:useLocalDpi xmlns:a14="http://schemas.microsoft.com/office/drawing/2010/main"/>
                        </a:ext>
                      </a:extLst>
                    </a:blip>
                    <a:stretch>
                      <a:fillRect/>
                    </a:stretch>
                  </pic:blipFill>
                  <pic:spPr>
                    <a:xfrm>
                      <a:off x="0" y="0"/>
                      <a:ext cx="4864608" cy="2355919"/>
                    </a:xfrm>
                    <a:prstGeom prst="rect">
                      <a:avLst/>
                    </a:prstGeom>
                  </pic:spPr>
                </pic:pic>
              </a:graphicData>
            </a:graphic>
          </wp:inline>
        </w:drawing>
      </w:r>
    </w:p>
    <w:p w14:paraId="75E32AEE" w14:textId="335EE62E" w:rsidR="201CEE83" w:rsidRPr="00F25086" w:rsidRDefault="79EA4E1A" w:rsidP="00F25086">
      <w:pPr>
        <w:pStyle w:val="CC"/>
        <w:rPr>
          <w:b/>
          <w:bCs/>
        </w:rPr>
      </w:pPr>
      <w:r w:rsidRPr="00F25086">
        <w:rPr>
          <w:b/>
          <w:bCs/>
        </w:rPr>
        <w:t>Bảng Điểm:</w:t>
      </w:r>
    </w:p>
    <w:p w14:paraId="41E1F284" w14:textId="5215839C" w:rsidR="201CEE83" w:rsidRDefault="201CEE83" w:rsidP="00F25086">
      <w:pPr>
        <w:pStyle w:val="CC"/>
      </w:pPr>
      <w:r>
        <w:rPr>
          <w:noProof/>
        </w:rPr>
        <w:drawing>
          <wp:inline distT="0" distB="0" distL="0" distR="0" wp14:anchorId="5F0E2092" wp14:editId="7AF673B0">
            <wp:extent cx="4864608" cy="2243349"/>
            <wp:effectExtent l="0" t="0" r="0" b="0"/>
            <wp:docPr id="21246873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87378" name=""/>
                    <pic:cNvPicPr/>
                  </pic:nvPicPr>
                  <pic:blipFill>
                    <a:blip r:embed="rId19">
                      <a:extLst>
                        <a:ext uri="{28A0092B-C50C-407E-A947-70E740481C1C}">
                          <a14:useLocalDpi xmlns:a14="http://schemas.microsoft.com/office/drawing/2010/main"/>
                        </a:ext>
                      </a:extLst>
                    </a:blip>
                    <a:stretch>
                      <a:fillRect/>
                    </a:stretch>
                  </pic:blipFill>
                  <pic:spPr>
                    <a:xfrm>
                      <a:off x="0" y="0"/>
                      <a:ext cx="4864608" cy="2243349"/>
                    </a:xfrm>
                    <a:prstGeom prst="rect">
                      <a:avLst/>
                    </a:prstGeom>
                  </pic:spPr>
                </pic:pic>
              </a:graphicData>
            </a:graphic>
          </wp:inline>
        </w:drawing>
      </w:r>
    </w:p>
    <w:p w14:paraId="12935805" w14:textId="677EF25C" w:rsidR="79EA4E1A" w:rsidRPr="00F25086" w:rsidRDefault="79EA4E1A" w:rsidP="00F25086">
      <w:pPr>
        <w:pStyle w:val="CC"/>
        <w:rPr>
          <w:b/>
          <w:bCs/>
        </w:rPr>
      </w:pPr>
      <w:r w:rsidRPr="00F25086">
        <w:rPr>
          <w:b/>
          <w:bCs/>
        </w:rPr>
        <w:t>Kiểm tra dữ liêu:</w:t>
      </w:r>
    </w:p>
    <w:p w14:paraId="5DA4DD90" w14:textId="7A863E4D" w:rsidR="5896C4AE" w:rsidRPr="00F25086" w:rsidRDefault="79EA4E1A" w:rsidP="00BE36B7">
      <w:pPr>
        <w:pStyle w:val="CC"/>
      </w:pPr>
      <w:r>
        <w:rPr>
          <w:noProof/>
        </w:rPr>
        <w:drawing>
          <wp:inline distT="0" distB="0" distL="0" distR="0" wp14:anchorId="14A2A448" wp14:editId="040CECA7">
            <wp:extent cx="4864608" cy="2917109"/>
            <wp:effectExtent l="0" t="0" r="0" b="0"/>
            <wp:docPr id="2016426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2666" name=""/>
                    <pic:cNvPicPr/>
                  </pic:nvPicPr>
                  <pic:blipFill>
                    <a:blip r:embed="rId20">
                      <a:extLst>
                        <a:ext uri="{28A0092B-C50C-407E-A947-70E740481C1C}">
                          <a14:useLocalDpi xmlns:a14="http://schemas.microsoft.com/office/drawing/2010/main"/>
                        </a:ext>
                      </a:extLst>
                    </a:blip>
                    <a:stretch>
                      <a:fillRect/>
                    </a:stretch>
                  </pic:blipFill>
                  <pic:spPr>
                    <a:xfrm>
                      <a:off x="0" y="0"/>
                      <a:ext cx="4864608" cy="2917109"/>
                    </a:xfrm>
                    <a:prstGeom prst="rect">
                      <a:avLst/>
                    </a:prstGeom>
                  </pic:spPr>
                </pic:pic>
              </a:graphicData>
            </a:graphic>
          </wp:inline>
        </w:drawing>
      </w:r>
    </w:p>
    <w:p w14:paraId="6A5749C6" w14:textId="4590354C" w:rsidR="5896C4AE" w:rsidRPr="00F25086" w:rsidRDefault="5896C4AE" w:rsidP="00F25086">
      <w:pPr>
        <w:pStyle w:val="CC"/>
        <w:rPr>
          <w:b/>
          <w:bCs/>
        </w:rPr>
      </w:pPr>
      <w:r w:rsidRPr="00F25086">
        <w:rPr>
          <w:b/>
          <w:bCs/>
        </w:rPr>
        <w:t>Dữ liêu sau khi import:</w:t>
      </w:r>
    </w:p>
    <w:p w14:paraId="371CD80A" w14:textId="17FA7A27" w:rsidR="5896C4AE" w:rsidRDefault="5896C4AE" w:rsidP="00F30C42">
      <w:pPr>
        <w:pStyle w:val="CC"/>
      </w:pPr>
      <w:r>
        <w:rPr>
          <w:noProof/>
        </w:rPr>
        <w:lastRenderedPageBreak/>
        <w:drawing>
          <wp:inline distT="0" distB="0" distL="0" distR="0" wp14:anchorId="1D2BF2C7" wp14:editId="0E34DCE5">
            <wp:extent cx="4864608" cy="2854004"/>
            <wp:effectExtent l="0" t="0" r="0" b="0"/>
            <wp:docPr id="10207819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1967" name=""/>
                    <pic:cNvPicPr/>
                  </pic:nvPicPr>
                  <pic:blipFill>
                    <a:blip r:embed="rId21">
                      <a:extLst>
                        <a:ext uri="{28A0092B-C50C-407E-A947-70E740481C1C}">
                          <a14:useLocalDpi xmlns:a14="http://schemas.microsoft.com/office/drawing/2010/main"/>
                        </a:ext>
                      </a:extLst>
                    </a:blip>
                    <a:srcRect/>
                    <a:stretch>
                      <a:fillRect/>
                    </a:stretch>
                  </pic:blipFill>
                  <pic:spPr>
                    <a:xfrm>
                      <a:off x="0" y="0"/>
                      <a:ext cx="4864608" cy="2854004"/>
                    </a:xfrm>
                    <a:prstGeom prst="rect">
                      <a:avLst/>
                    </a:prstGeom>
                  </pic:spPr>
                </pic:pic>
              </a:graphicData>
            </a:graphic>
          </wp:inline>
        </w:drawing>
      </w:r>
    </w:p>
    <w:p w14:paraId="2494CECA" w14:textId="2542570B" w:rsidR="00577AD9" w:rsidRDefault="00B93DAE" w:rsidP="00B93DAE">
      <w:pPr>
        <w:pStyle w:val="C3"/>
      </w:pPr>
      <w:bookmarkStart w:id="52" w:name="_Toc214220373"/>
      <w:bookmarkStart w:id="53" w:name="_Toc214221591"/>
      <w:r>
        <w:t>3. Viết code ứng dụng với Tkinter + SQL Server</w:t>
      </w:r>
      <w:bookmarkEnd w:id="52"/>
      <w:bookmarkEnd w:id="53"/>
    </w:p>
    <w:p w14:paraId="55789868" w14:textId="5029AB4B" w:rsidR="008114AE" w:rsidRPr="009776CE" w:rsidRDefault="007344C9" w:rsidP="009776CE">
      <w:pPr>
        <w:pStyle w:val="C3"/>
        <w:rPr>
          <w:i/>
          <w:iCs/>
        </w:rPr>
      </w:pPr>
      <w:bookmarkStart w:id="54" w:name="_Toc214220374"/>
      <w:bookmarkStart w:id="55" w:name="_Toc214221592"/>
      <w:r w:rsidRPr="009776CE">
        <w:rPr>
          <w:i/>
          <w:iCs/>
        </w:rPr>
        <w:t>Form “Đăng Nhập”:</w:t>
      </w:r>
      <w:bookmarkEnd w:id="54"/>
      <w:bookmarkEnd w:id="55"/>
    </w:p>
    <w:p w14:paraId="2AE20FC4" w14:textId="3094A63F" w:rsidR="00242C63" w:rsidRDefault="00D03C9A" w:rsidP="00DE65B2">
      <w:pPr>
        <w:pStyle w:val="CC"/>
        <w:ind w:hanging="142"/>
        <w:rPr>
          <w:lang w:val="en-US"/>
        </w:rPr>
      </w:pPr>
      <w:r w:rsidRPr="00D03C9A">
        <w:rPr>
          <w:noProof/>
        </w:rPr>
        <w:drawing>
          <wp:inline distT="0" distB="0" distL="0" distR="0" wp14:anchorId="03540814" wp14:editId="3BE2C936">
            <wp:extent cx="5760720" cy="3989705"/>
            <wp:effectExtent l="0" t="0" r="0" b="0"/>
            <wp:docPr id="109542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27820" name=""/>
                    <pic:cNvPicPr/>
                  </pic:nvPicPr>
                  <pic:blipFill>
                    <a:blip r:embed="rId22"/>
                    <a:stretch>
                      <a:fillRect/>
                    </a:stretch>
                  </pic:blipFill>
                  <pic:spPr>
                    <a:xfrm>
                      <a:off x="0" y="0"/>
                      <a:ext cx="5760720" cy="3989705"/>
                    </a:xfrm>
                    <a:prstGeom prst="rect">
                      <a:avLst/>
                    </a:prstGeom>
                  </pic:spPr>
                </pic:pic>
              </a:graphicData>
            </a:graphic>
          </wp:inline>
        </w:drawing>
      </w:r>
    </w:p>
    <w:p w14:paraId="4B132E66" w14:textId="19F36867" w:rsidR="002671CC" w:rsidRPr="002671CC" w:rsidRDefault="002671CC" w:rsidP="00DE65B2">
      <w:pPr>
        <w:pStyle w:val="CC"/>
        <w:ind w:hanging="142"/>
        <w:rPr>
          <w:lang w:val="en-US"/>
        </w:rPr>
      </w:pPr>
    </w:p>
    <w:p w14:paraId="23F4205D" w14:textId="18852EB4" w:rsidR="00DE65B2" w:rsidRDefault="00DE65B2" w:rsidP="00DE65B2">
      <w:pPr>
        <w:pStyle w:val="CC"/>
        <w:ind w:hanging="142"/>
      </w:pPr>
    </w:p>
    <w:p w14:paraId="41267D7E" w14:textId="7CA919F8" w:rsidR="000159FF" w:rsidRDefault="000159FF">
      <w:pPr>
        <w:rPr>
          <w:sz w:val="26"/>
          <w:lang w:val="vi-VN"/>
        </w:rPr>
      </w:pPr>
      <w:r>
        <w:br w:type="page"/>
      </w:r>
    </w:p>
    <w:p w14:paraId="7E563F11" w14:textId="4F01A0B7" w:rsidR="000159FF" w:rsidRDefault="000159FF" w:rsidP="00DE65B2">
      <w:pPr>
        <w:pStyle w:val="CC"/>
        <w:ind w:hanging="142"/>
      </w:pPr>
      <w:r w:rsidRPr="000159FF">
        <w:rPr>
          <w:noProof/>
        </w:rPr>
        <w:lastRenderedPageBreak/>
        <w:drawing>
          <wp:inline distT="0" distB="0" distL="0" distR="0" wp14:anchorId="0C7F6E0A" wp14:editId="7D52D247">
            <wp:extent cx="5760720" cy="2396490"/>
            <wp:effectExtent l="0" t="0" r="0" b="3810"/>
            <wp:docPr id="180152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28473" name=""/>
                    <pic:cNvPicPr/>
                  </pic:nvPicPr>
                  <pic:blipFill>
                    <a:blip r:embed="rId23"/>
                    <a:stretch>
                      <a:fillRect/>
                    </a:stretch>
                  </pic:blipFill>
                  <pic:spPr>
                    <a:xfrm>
                      <a:off x="0" y="0"/>
                      <a:ext cx="5760720" cy="2396490"/>
                    </a:xfrm>
                    <a:prstGeom prst="rect">
                      <a:avLst/>
                    </a:prstGeom>
                  </pic:spPr>
                </pic:pic>
              </a:graphicData>
            </a:graphic>
          </wp:inline>
        </w:drawing>
      </w:r>
    </w:p>
    <w:p w14:paraId="2690FA54" w14:textId="7D471443" w:rsidR="005A3E80" w:rsidRDefault="003F727A" w:rsidP="00DE65B2">
      <w:pPr>
        <w:pStyle w:val="CC"/>
        <w:ind w:hanging="142"/>
      </w:pPr>
      <w:r w:rsidRPr="003F727A">
        <w:rPr>
          <w:noProof/>
        </w:rPr>
        <w:drawing>
          <wp:inline distT="0" distB="0" distL="0" distR="0" wp14:anchorId="2AE1457A" wp14:editId="0805CEC0">
            <wp:extent cx="5760720" cy="2293620"/>
            <wp:effectExtent l="0" t="0" r="0" b="0"/>
            <wp:docPr id="191879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91495" name=""/>
                    <pic:cNvPicPr/>
                  </pic:nvPicPr>
                  <pic:blipFill>
                    <a:blip r:embed="rId24"/>
                    <a:stretch>
                      <a:fillRect/>
                    </a:stretch>
                  </pic:blipFill>
                  <pic:spPr>
                    <a:xfrm>
                      <a:off x="0" y="0"/>
                      <a:ext cx="5760720" cy="2293620"/>
                    </a:xfrm>
                    <a:prstGeom prst="rect">
                      <a:avLst/>
                    </a:prstGeom>
                  </pic:spPr>
                </pic:pic>
              </a:graphicData>
            </a:graphic>
          </wp:inline>
        </w:drawing>
      </w:r>
    </w:p>
    <w:p w14:paraId="69E9486B" w14:textId="13CC1A99" w:rsidR="003F727A" w:rsidRDefault="003F727A" w:rsidP="00DE65B2">
      <w:pPr>
        <w:pStyle w:val="CC"/>
        <w:ind w:hanging="142"/>
      </w:pPr>
      <w:r w:rsidRPr="003F727A">
        <w:rPr>
          <w:noProof/>
        </w:rPr>
        <w:drawing>
          <wp:inline distT="0" distB="0" distL="0" distR="0" wp14:anchorId="3F4A6C6A" wp14:editId="7C730600">
            <wp:extent cx="5760720" cy="2887980"/>
            <wp:effectExtent l="0" t="0" r="0" b="7620"/>
            <wp:docPr id="46786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65064" name=""/>
                    <pic:cNvPicPr/>
                  </pic:nvPicPr>
                  <pic:blipFill>
                    <a:blip r:embed="rId25"/>
                    <a:stretch>
                      <a:fillRect/>
                    </a:stretch>
                  </pic:blipFill>
                  <pic:spPr>
                    <a:xfrm>
                      <a:off x="0" y="0"/>
                      <a:ext cx="5760720" cy="2887980"/>
                    </a:xfrm>
                    <a:prstGeom prst="rect">
                      <a:avLst/>
                    </a:prstGeom>
                  </pic:spPr>
                </pic:pic>
              </a:graphicData>
            </a:graphic>
          </wp:inline>
        </w:drawing>
      </w:r>
    </w:p>
    <w:p w14:paraId="18251FF3" w14:textId="77777777" w:rsidR="003F727A" w:rsidRDefault="003F727A">
      <w:pPr>
        <w:rPr>
          <w:sz w:val="26"/>
          <w:lang w:val="vi-VN"/>
        </w:rPr>
      </w:pPr>
      <w:r>
        <w:br w:type="page"/>
      </w:r>
    </w:p>
    <w:p w14:paraId="79462A27" w14:textId="395D55B4" w:rsidR="003F727A" w:rsidRDefault="00273202" w:rsidP="00DE65B2">
      <w:pPr>
        <w:pStyle w:val="CC"/>
        <w:ind w:hanging="142"/>
      </w:pPr>
      <w:r w:rsidRPr="00273202">
        <w:rPr>
          <w:noProof/>
        </w:rPr>
        <w:lastRenderedPageBreak/>
        <w:drawing>
          <wp:inline distT="0" distB="0" distL="0" distR="0" wp14:anchorId="4CADAC70" wp14:editId="7C15F55A">
            <wp:extent cx="5760720" cy="3913505"/>
            <wp:effectExtent l="0" t="0" r="0" b="0"/>
            <wp:docPr id="123487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75480" name=""/>
                    <pic:cNvPicPr/>
                  </pic:nvPicPr>
                  <pic:blipFill>
                    <a:blip r:embed="rId26"/>
                    <a:stretch>
                      <a:fillRect/>
                    </a:stretch>
                  </pic:blipFill>
                  <pic:spPr>
                    <a:xfrm>
                      <a:off x="0" y="0"/>
                      <a:ext cx="5760720" cy="3913505"/>
                    </a:xfrm>
                    <a:prstGeom prst="rect">
                      <a:avLst/>
                    </a:prstGeom>
                  </pic:spPr>
                </pic:pic>
              </a:graphicData>
            </a:graphic>
          </wp:inline>
        </w:drawing>
      </w:r>
    </w:p>
    <w:p w14:paraId="4CC1EB8D" w14:textId="61F51024" w:rsidR="00F14BB3" w:rsidRPr="009776CE" w:rsidRDefault="00F14BB3" w:rsidP="009776CE">
      <w:pPr>
        <w:pStyle w:val="C3"/>
        <w:rPr>
          <w:i/>
          <w:iCs/>
        </w:rPr>
      </w:pPr>
      <w:bookmarkStart w:id="56" w:name="_Toc214220375"/>
      <w:bookmarkStart w:id="57" w:name="_Toc214221593"/>
      <w:r w:rsidRPr="009776CE">
        <w:rPr>
          <w:i/>
          <w:iCs/>
        </w:rPr>
        <w:t>Form “Quản lý Học sinh”</w:t>
      </w:r>
      <w:bookmarkEnd w:id="56"/>
      <w:bookmarkEnd w:id="57"/>
    </w:p>
    <w:p w14:paraId="70267209" w14:textId="6B8F69AC" w:rsidR="00F14BB3" w:rsidRDefault="000D402B" w:rsidP="00DE65B2">
      <w:pPr>
        <w:pStyle w:val="CC"/>
        <w:ind w:hanging="142"/>
      </w:pPr>
      <w:r w:rsidRPr="000D402B">
        <w:rPr>
          <w:noProof/>
        </w:rPr>
        <w:drawing>
          <wp:inline distT="0" distB="0" distL="0" distR="0" wp14:anchorId="77D5DDF9" wp14:editId="0B4EE358">
            <wp:extent cx="5760720" cy="4584065"/>
            <wp:effectExtent l="0" t="0" r="0" b="6985"/>
            <wp:docPr id="209855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57658" name=""/>
                    <pic:cNvPicPr/>
                  </pic:nvPicPr>
                  <pic:blipFill>
                    <a:blip r:embed="rId27"/>
                    <a:stretch>
                      <a:fillRect/>
                    </a:stretch>
                  </pic:blipFill>
                  <pic:spPr>
                    <a:xfrm>
                      <a:off x="0" y="0"/>
                      <a:ext cx="5760720" cy="4584065"/>
                    </a:xfrm>
                    <a:prstGeom prst="rect">
                      <a:avLst/>
                    </a:prstGeom>
                  </pic:spPr>
                </pic:pic>
              </a:graphicData>
            </a:graphic>
          </wp:inline>
        </w:drawing>
      </w:r>
    </w:p>
    <w:p w14:paraId="65DCCE3A" w14:textId="5A086A7B" w:rsidR="003F1648" w:rsidRDefault="0080715B" w:rsidP="00DE65B2">
      <w:pPr>
        <w:pStyle w:val="CC"/>
        <w:ind w:hanging="142"/>
      </w:pPr>
      <w:r w:rsidRPr="0080715B">
        <w:rPr>
          <w:noProof/>
        </w:rPr>
        <w:lastRenderedPageBreak/>
        <w:drawing>
          <wp:inline distT="0" distB="0" distL="0" distR="0" wp14:anchorId="0FE9E700" wp14:editId="6E662B81">
            <wp:extent cx="5760720" cy="2298065"/>
            <wp:effectExtent l="0" t="0" r="0" b="6985"/>
            <wp:docPr id="201102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22048" name=""/>
                    <pic:cNvPicPr/>
                  </pic:nvPicPr>
                  <pic:blipFill>
                    <a:blip r:embed="rId28"/>
                    <a:stretch>
                      <a:fillRect/>
                    </a:stretch>
                  </pic:blipFill>
                  <pic:spPr>
                    <a:xfrm>
                      <a:off x="0" y="0"/>
                      <a:ext cx="5760720" cy="2298065"/>
                    </a:xfrm>
                    <a:prstGeom prst="rect">
                      <a:avLst/>
                    </a:prstGeom>
                  </pic:spPr>
                </pic:pic>
              </a:graphicData>
            </a:graphic>
          </wp:inline>
        </w:drawing>
      </w:r>
    </w:p>
    <w:p w14:paraId="5C34CA7E" w14:textId="07F0F498" w:rsidR="003F1648" w:rsidRDefault="009C7DDA" w:rsidP="009C7DDA">
      <w:pPr>
        <w:ind w:hanging="142"/>
        <w:rPr>
          <w:sz w:val="26"/>
          <w:lang w:val="vi-VN"/>
        </w:rPr>
      </w:pPr>
      <w:r w:rsidRPr="009C7DDA">
        <w:rPr>
          <w:noProof/>
          <w:sz w:val="26"/>
          <w:lang w:val="vi-VN"/>
        </w:rPr>
        <w:drawing>
          <wp:inline distT="0" distB="0" distL="0" distR="0" wp14:anchorId="41E41627" wp14:editId="35894C76">
            <wp:extent cx="5760720" cy="3679825"/>
            <wp:effectExtent l="0" t="0" r="0" b="0"/>
            <wp:docPr id="195231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18206" name=""/>
                    <pic:cNvPicPr/>
                  </pic:nvPicPr>
                  <pic:blipFill>
                    <a:blip r:embed="rId29"/>
                    <a:stretch>
                      <a:fillRect/>
                    </a:stretch>
                  </pic:blipFill>
                  <pic:spPr>
                    <a:xfrm>
                      <a:off x="0" y="0"/>
                      <a:ext cx="5760720" cy="3679825"/>
                    </a:xfrm>
                    <a:prstGeom prst="rect">
                      <a:avLst/>
                    </a:prstGeom>
                  </pic:spPr>
                </pic:pic>
              </a:graphicData>
            </a:graphic>
          </wp:inline>
        </w:drawing>
      </w:r>
    </w:p>
    <w:p w14:paraId="4C0A4576" w14:textId="175C8D18" w:rsidR="00BB2A93" w:rsidRDefault="00BB2A93">
      <w:pPr>
        <w:rPr>
          <w:sz w:val="26"/>
          <w:lang w:val="vi-VN"/>
        </w:rPr>
      </w:pPr>
      <w:r>
        <w:rPr>
          <w:sz w:val="26"/>
          <w:lang w:val="vi-VN"/>
        </w:rPr>
        <w:br w:type="page"/>
      </w:r>
    </w:p>
    <w:p w14:paraId="549D7DA0" w14:textId="210C6213" w:rsidR="009C7DDA" w:rsidRPr="009C7DDA" w:rsidRDefault="00BB2A93" w:rsidP="009C7DDA">
      <w:pPr>
        <w:ind w:hanging="142"/>
        <w:rPr>
          <w:sz w:val="26"/>
          <w:lang w:val="vi-VN"/>
        </w:rPr>
      </w:pPr>
      <w:r w:rsidRPr="00BB2A93">
        <w:rPr>
          <w:noProof/>
          <w:sz w:val="26"/>
          <w:lang w:val="vi-VN"/>
        </w:rPr>
        <w:lastRenderedPageBreak/>
        <w:drawing>
          <wp:inline distT="0" distB="0" distL="0" distR="0" wp14:anchorId="731B44B9" wp14:editId="0FF64C03">
            <wp:extent cx="5760720" cy="4263390"/>
            <wp:effectExtent l="0" t="0" r="0" b="3810"/>
            <wp:docPr id="156677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70949" name=""/>
                    <pic:cNvPicPr/>
                  </pic:nvPicPr>
                  <pic:blipFill>
                    <a:blip r:embed="rId30"/>
                    <a:stretch>
                      <a:fillRect/>
                    </a:stretch>
                  </pic:blipFill>
                  <pic:spPr>
                    <a:xfrm>
                      <a:off x="0" y="0"/>
                      <a:ext cx="5760720" cy="4263390"/>
                    </a:xfrm>
                    <a:prstGeom prst="rect">
                      <a:avLst/>
                    </a:prstGeom>
                  </pic:spPr>
                </pic:pic>
              </a:graphicData>
            </a:graphic>
          </wp:inline>
        </w:drawing>
      </w:r>
    </w:p>
    <w:p w14:paraId="573A09DD" w14:textId="0768C06B" w:rsidR="0008696C" w:rsidRDefault="00BB2A93" w:rsidP="00DE65B2">
      <w:pPr>
        <w:pStyle w:val="CC"/>
        <w:ind w:hanging="142"/>
      </w:pPr>
      <w:r w:rsidRPr="00BB2A93">
        <w:rPr>
          <w:noProof/>
        </w:rPr>
        <w:drawing>
          <wp:inline distT="0" distB="0" distL="0" distR="0" wp14:anchorId="1244EF6B" wp14:editId="08FB6E27">
            <wp:extent cx="5760720" cy="3587115"/>
            <wp:effectExtent l="0" t="0" r="0" b="0"/>
            <wp:docPr id="135596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65188" name=""/>
                    <pic:cNvPicPr/>
                  </pic:nvPicPr>
                  <pic:blipFill>
                    <a:blip r:embed="rId31"/>
                    <a:stretch>
                      <a:fillRect/>
                    </a:stretch>
                  </pic:blipFill>
                  <pic:spPr>
                    <a:xfrm>
                      <a:off x="0" y="0"/>
                      <a:ext cx="5760720" cy="3587115"/>
                    </a:xfrm>
                    <a:prstGeom prst="rect">
                      <a:avLst/>
                    </a:prstGeom>
                  </pic:spPr>
                </pic:pic>
              </a:graphicData>
            </a:graphic>
          </wp:inline>
        </w:drawing>
      </w:r>
    </w:p>
    <w:p w14:paraId="58AA814A" w14:textId="77777777" w:rsidR="0008696C" w:rsidRDefault="0008696C">
      <w:pPr>
        <w:rPr>
          <w:sz w:val="26"/>
          <w:lang w:val="vi-VN"/>
        </w:rPr>
      </w:pPr>
      <w:r>
        <w:br w:type="page"/>
      </w:r>
    </w:p>
    <w:p w14:paraId="4539A27E" w14:textId="42F2F9E1" w:rsidR="003C684F" w:rsidRDefault="0008696C" w:rsidP="0008696C">
      <w:pPr>
        <w:pStyle w:val="CC"/>
        <w:ind w:hanging="142"/>
      </w:pPr>
      <w:r w:rsidRPr="001C30F6">
        <w:rPr>
          <w:noProof/>
        </w:rPr>
        <w:lastRenderedPageBreak/>
        <w:drawing>
          <wp:inline distT="0" distB="0" distL="0" distR="0" wp14:anchorId="54152EEC" wp14:editId="3662D155">
            <wp:extent cx="5760720" cy="5518206"/>
            <wp:effectExtent l="0" t="0" r="0" b="6350"/>
            <wp:docPr id="154993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34547" name=""/>
                    <pic:cNvPicPr/>
                  </pic:nvPicPr>
                  <pic:blipFill rotWithShape="1">
                    <a:blip r:embed="rId32"/>
                    <a:srcRect b="1035"/>
                    <a:stretch>
                      <a:fillRect/>
                    </a:stretch>
                  </pic:blipFill>
                  <pic:spPr bwMode="auto">
                    <a:xfrm>
                      <a:off x="0" y="0"/>
                      <a:ext cx="5760720" cy="5518206"/>
                    </a:xfrm>
                    <a:prstGeom prst="rect">
                      <a:avLst/>
                    </a:prstGeom>
                    <a:ln>
                      <a:noFill/>
                    </a:ln>
                    <a:extLst>
                      <a:ext uri="{53640926-AAD7-44D8-BBD7-CCE9431645EC}">
                        <a14:shadowObscured xmlns:a14="http://schemas.microsoft.com/office/drawing/2010/main"/>
                      </a:ext>
                    </a:extLst>
                  </pic:spPr>
                </pic:pic>
              </a:graphicData>
            </a:graphic>
          </wp:inline>
        </w:drawing>
      </w:r>
    </w:p>
    <w:p w14:paraId="1D3138D2" w14:textId="045D94DA" w:rsidR="0008696C" w:rsidRDefault="0008696C" w:rsidP="0008696C">
      <w:pPr>
        <w:pStyle w:val="CC"/>
        <w:ind w:hanging="142"/>
      </w:pPr>
      <w:r w:rsidRPr="00D835C8">
        <w:rPr>
          <w:noProof/>
        </w:rPr>
        <w:drawing>
          <wp:inline distT="0" distB="0" distL="0" distR="0" wp14:anchorId="15242A64" wp14:editId="407578FC">
            <wp:extent cx="5760720" cy="2331720"/>
            <wp:effectExtent l="0" t="0" r="0" b="0"/>
            <wp:docPr id="120096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66132" name=""/>
                    <pic:cNvPicPr/>
                  </pic:nvPicPr>
                  <pic:blipFill>
                    <a:blip r:embed="rId33"/>
                    <a:stretch>
                      <a:fillRect/>
                    </a:stretch>
                  </pic:blipFill>
                  <pic:spPr>
                    <a:xfrm>
                      <a:off x="0" y="0"/>
                      <a:ext cx="5760720" cy="2331720"/>
                    </a:xfrm>
                    <a:prstGeom prst="rect">
                      <a:avLst/>
                    </a:prstGeom>
                  </pic:spPr>
                </pic:pic>
              </a:graphicData>
            </a:graphic>
          </wp:inline>
        </w:drawing>
      </w:r>
    </w:p>
    <w:p w14:paraId="3364A9E6" w14:textId="5BA74FB4" w:rsidR="001A4EEC" w:rsidRPr="0008696C" w:rsidRDefault="001A4EEC" w:rsidP="0008696C">
      <w:pPr>
        <w:pStyle w:val="CC"/>
        <w:ind w:hanging="142"/>
      </w:pPr>
      <w:r w:rsidRPr="001A4EEC">
        <w:rPr>
          <w:noProof/>
        </w:rPr>
        <w:drawing>
          <wp:inline distT="0" distB="0" distL="0" distR="0" wp14:anchorId="3CA994D7" wp14:editId="50BFDDE3">
            <wp:extent cx="5363323" cy="543001"/>
            <wp:effectExtent l="0" t="0" r="0" b="9525"/>
            <wp:docPr id="15235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0694" name=""/>
                    <pic:cNvPicPr/>
                  </pic:nvPicPr>
                  <pic:blipFill>
                    <a:blip r:embed="rId34"/>
                    <a:stretch>
                      <a:fillRect/>
                    </a:stretch>
                  </pic:blipFill>
                  <pic:spPr>
                    <a:xfrm>
                      <a:off x="0" y="0"/>
                      <a:ext cx="5363323" cy="543001"/>
                    </a:xfrm>
                    <a:prstGeom prst="rect">
                      <a:avLst/>
                    </a:prstGeom>
                  </pic:spPr>
                </pic:pic>
              </a:graphicData>
            </a:graphic>
          </wp:inline>
        </w:drawing>
      </w:r>
    </w:p>
    <w:p w14:paraId="3C247AD4" w14:textId="653131EA" w:rsidR="00BB2A93" w:rsidRDefault="003C684F" w:rsidP="00DE65B2">
      <w:pPr>
        <w:pStyle w:val="CC"/>
        <w:ind w:hanging="142"/>
      </w:pPr>
      <w:r w:rsidRPr="003C684F">
        <w:rPr>
          <w:noProof/>
        </w:rPr>
        <w:lastRenderedPageBreak/>
        <w:drawing>
          <wp:inline distT="0" distB="0" distL="0" distR="0" wp14:anchorId="2B54D898" wp14:editId="33688ECC">
            <wp:extent cx="5760720" cy="4258945"/>
            <wp:effectExtent l="0" t="0" r="0" b="8255"/>
            <wp:docPr id="190240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00336" name=""/>
                    <pic:cNvPicPr/>
                  </pic:nvPicPr>
                  <pic:blipFill>
                    <a:blip r:embed="rId35"/>
                    <a:stretch>
                      <a:fillRect/>
                    </a:stretch>
                  </pic:blipFill>
                  <pic:spPr>
                    <a:xfrm>
                      <a:off x="0" y="0"/>
                      <a:ext cx="5760720" cy="4258945"/>
                    </a:xfrm>
                    <a:prstGeom prst="rect">
                      <a:avLst/>
                    </a:prstGeom>
                  </pic:spPr>
                </pic:pic>
              </a:graphicData>
            </a:graphic>
          </wp:inline>
        </w:drawing>
      </w:r>
    </w:p>
    <w:p w14:paraId="34E59982" w14:textId="1CBA2B7E" w:rsidR="00D56943" w:rsidRDefault="00D56943" w:rsidP="00DE65B2">
      <w:pPr>
        <w:pStyle w:val="CC"/>
        <w:ind w:hanging="142"/>
      </w:pPr>
      <w:r w:rsidRPr="00D56943">
        <w:rPr>
          <w:noProof/>
        </w:rPr>
        <w:lastRenderedPageBreak/>
        <w:drawing>
          <wp:inline distT="0" distB="0" distL="0" distR="0" wp14:anchorId="2D23347A" wp14:editId="1E051CFA">
            <wp:extent cx="5760720" cy="4655185"/>
            <wp:effectExtent l="0" t="0" r="0" b="0"/>
            <wp:docPr id="177426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65037" name=""/>
                    <pic:cNvPicPr/>
                  </pic:nvPicPr>
                  <pic:blipFill>
                    <a:blip r:embed="rId36"/>
                    <a:stretch>
                      <a:fillRect/>
                    </a:stretch>
                  </pic:blipFill>
                  <pic:spPr>
                    <a:xfrm>
                      <a:off x="0" y="0"/>
                      <a:ext cx="5760720" cy="4655185"/>
                    </a:xfrm>
                    <a:prstGeom prst="rect">
                      <a:avLst/>
                    </a:prstGeom>
                  </pic:spPr>
                </pic:pic>
              </a:graphicData>
            </a:graphic>
          </wp:inline>
        </w:drawing>
      </w:r>
    </w:p>
    <w:p w14:paraId="2C223D6D" w14:textId="5273960C" w:rsidR="00D56943" w:rsidRDefault="00D56943" w:rsidP="00DE65B2">
      <w:pPr>
        <w:pStyle w:val="CC"/>
        <w:ind w:hanging="142"/>
      </w:pPr>
      <w:r w:rsidRPr="00D56943">
        <w:rPr>
          <w:noProof/>
        </w:rPr>
        <w:drawing>
          <wp:inline distT="0" distB="0" distL="0" distR="0" wp14:anchorId="37501EF4" wp14:editId="6F50BACC">
            <wp:extent cx="5760720" cy="2250357"/>
            <wp:effectExtent l="0" t="0" r="0" b="0"/>
            <wp:docPr id="208134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41492" name=""/>
                    <pic:cNvPicPr/>
                  </pic:nvPicPr>
                  <pic:blipFill rotWithShape="1">
                    <a:blip r:embed="rId37"/>
                    <a:srcRect t="2076"/>
                    <a:stretch>
                      <a:fillRect/>
                    </a:stretch>
                  </pic:blipFill>
                  <pic:spPr bwMode="auto">
                    <a:xfrm>
                      <a:off x="0" y="0"/>
                      <a:ext cx="5760720" cy="2250357"/>
                    </a:xfrm>
                    <a:prstGeom prst="rect">
                      <a:avLst/>
                    </a:prstGeom>
                    <a:ln>
                      <a:noFill/>
                    </a:ln>
                    <a:extLst>
                      <a:ext uri="{53640926-AAD7-44D8-BBD7-CCE9431645EC}">
                        <a14:shadowObscured xmlns:a14="http://schemas.microsoft.com/office/drawing/2010/main"/>
                      </a:ext>
                    </a:extLst>
                  </pic:spPr>
                </pic:pic>
              </a:graphicData>
            </a:graphic>
          </wp:inline>
        </w:drawing>
      </w:r>
    </w:p>
    <w:p w14:paraId="2E50E9E8" w14:textId="298B2B25" w:rsidR="00F61E23" w:rsidRDefault="00BB2A93" w:rsidP="0008696C">
      <w:pPr>
        <w:rPr>
          <w:lang w:val="vi-VN"/>
        </w:rPr>
      </w:pPr>
      <w:r>
        <w:br w:type="page"/>
      </w:r>
    </w:p>
    <w:p w14:paraId="1D2FB6AF" w14:textId="6BA4BDA4" w:rsidR="0008696C" w:rsidRDefault="004018C5" w:rsidP="0008696C">
      <w:pPr>
        <w:rPr>
          <w:sz w:val="26"/>
          <w:lang w:val="vi-VN"/>
        </w:rPr>
      </w:pPr>
      <w:r w:rsidRPr="004018C5">
        <w:rPr>
          <w:noProof/>
          <w:sz w:val="26"/>
          <w:lang w:val="vi-VN"/>
        </w:rPr>
        <w:lastRenderedPageBreak/>
        <w:drawing>
          <wp:inline distT="0" distB="0" distL="0" distR="0" wp14:anchorId="2A0C3CB5" wp14:editId="2ACCB533">
            <wp:extent cx="5760720" cy="1948070"/>
            <wp:effectExtent l="0" t="0" r="0" b="0"/>
            <wp:docPr id="93286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6519" name=""/>
                    <pic:cNvPicPr/>
                  </pic:nvPicPr>
                  <pic:blipFill rotWithShape="1">
                    <a:blip r:embed="rId38"/>
                    <a:srcRect b="4607"/>
                    <a:stretch>
                      <a:fillRect/>
                    </a:stretch>
                  </pic:blipFill>
                  <pic:spPr bwMode="auto">
                    <a:xfrm>
                      <a:off x="0" y="0"/>
                      <a:ext cx="5760720" cy="1948070"/>
                    </a:xfrm>
                    <a:prstGeom prst="rect">
                      <a:avLst/>
                    </a:prstGeom>
                    <a:ln>
                      <a:noFill/>
                    </a:ln>
                    <a:extLst>
                      <a:ext uri="{53640926-AAD7-44D8-BBD7-CCE9431645EC}">
                        <a14:shadowObscured xmlns:a14="http://schemas.microsoft.com/office/drawing/2010/main"/>
                      </a:ext>
                    </a:extLst>
                  </pic:spPr>
                </pic:pic>
              </a:graphicData>
            </a:graphic>
          </wp:inline>
        </w:drawing>
      </w:r>
    </w:p>
    <w:p w14:paraId="7D0BAAF6" w14:textId="77777777" w:rsidR="00DE40C3" w:rsidRPr="0008696C" w:rsidRDefault="00DE40C3" w:rsidP="0008696C">
      <w:pPr>
        <w:rPr>
          <w:sz w:val="26"/>
          <w:lang w:val="vi-VN"/>
        </w:rPr>
      </w:pPr>
    </w:p>
    <w:p w14:paraId="22C3013E" w14:textId="6DD4F88D" w:rsidR="00D835C8" w:rsidRPr="00DE40C3" w:rsidRDefault="00DE40C3">
      <w:pPr>
        <w:rPr>
          <w:sz w:val="26"/>
          <w:lang w:val="vi-VN"/>
        </w:rPr>
      </w:pPr>
      <w:r w:rsidRPr="00DE40C3">
        <w:rPr>
          <w:noProof/>
          <w:sz w:val="26"/>
          <w:lang w:val="vi-VN"/>
        </w:rPr>
        <w:drawing>
          <wp:inline distT="0" distB="0" distL="0" distR="0" wp14:anchorId="1E503C0D" wp14:editId="001FFF62">
            <wp:extent cx="5760720" cy="4375150"/>
            <wp:effectExtent l="0" t="0" r="0" b="6350"/>
            <wp:docPr id="97860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03091" name=""/>
                    <pic:cNvPicPr/>
                  </pic:nvPicPr>
                  <pic:blipFill>
                    <a:blip r:embed="rId39"/>
                    <a:stretch>
                      <a:fillRect/>
                    </a:stretch>
                  </pic:blipFill>
                  <pic:spPr>
                    <a:xfrm>
                      <a:off x="0" y="0"/>
                      <a:ext cx="5760720" cy="4375150"/>
                    </a:xfrm>
                    <a:prstGeom prst="rect">
                      <a:avLst/>
                    </a:prstGeom>
                  </pic:spPr>
                </pic:pic>
              </a:graphicData>
            </a:graphic>
          </wp:inline>
        </w:drawing>
      </w:r>
    </w:p>
    <w:p w14:paraId="49DD2FF2" w14:textId="2E852161" w:rsidR="004B5B20" w:rsidRDefault="004B5B20">
      <w:pPr>
        <w:rPr>
          <w:sz w:val="26"/>
          <w:lang w:val="vi-VN"/>
        </w:rPr>
      </w:pPr>
      <w:r>
        <w:br w:type="page"/>
      </w:r>
    </w:p>
    <w:p w14:paraId="445E543D" w14:textId="23CC3A17" w:rsidR="00D835C8" w:rsidRDefault="004B5B20" w:rsidP="00DE65B2">
      <w:pPr>
        <w:pStyle w:val="CC"/>
        <w:ind w:hanging="142"/>
      </w:pPr>
      <w:r w:rsidRPr="004B5B20">
        <w:rPr>
          <w:noProof/>
        </w:rPr>
        <w:lastRenderedPageBreak/>
        <w:drawing>
          <wp:inline distT="0" distB="0" distL="0" distR="0" wp14:anchorId="6CDD5CB2" wp14:editId="5182BFDE">
            <wp:extent cx="5760720" cy="4186555"/>
            <wp:effectExtent l="0" t="0" r="0" b="4445"/>
            <wp:docPr id="4427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01146" name=""/>
                    <pic:cNvPicPr/>
                  </pic:nvPicPr>
                  <pic:blipFill>
                    <a:blip r:embed="rId40"/>
                    <a:stretch>
                      <a:fillRect/>
                    </a:stretch>
                  </pic:blipFill>
                  <pic:spPr>
                    <a:xfrm>
                      <a:off x="0" y="0"/>
                      <a:ext cx="5760720" cy="4186555"/>
                    </a:xfrm>
                    <a:prstGeom prst="rect">
                      <a:avLst/>
                    </a:prstGeom>
                  </pic:spPr>
                </pic:pic>
              </a:graphicData>
            </a:graphic>
          </wp:inline>
        </w:drawing>
      </w:r>
    </w:p>
    <w:p w14:paraId="5B4466FA" w14:textId="55CEE15D" w:rsidR="00E10C99" w:rsidRDefault="00E10C99" w:rsidP="00DE65B2">
      <w:pPr>
        <w:pStyle w:val="CC"/>
        <w:ind w:hanging="142"/>
      </w:pPr>
      <w:r w:rsidRPr="00E10C99">
        <w:rPr>
          <w:noProof/>
        </w:rPr>
        <w:drawing>
          <wp:inline distT="0" distB="0" distL="0" distR="0" wp14:anchorId="6D826FFF" wp14:editId="77F010A2">
            <wp:extent cx="5760720" cy="3928745"/>
            <wp:effectExtent l="0" t="0" r="0" b="0"/>
            <wp:docPr id="39311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17383" name=""/>
                    <pic:cNvPicPr/>
                  </pic:nvPicPr>
                  <pic:blipFill>
                    <a:blip r:embed="rId41"/>
                    <a:stretch>
                      <a:fillRect/>
                    </a:stretch>
                  </pic:blipFill>
                  <pic:spPr>
                    <a:xfrm>
                      <a:off x="0" y="0"/>
                      <a:ext cx="5760720" cy="3928745"/>
                    </a:xfrm>
                    <a:prstGeom prst="rect">
                      <a:avLst/>
                    </a:prstGeom>
                  </pic:spPr>
                </pic:pic>
              </a:graphicData>
            </a:graphic>
          </wp:inline>
        </w:drawing>
      </w:r>
    </w:p>
    <w:p w14:paraId="7CA89DD9" w14:textId="77777777" w:rsidR="00E10C99" w:rsidRDefault="00E10C99">
      <w:pPr>
        <w:rPr>
          <w:sz w:val="26"/>
          <w:lang w:val="vi-VN"/>
        </w:rPr>
      </w:pPr>
      <w:r>
        <w:br w:type="page"/>
      </w:r>
    </w:p>
    <w:p w14:paraId="589B3862" w14:textId="091BC7D6" w:rsidR="004B5B20" w:rsidRDefault="009E6AB9" w:rsidP="00DE65B2">
      <w:pPr>
        <w:pStyle w:val="CC"/>
        <w:ind w:hanging="142"/>
      </w:pPr>
      <w:r w:rsidRPr="009E6AB9">
        <w:rPr>
          <w:noProof/>
        </w:rPr>
        <w:lastRenderedPageBreak/>
        <w:drawing>
          <wp:inline distT="0" distB="0" distL="0" distR="0" wp14:anchorId="09CE1C0F" wp14:editId="323D23CF">
            <wp:extent cx="5760720" cy="3689350"/>
            <wp:effectExtent l="0" t="0" r="0" b="6350"/>
            <wp:docPr id="41034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46033" name=""/>
                    <pic:cNvPicPr/>
                  </pic:nvPicPr>
                  <pic:blipFill>
                    <a:blip r:embed="rId42"/>
                    <a:stretch>
                      <a:fillRect/>
                    </a:stretch>
                  </pic:blipFill>
                  <pic:spPr>
                    <a:xfrm>
                      <a:off x="0" y="0"/>
                      <a:ext cx="5760720" cy="3689350"/>
                    </a:xfrm>
                    <a:prstGeom prst="rect">
                      <a:avLst/>
                    </a:prstGeom>
                  </pic:spPr>
                </pic:pic>
              </a:graphicData>
            </a:graphic>
          </wp:inline>
        </w:drawing>
      </w:r>
    </w:p>
    <w:p w14:paraId="16A64696" w14:textId="06FD7CAC" w:rsidR="00FE1417" w:rsidRDefault="00FE1417" w:rsidP="00DE65B2">
      <w:pPr>
        <w:pStyle w:val="CC"/>
        <w:ind w:hanging="142"/>
      </w:pPr>
      <w:r w:rsidRPr="00FE1417">
        <w:rPr>
          <w:noProof/>
        </w:rPr>
        <w:drawing>
          <wp:inline distT="0" distB="0" distL="0" distR="0" wp14:anchorId="45A47B2C" wp14:editId="72BAFF37">
            <wp:extent cx="5760720" cy="544830"/>
            <wp:effectExtent l="0" t="0" r="0" b="7620"/>
            <wp:docPr id="5521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1740" name=""/>
                    <pic:cNvPicPr/>
                  </pic:nvPicPr>
                  <pic:blipFill>
                    <a:blip r:embed="rId43"/>
                    <a:stretch>
                      <a:fillRect/>
                    </a:stretch>
                  </pic:blipFill>
                  <pic:spPr>
                    <a:xfrm>
                      <a:off x="0" y="0"/>
                      <a:ext cx="5760720" cy="544830"/>
                    </a:xfrm>
                    <a:prstGeom prst="rect">
                      <a:avLst/>
                    </a:prstGeom>
                  </pic:spPr>
                </pic:pic>
              </a:graphicData>
            </a:graphic>
          </wp:inline>
        </w:drawing>
      </w:r>
    </w:p>
    <w:p w14:paraId="2D1E2442" w14:textId="6AC710E9" w:rsidR="009E6AB9" w:rsidRDefault="0024780A" w:rsidP="00DE65B2">
      <w:pPr>
        <w:pStyle w:val="CC"/>
        <w:ind w:hanging="142"/>
      </w:pPr>
      <w:r w:rsidRPr="0024780A">
        <w:rPr>
          <w:noProof/>
        </w:rPr>
        <w:drawing>
          <wp:inline distT="0" distB="0" distL="0" distR="0" wp14:anchorId="71E0B4DA" wp14:editId="56168AF4">
            <wp:extent cx="5760720" cy="2413635"/>
            <wp:effectExtent l="0" t="0" r="0" b="5715"/>
            <wp:docPr id="49821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14717" name=""/>
                    <pic:cNvPicPr/>
                  </pic:nvPicPr>
                  <pic:blipFill>
                    <a:blip r:embed="rId44"/>
                    <a:stretch>
                      <a:fillRect/>
                    </a:stretch>
                  </pic:blipFill>
                  <pic:spPr>
                    <a:xfrm>
                      <a:off x="0" y="0"/>
                      <a:ext cx="5760720" cy="2413635"/>
                    </a:xfrm>
                    <a:prstGeom prst="rect">
                      <a:avLst/>
                    </a:prstGeom>
                  </pic:spPr>
                </pic:pic>
              </a:graphicData>
            </a:graphic>
          </wp:inline>
        </w:drawing>
      </w:r>
    </w:p>
    <w:p w14:paraId="192EAF17" w14:textId="4461C8DB" w:rsidR="009776CE" w:rsidRDefault="0024780A" w:rsidP="0024780A">
      <w:pPr>
        <w:pStyle w:val="CC"/>
        <w:ind w:hanging="142"/>
      </w:pPr>
      <w:r w:rsidRPr="0024780A">
        <w:rPr>
          <w:noProof/>
        </w:rPr>
        <w:lastRenderedPageBreak/>
        <w:drawing>
          <wp:inline distT="0" distB="0" distL="0" distR="0" wp14:anchorId="12104E47" wp14:editId="1697C459">
            <wp:extent cx="5753903" cy="3858163"/>
            <wp:effectExtent l="0" t="0" r="0" b="9525"/>
            <wp:docPr id="2113362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62383" name=""/>
                    <pic:cNvPicPr/>
                  </pic:nvPicPr>
                  <pic:blipFill>
                    <a:blip r:embed="rId45"/>
                    <a:stretch>
                      <a:fillRect/>
                    </a:stretch>
                  </pic:blipFill>
                  <pic:spPr>
                    <a:xfrm>
                      <a:off x="0" y="0"/>
                      <a:ext cx="5753903" cy="3858163"/>
                    </a:xfrm>
                    <a:prstGeom prst="rect">
                      <a:avLst/>
                    </a:prstGeom>
                  </pic:spPr>
                </pic:pic>
              </a:graphicData>
            </a:graphic>
          </wp:inline>
        </w:drawing>
      </w:r>
    </w:p>
    <w:p w14:paraId="7774D57C" w14:textId="5B1890B4" w:rsidR="00B4582C" w:rsidRDefault="009B7480" w:rsidP="009B7480">
      <w:pPr>
        <w:pStyle w:val="C3"/>
        <w:rPr>
          <w:i/>
          <w:iCs/>
        </w:rPr>
      </w:pPr>
      <w:bookmarkStart w:id="58" w:name="_Toc214220376"/>
      <w:bookmarkStart w:id="59" w:name="_Toc214221594"/>
      <w:r>
        <w:rPr>
          <w:i/>
          <w:iCs/>
        </w:rPr>
        <w:t>Form “Quản lý điểm”</w:t>
      </w:r>
      <w:bookmarkEnd w:id="58"/>
      <w:bookmarkEnd w:id="59"/>
    </w:p>
    <w:p w14:paraId="7AD45BF7" w14:textId="05F3D280" w:rsidR="009B7480" w:rsidRDefault="00AF56C0" w:rsidP="004118EF">
      <w:pPr>
        <w:pStyle w:val="CC"/>
        <w:ind w:firstLine="0"/>
      </w:pPr>
      <w:r w:rsidRPr="00AF56C0">
        <w:rPr>
          <w:noProof/>
        </w:rPr>
        <w:drawing>
          <wp:inline distT="0" distB="0" distL="0" distR="0" wp14:anchorId="75DF3351" wp14:editId="7654E047">
            <wp:extent cx="5760720" cy="3490595"/>
            <wp:effectExtent l="0" t="0" r="0" b="0"/>
            <wp:docPr id="166506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7452" name=""/>
                    <pic:cNvPicPr/>
                  </pic:nvPicPr>
                  <pic:blipFill>
                    <a:blip r:embed="rId46"/>
                    <a:stretch>
                      <a:fillRect/>
                    </a:stretch>
                  </pic:blipFill>
                  <pic:spPr>
                    <a:xfrm>
                      <a:off x="0" y="0"/>
                      <a:ext cx="5760720" cy="3490595"/>
                    </a:xfrm>
                    <a:prstGeom prst="rect">
                      <a:avLst/>
                    </a:prstGeom>
                  </pic:spPr>
                </pic:pic>
              </a:graphicData>
            </a:graphic>
          </wp:inline>
        </w:drawing>
      </w:r>
    </w:p>
    <w:p w14:paraId="6C7C3742" w14:textId="60D5F377" w:rsidR="004118EF" w:rsidRDefault="0066174F" w:rsidP="004118EF">
      <w:pPr>
        <w:pStyle w:val="CC"/>
        <w:ind w:firstLine="0"/>
      </w:pPr>
      <w:r w:rsidRPr="0066174F">
        <w:rPr>
          <w:noProof/>
        </w:rPr>
        <w:lastRenderedPageBreak/>
        <w:drawing>
          <wp:inline distT="0" distB="0" distL="0" distR="0" wp14:anchorId="0AEA012A" wp14:editId="7604A9D2">
            <wp:extent cx="5760720" cy="2367280"/>
            <wp:effectExtent l="0" t="0" r="0" b="0"/>
            <wp:docPr id="136382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20233" name=""/>
                    <pic:cNvPicPr/>
                  </pic:nvPicPr>
                  <pic:blipFill>
                    <a:blip r:embed="rId47"/>
                    <a:stretch>
                      <a:fillRect/>
                    </a:stretch>
                  </pic:blipFill>
                  <pic:spPr>
                    <a:xfrm>
                      <a:off x="0" y="0"/>
                      <a:ext cx="5760720" cy="2367280"/>
                    </a:xfrm>
                    <a:prstGeom prst="rect">
                      <a:avLst/>
                    </a:prstGeom>
                  </pic:spPr>
                </pic:pic>
              </a:graphicData>
            </a:graphic>
          </wp:inline>
        </w:drawing>
      </w:r>
    </w:p>
    <w:p w14:paraId="6AE419A7" w14:textId="3446A4E6" w:rsidR="006C25D5" w:rsidRDefault="0075131F" w:rsidP="004118EF">
      <w:pPr>
        <w:pStyle w:val="CC"/>
        <w:ind w:firstLine="0"/>
      </w:pPr>
      <w:r w:rsidRPr="0075131F">
        <w:rPr>
          <w:noProof/>
        </w:rPr>
        <w:drawing>
          <wp:inline distT="0" distB="0" distL="0" distR="0" wp14:anchorId="1530E612" wp14:editId="7F54D9AA">
            <wp:extent cx="5760720" cy="3083560"/>
            <wp:effectExtent l="0" t="0" r="0" b="2540"/>
            <wp:docPr id="63502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21777" name=""/>
                    <pic:cNvPicPr/>
                  </pic:nvPicPr>
                  <pic:blipFill>
                    <a:blip r:embed="rId48"/>
                    <a:stretch>
                      <a:fillRect/>
                    </a:stretch>
                  </pic:blipFill>
                  <pic:spPr>
                    <a:xfrm>
                      <a:off x="0" y="0"/>
                      <a:ext cx="5760720" cy="3083560"/>
                    </a:xfrm>
                    <a:prstGeom prst="rect">
                      <a:avLst/>
                    </a:prstGeom>
                  </pic:spPr>
                </pic:pic>
              </a:graphicData>
            </a:graphic>
          </wp:inline>
        </w:drawing>
      </w:r>
    </w:p>
    <w:p w14:paraId="35F93A58" w14:textId="68E7CADE" w:rsidR="00CD4462" w:rsidRDefault="00CD4462" w:rsidP="004118EF">
      <w:pPr>
        <w:pStyle w:val="CC"/>
        <w:ind w:firstLine="0"/>
      </w:pPr>
      <w:r w:rsidRPr="00CD4462">
        <w:rPr>
          <w:noProof/>
        </w:rPr>
        <w:lastRenderedPageBreak/>
        <w:drawing>
          <wp:inline distT="0" distB="0" distL="0" distR="0" wp14:anchorId="1F5E9B77" wp14:editId="2FF8CB0C">
            <wp:extent cx="5760720" cy="4417695"/>
            <wp:effectExtent l="0" t="0" r="0" b="1905"/>
            <wp:docPr id="91472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23632" name=""/>
                    <pic:cNvPicPr/>
                  </pic:nvPicPr>
                  <pic:blipFill>
                    <a:blip r:embed="rId49"/>
                    <a:stretch>
                      <a:fillRect/>
                    </a:stretch>
                  </pic:blipFill>
                  <pic:spPr>
                    <a:xfrm>
                      <a:off x="0" y="0"/>
                      <a:ext cx="5760720" cy="4417695"/>
                    </a:xfrm>
                    <a:prstGeom prst="rect">
                      <a:avLst/>
                    </a:prstGeom>
                  </pic:spPr>
                </pic:pic>
              </a:graphicData>
            </a:graphic>
          </wp:inline>
        </w:drawing>
      </w:r>
    </w:p>
    <w:p w14:paraId="399A062C" w14:textId="5061E4BA" w:rsidR="004A3252" w:rsidRDefault="004A3252" w:rsidP="004118EF">
      <w:pPr>
        <w:pStyle w:val="CC"/>
        <w:ind w:firstLine="0"/>
      </w:pPr>
      <w:r w:rsidRPr="004A3252">
        <w:rPr>
          <w:noProof/>
        </w:rPr>
        <w:drawing>
          <wp:inline distT="0" distB="0" distL="0" distR="0" wp14:anchorId="7E91314B" wp14:editId="7AA1E22E">
            <wp:extent cx="5760720" cy="3206115"/>
            <wp:effectExtent l="0" t="0" r="0" b="0"/>
            <wp:docPr id="33583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36844" name=""/>
                    <pic:cNvPicPr/>
                  </pic:nvPicPr>
                  <pic:blipFill>
                    <a:blip r:embed="rId50"/>
                    <a:stretch>
                      <a:fillRect/>
                    </a:stretch>
                  </pic:blipFill>
                  <pic:spPr>
                    <a:xfrm>
                      <a:off x="0" y="0"/>
                      <a:ext cx="5760720" cy="3206115"/>
                    </a:xfrm>
                    <a:prstGeom prst="rect">
                      <a:avLst/>
                    </a:prstGeom>
                  </pic:spPr>
                </pic:pic>
              </a:graphicData>
            </a:graphic>
          </wp:inline>
        </w:drawing>
      </w:r>
    </w:p>
    <w:p w14:paraId="56908D42" w14:textId="77777777" w:rsidR="004A3252" w:rsidRDefault="004A3252">
      <w:pPr>
        <w:rPr>
          <w:sz w:val="26"/>
          <w:lang w:val="vi-VN"/>
        </w:rPr>
      </w:pPr>
      <w:r>
        <w:br w:type="page"/>
      </w:r>
    </w:p>
    <w:p w14:paraId="51D41622" w14:textId="1C3716DE" w:rsidR="008814D1" w:rsidRDefault="004E27EB" w:rsidP="004118EF">
      <w:pPr>
        <w:pStyle w:val="CC"/>
        <w:ind w:firstLine="0"/>
      </w:pPr>
      <w:r w:rsidRPr="004E27EB">
        <w:rPr>
          <w:noProof/>
        </w:rPr>
        <w:lastRenderedPageBreak/>
        <w:drawing>
          <wp:inline distT="0" distB="0" distL="0" distR="0" wp14:anchorId="0875100E" wp14:editId="5A59BE42">
            <wp:extent cx="5760720" cy="3046095"/>
            <wp:effectExtent l="0" t="0" r="0" b="1905"/>
            <wp:docPr id="139675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51216" name=""/>
                    <pic:cNvPicPr/>
                  </pic:nvPicPr>
                  <pic:blipFill>
                    <a:blip r:embed="rId51"/>
                    <a:stretch>
                      <a:fillRect/>
                    </a:stretch>
                  </pic:blipFill>
                  <pic:spPr>
                    <a:xfrm>
                      <a:off x="0" y="0"/>
                      <a:ext cx="5760720" cy="3046095"/>
                    </a:xfrm>
                    <a:prstGeom prst="rect">
                      <a:avLst/>
                    </a:prstGeom>
                  </pic:spPr>
                </pic:pic>
              </a:graphicData>
            </a:graphic>
          </wp:inline>
        </w:drawing>
      </w:r>
    </w:p>
    <w:p w14:paraId="46ABF56D" w14:textId="057CA12F" w:rsidR="004E27EB" w:rsidRDefault="003F15F8" w:rsidP="004118EF">
      <w:pPr>
        <w:pStyle w:val="CC"/>
        <w:ind w:firstLine="0"/>
      </w:pPr>
      <w:r w:rsidRPr="003F15F8">
        <w:rPr>
          <w:noProof/>
        </w:rPr>
        <w:drawing>
          <wp:inline distT="0" distB="0" distL="0" distR="0" wp14:anchorId="19403DA7" wp14:editId="1B93F3EC">
            <wp:extent cx="5760720" cy="3563620"/>
            <wp:effectExtent l="0" t="0" r="0" b="0"/>
            <wp:docPr id="98619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93342" name=""/>
                    <pic:cNvPicPr/>
                  </pic:nvPicPr>
                  <pic:blipFill>
                    <a:blip r:embed="rId52"/>
                    <a:stretch>
                      <a:fillRect/>
                    </a:stretch>
                  </pic:blipFill>
                  <pic:spPr>
                    <a:xfrm>
                      <a:off x="0" y="0"/>
                      <a:ext cx="5760720" cy="3563620"/>
                    </a:xfrm>
                    <a:prstGeom prst="rect">
                      <a:avLst/>
                    </a:prstGeom>
                  </pic:spPr>
                </pic:pic>
              </a:graphicData>
            </a:graphic>
          </wp:inline>
        </w:drawing>
      </w:r>
    </w:p>
    <w:p w14:paraId="4FCC7CD2" w14:textId="42E43AEC" w:rsidR="003F15F8" w:rsidRDefault="003F15F8" w:rsidP="004118EF">
      <w:pPr>
        <w:pStyle w:val="CC"/>
        <w:ind w:firstLine="0"/>
      </w:pPr>
      <w:r w:rsidRPr="003F15F8">
        <w:rPr>
          <w:noProof/>
        </w:rPr>
        <w:drawing>
          <wp:inline distT="0" distB="0" distL="0" distR="0" wp14:anchorId="48B5472D" wp14:editId="05A112FC">
            <wp:extent cx="5760720" cy="1894205"/>
            <wp:effectExtent l="0" t="0" r="0" b="0"/>
            <wp:docPr id="140259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97077" name=""/>
                    <pic:cNvPicPr/>
                  </pic:nvPicPr>
                  <pic:blipFill>
                    <a:blip r:embed="rId53"/>
                    <a:stretch>
                      <a:fillRect/>
                    </a:stretch>
                  </pic:blipFill>
                  <pic:spPr>
                    <a:xfrm>
                      <a:off x="0" y="0"/>
                      <a:ext cx="5760720" cy="1894205"/>
                    </a:xfrm>
                    <a:prstGeom prst="rect">
                      <a:avLst/>
                    </a:prstGeom>
                  </pic:spPr>
                </pic:pic>
              </a:graphicData>
            </a:graphic>
          </wp:inline>
        </w:drawing>
      </w:r>
    </w:p>
    <w:p w14:paraId="3F214597" w14:textId="17A0757F" w:rsidR="003F15F8" w:rsidRDefault="00401782" w:rsidP="004118EF">
      <w:pPr>
        <w:pStyle w:val="CC"/>
        <w:ind w:firstLine="0"/>
      </w:pPr>
      <w:r w:rsidRPr="00401782">
        <w:rPr>
          <w:noProof/>
        </w:rPr>
        <w:lastRenderedPageBreak/>
        <w:drawing>
          <wp:inline distT="0" distB="0" distL="0" distR="0" wp14:anchorId="01C8598A" wp14:editId="08973CAD">
            <wp:extent cx="5760720" cy="2692400"/>
            <wp:effectExtent l="0" t="0" r="0" b="0"/>
            <wp:docPr id="183418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82284" name=""/>
                    <pic:cNvPicPr/>
                  </pic:nvPicPr>
                  <pic:blipFill>
                    <a:blip r:embed="rId54"/>
                    <a:stretch>
                      <a:fillRect/>
                    </a:stretch>
                  </pic:blipFill>
                  <pic:spPr>
                    <a:xfrm>
                      <a:off x="0" y="0"/>
                      <a:ext cx="5760720" cy="2692400"/>
                    </a:xfrm>
                    <a:prstGeom prst="rect">
                      <a:avLst/>
                    </a:prstGeom>
                  </pic:spPr>
                </pic:pic>
              </a:graphicData>
            </a:graphic>
          </wp:inline>
        </w:drawing>
      </w:r>
    </w:p>
    <w:p w14:paraId="5E169BE2" w14:textId="69136A7C" w:rsidR="00401782" w:rsidRDefault="00401782" w:rsidP="004118EF">
      <w:pPr>
        <w:pStyle w:val="CC"/>
        <w:ind w:firstLine="0"/>
      </w:pPr>
      <w:r w:rsidRPr="00401782">
        <w:rPr>
          <w:noProof/>
        </w:rPr>
        <w:drawing>
          <wp:inline distT="0" distB="0" distL="0" distR="0" wp14:anchorId="28E9050B" wp14:editId="3EAAD8DC">
            <wp:extent cx="5760720" cy="3169920"/>
            <wp:effectExtent l="0" t="0" r="0" b="0"/>
            <wp:docPr id="161169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91857" name=""/>
                    <pic:cNvPicPr/>
                  </pic:nvPicPr>
                  <pic:blipFill>
                    <a:blip r:embed="rId55"/>
                    <a:stretch>
                      <a:fillRect/>
                    </a:stretch>
                  </pic:blipFill>
                  <pic:spPr>
                    <a:xfrm>
                      <a:off x="0" y="0"/>
                      <a:ext cx="5760720" cy="3169920"/>
                    </a:xfrm>
                    <a:prstGeom prst="rect">
                      <a:avLst/>
                    </a:prstGeom>
                  </pic:spPr>
                </pic:pic>
              </a:graphicData>
            </a:graphic>
          </wp:inline>
        </w:drawing>
      </w:r>
    </w:p>
    <w:p w14:paraId="7F60B8A5" w14:textId="03C02437" w:rsidR="00401782" w:rsidRDefault="00145144" w:rsidP="001B1A9D">
      <w:pPr>
        <w:rPr>
          <w:sz w:val="26"/>
          <w:lang w:val="vi-VN"/>
        </w:rPr>
      </w:pPr>
      <w:r w:rsidRPr="00145144">
        <w:rPr>
          <w:noProof/>
        </w:rPr>
        <w:lastRenderedPageBreak/>
        <w:drawing>
          <wp:inline distT="0" distB="0" distL="0" distR="0" wp14:anchorId="00B8116B" wp14:editId="4E4A1F8E">
            <wp:extent cx="5760720" cy="4623435"/>
            <wp:effectExtent l="0" t="0" r="0" b="5715"/>
            <wp:docPr id="246905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05278" name=""/>
                    <pic:cNvPicPr/>
                  </pic:nvPicPr>
                  <pic:blipFill>
                    <a:blip r:embed="rId56"/>
                    <a:stretch>
                      <a:fillRect/>
                    </a:stretch>
                  </pic:blipFill>
                  <pic:spPr>
                    <a:xfrm>
                      <a:off x="0" y="0"/>
                      <a:ext cx="5760720" cy="4623435"/>
                    </a:xfrm>
                    <a:prstGeom prst="rect">
                      <a:avLst/>
                    </a:prstGeom>
                  </pic:spPr>
                </pic:pic>
              </a:graphicData>
            </a:graphic>
          </wp:inline>
        </w:drawing>
      </w:r>
    </w:p>
    <w:p w14:paraId="7318D974" w14:textId="0B189E15" w:rsidR="008D08B5" w:rsidRDefault="008D08B5" w:rsidP="001B1A9D">
      <w:pPr>
        <w:rPr>
          <w:sz w:val="26"/>
          <w:lang w:val="vi-VN"/>
        </w:rPr>
      </w:pPr>
      <w:r w:rsidRPr="001B1A9D">
        <w:rPr>
          <w:noProof/>
        </w:rPr>
        <w:lastRenderedPageBreak/>
        <w:drawing>
          <wp:inline distT="0" distB="0" distL="0" distR="0" wp14:anchorId="4A753178" wp14:editId="0CF79805">
            <wp:extent cx="5760056" cy="4269353"/>
            <wp:effectExtent l="0" t="0" r="8890" b="0"/>
            <wp:docPr id="99434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41338" name=""/>
                    <pic:cNvPicPr/>
                  </pic:nvPicPr>
                  <pic:blipFill rotWithShape="1">
                    <a:blip r:embed="rId57"/>
                    <a:srcRect l="-12" t="884" r="12" b="4196"/>
                    <a:stretch>
                      <a:fillRect/>
                    </a:stretch>
                  </pic:blipFill>
                  <pic:spPr bwMode="auto">
                    <a:xfrm>
                      <a:off x="0" y="0"/>
                      <a:ext cx="5760056" cy="4269353"/>
                    </a:xfrm>
                    <a:prstGeom prst="rect">
                      <a:avLst/>
                    </a:prstGeom>
                    <a:ln>
                      <a:noFill/>
                    </a:ln>
                    <a:extLst>
                      <a:ext uri="{53640926-AAD7-44D8-BBD7-CCE9431645EC}">
                        <a14:shadowObscured xmlns:a14="http://schemas.microsoft.com/office/drawing/2010/main"/>
                      </a:ext>
                    </a:extLst>
                  </pic:spPr>
                </pic:pic>
              </a:graphicData>
            </a:graphic>
          </wp:inline>
        </w:drawing>
      </w:r>
    </w:p>
    <w:p w14:paraId="6C7B7D61" w14:textId="33372DEE" w:rsidR="003927FD" w:rsidRDefault="003927FD" w:rsidP="001B1A9D">
      <w:pPr>
        <w:rPr>
          <w:sz w:val="26"/>
          <w:lang w:val="vi-VN"/>
        </w:rPr>
      </w:pPr>
      <w:r w:rsidRPr="003927FD">
        <w:rPr>
          <w:noProof/>
          <w:sz w:val="26"/>
          <w:lang w:val="vi-VN"/>
        </w:rPr>
        <w:lastRenderedPageBreak/>
        <w:drawing>
          <wp:inline distT="0" distB="0" distL="0" distR="0" wp14:anchorId="66E9DAE6" wp14:editId="347FA8C9">
            <wp:extent cx="4896533" cy="5430008"/>
            <wp:effectExtent l="0" t="0" r="0" b="0"/>
            <wp:docPr id="67089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96539" name=""/>
                    <pic:cNvPicPr/>
                  </pic:nvPicPr>
                  <pic:blipFill>
                    <a:blip r:embed="rId58"/>
                    <a:stretch>
                      <a:fillRect/>
                    </a:stretch>
                  </pic:blipFill>
                  <pic:spPr>
                    <a:xfrm>
                      <a:off x="0" y="0"/>
                      <a:ext cx="4896533" cy="5430008"/>
                    </a:xfrm>
                    <a:prstGeom prst="rect">
                      <a:avLst/>
                    </a:prstGeom>
                  </pic:spPr>
                </pic:pic>
              </a:graphicData>
            </a:graphic>
          </wp:inline>
        </w:drawing>
      </w:r>
    </w:p>
    <w:p w14:paraId="2C946CF9" w14:textId="5DCD1FA7" w:rsidR="008D08B5" w:rsidRPr="001B1A9D" w:rsidRDefault="008D08B5" w:rsidP="001B1A9D">
      <w:pPr>
        <w:rPr>
          <w:sz w:val="26"/>
          <w:lang w:val="vi-VN"/>
        </w:rPr>
      </w:pPr>
      <w:r w:rsidRPr="008D08B5">
        <w:rPr>
          <w:noProof/>
          <w:sz w:val="26"/>
          <w:lang w:val="vi-VN"/>
        </w:rPr>
        <w:drawing>
          <wp:inline distT="0" distB="0" distL="0" distR="0" wp14:anchorId="214427DB" wp14:editId="4EB9BC66">
            <wp:extent cx="5382376" cy="1505160"/>
            <wp:effectExtent l="0" t="0" r="8890" b="0"/>
            <wp:docPr id="180012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23105" name=""/>
                    <pic:cNvPicPr/>
                  </pic:nvPicPr>
                  <pic:blipFill>
                    <a:blip r:embed="rId59"/>
                    <a:stretch>
                      <a:fillRect/>
                    </a:stretch>
                  </pic:blipFill>
                  <pic:spPr>
                    <a:xfrm>
                      <a:off x="0" y="0"/>
                      <a:ext cx="5382376" cy="1505160"/>
                    </a:xfrm>
                    <a:prstGeom prst="rect">
                      <a:avLst/>
                    </a:prstGeom>
                  </pic:spPr>
                </pic:pic>
              </a:graphicData>
            </a:graphic>
          </wp:inline>
        </w:drawing>
      </w:r>
    </w:p>
    <w:p w14:paraId="2641A71D" w14:textId="77B1E986" w:rsidR="003A6273" w:rsidRDefault="008E2D95" w:rsidP="004118EF">
      <w:pPr>
        <w:pStyle w:val="CC"/>
        <w:ind w:firstLine="0"/>
      </w:pPr>
      <w:r w:rsidRPr="008E2D95">
        <w:rPr>
          <w:noProof/>
        </w:rPr>
        <w:lastRenderedPageBreak/>
        <w:drawing>
          <wp:inline distT="0" distB="0" distL="0" distR="0" wp14:anchorId="7F58C1E5" wp14:editId="77E9F928">
            <wp:extent cx="5760720" cy="4932045"/>
            <wp:effectExtent l="0" t="0" r="0" b="1905"/>
            <wp:docPr id="213633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39818" name=""/>
                    <pic:cNvPicPr/>
                  </pic:nvPicPr>
                  <pic:blipFill>
                    <a:blip r:embed="rId60"/>
                    <a:stretch>
                      <a:fillRect/>
                    </a:stretch>
                  </pic:blipFill>
                  <pic:spPr>
                    <a:xfrm>
                      <a:off x="0" y="0"/>
                      <a:ext cx="5760720" cy="4932045"/>
                    </a:xfrm>
                    <a:prstGeom prst="rect">
                      <a:avLst/>
                    </a:prstGeom>
                  </pic:spPr>
                </pic:pic>
              </a:graphicData>
            </a:graphic>
          </wp:inline>
        </w:drawing>
      </w:r>
    </w:p>
    <w:p w14:paraId="4990C722" w14:textId="72BD539B" w:rsidR="00624E33" w:rsidRDefault="008E2D95" w:rsidP="004118EF">
      <w:pPr>
        <w:pStyle w:val="CC"/>
        <w:ind w:firstLine="0"/>
      </w:pPr>
      <w:r w:rsidRPr="008E2D95">
        <w:rPr>
          <w:noProof/>
        </w:rPr>
        <w:lastRenderedPageBreak/>
        <w:drawing>
          <wp:inline distT="0" distB="0" distL="0" distR="0" wp14:anchorId="02F4A848" wp14:editId="7EE88FBE">
            <wp:extent cx="4544059" cy="3991532"/>
            <wp:effectExtent l="0" t="0" r="9525" b="9525"/>
            <wp:docPr id="146674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45783" name=""/>
                    <pic:cNvPicPr/>
                  </pic:nvPicPr>
                  <pic:blipFill>
                    <a:blip r:embed="rId61"/>
                    <a:stretch>
                      <a:fillRect/>
                    </a:stretch>
                  </pic:blipFill>
                  <pic:spPr>
                    <a:xfrm>
                      <a:off x="0" y="0"/>
                      <a:ext cx="4544059" cy="3991532"/>
                    </a:xfrm>
                    <a:prstGeom prst="rect">
                      <a:avLst/>
                    </a:prstGeom>
                  </pic:spPr>
                </pic:pic>
              </a:graphicData>
            </a:graphic>
          </wp:inline>
        </w:drawing>
      </w:r>
    </w:p>
    <w:p w14:paraId="643D59F1" w14:textId="77777777" w:rsidR="00624E33" w:rsidRDefault="00624E33">
      <w:pPr>
        <w:rPr>
          <w:sz w:val="26"/>
          <w:lang w:val="vi-VN"/>
        </w:rPr>
      </w:pPr>
      <w:r>
        <w:br w:type="page"/>
      </w:r>
    </w:p>
    <w:p w14:paraId="43782201" w14:textId="150FC9C5" w:rsidR="008F3B8A" w:rsidRDefault="00624E33" w:rsidP="00624E33">
      <w:pPr>
        <w:pStyle w:val="C1"/>
      </w:pPr>
      <w:bookmarkStart w:id="60" w:name="_Toc214221595"/>
      <w:r>
        <w:lastRenderedPageBreak/>
        <w:t>PHẦN CUỐI</w:t>
      </w:r>
      <w:bookmarkEnd w:id="60"/>
    </w:p>
    <w:p w14:paraId="65406231" w14:textId="18DED271" w:rsidR="00624E33" w:rsidRDefault="002B03CC" w:rsidP="00624E33">
      <w:pPr>
        <w:pStyle w:val="C2"/>
      </w:pPr>
      <w:bookmarkStart w:id="61" w:name="_Toc214221596"/>
      <w:r>
        <w:t>Danh mục tài liệu tham</w:t>
      </w:r>
      <w:bookmarkEnd w:id="61"/>
      <w:r>
        <w:t xml:space="preserve"> </w:t>
      </w:r>
    </w:p>
    <w:p w14:paraId="34F0C9CE" w14:textId="3AA75799" w:rsidR="00414715" w:rsidRDefault="00D04F22" w:rsidP="00414715">
      <w:pPr>
        <w:pStyle w:val="CC"/>
      </w:pPr>
      <w:r>
        <w:t xml:space="preserve">- </w:t>
      </w:r>
      <w:r w:rsidR="00414715">
        <w:t xml:space="preserve">Đồ án tham khảo của thầy Ths.Nguyễn Ngọc </w:t>
      </w:r>
      <w:r w:rsidR="007D5301">
        <w:t>Minh.</w:t>
      </w:r>
    </w:p>
    <w:p w14:paraId="60A632DA" w14:textId="3AF4E6D6" w:rsidR="00414715" w:rsidRPr="00414715" w:rsidRDefault="00D04F22" w:rsidP="00414715">
      <w:pPr>
        <w:pStyle w:val="CC"/>
      </w:pPr>
      <w:r>
        <w:t xml:space="preserve">- </w:t>
      </w:r>
      <w:r w:rsidR="00600222">
        <w:t xml:space="preserve">Công cụ hỗ trợ </w:t>
      </w:r>
      <w:r w:rsidR="007D5301">
        <w:t>sửa lỗi phát sinh Chat GPT, Grok.</w:t>
      </w:r>
    </w:p>
    <w:p w14:paraId="625A87DC" w14:textId="77777777" w:rsidR="00042BB2" w:rsidRPr="009B7480" w:rsidRDefault="00042BB2" w:rsidP="00042BB2">
      <w:pPr>
        <w:pStyle w:val="CC"/>
      </w:pPr>
    </w:p>
    <w:sectPr w:rsidR="00042BB2" w:rsidRPr="009B7480" w:rsidSect="00A815C8">
      <w:footerReference w:type="default" r:id="rId62"/>
      <w:pgSz w:w="11907" w:h="16840" w:code="9"/>
      <w:pgMar w:top="1418" w:right="1134" w:bottom="1418" w:left="1701"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684073" w14:textId="77777777" w:rsidR="00495CF1" w:rsidRDefault="00495CF1">
      <w:r>
        <w:separator/>
      </w:r>
    </w:p>
  </w:endnote>
  <w:endnote w:type="continuationSeparator" w:id="0">
    <w:p w14:paraId="69550600" w14:textId="77777777" w:rsidR="00495CF1" w:rsidRDefault="00495C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2DB105" w14:textId="77777777" w:rsidR="00953A71" w:rsidRDefault="00953A71">
    <w:pPr>
      <w:pStyle w:val="Footer"/>
      <w:jc w:val="center"/>
    </w:pPr>
    <w:r>
      <w:t>Trang</w:t>
    </w:r>
    <w:r>
      <w:rPr>
        <w:lang w:val="vi-VN"/>
      </w:rPr>
      <w:t xml:space="preserve"> </w:t>
    </w:r>
    <w:r>
      <w:fldChar w:fldCharType="begin"/>
    </w:r>
    <w:r>
      <w:instrText xml:space="preserve"> PAGE   \* MERGEFORMAT </w:instrText>
    </w:r>
    <w:r>
      <w:fldChar w:fldCharType="separate"/>
    </w:r>
    <w:r>
      <w:rPr>
        <w:noProof/>
      </w:rPr>
      <w:t>2</w:t>
    </w:r>
    <w:r>
      <w:rPr>
        <w:noProof/>
      </w:rPr>
      <w:fldChar w:fldCharType="end"/>
    </w:r>
  </w:p>
  <w:p w14:paraId="61ECE288" w14:textId="77777777" w:rsidR="00953A71" w:rsidRDefault="00953A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E20067" w14:textId="77777777" w:rsidR="00495CF1" w:rsidRDefault="00495CF1">
      <w:r>
        <w:separator/>
      </w:r>
    </w:p>
  </w:footnote>
  <w:footnote w:type="continuationSeparator" w:id="0">
    <w:p w14:paraId="72013682" w14:textId="77777777" w:rsidR="00495CF1" w:rsidRDefault="00495C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multilevel"/>
    <w:tmpl w:val="00000002"/>
    <w:lvl w:ilvl="0">
      <w:start w:val="1"/>
      <w:numFmt w:val="decimal"/>
      <w:lvlText w:val="%1."/>
      <w:lvlJc w:val="left"/>
      <w:pPr>
        <w:tabs>
          <w:tab w:val="num" w:pos="360"/>
        </w:tabs>
        <w:ind w:left="360" w:hanging="360"/>
      </w:pPr>
    </w:lvl>
    <w:lvl w:ilvl="1">
      <w:start w:val="1"/>
      <w:numFmt w:val="bullet"/>
      <w:lvlText w:val=""/>
      <w:lvlJc w:val="left"/>
      <w:pPr>
        <w:tabs>
          <w:tab w:val="num" w:pos="397"/>
        </w:tabs>
        <w:ind w:left="397" w:hanging="397"/>
      </w:pPr>
      <w:rPr>
        <w:rFonts w:ascii="Symbol" w:hAnsi="Symbol"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00000003"/>
    <w:multiLevelType w:val="multilevel"/>
    <w:tmpl w:val="00000003"/>
    <w:lvl w:ilvl="0">
      <w:start w:val="1"/>
      <w:numFmt w:val="bullet"/>
      <w:lvlText w:val=""/>
      <w:lvlJc w:val="left"/>
      <w:pPr>
        <w:tabs>
          <w:tab w:val="num" w:pos="510"/>
        </w:tabs>
        <w:ind w:left="510" w:hanging="453"/>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0000004"/>
    <w:multiLevelType w:val="multilevel"/>
    <w:tmpl w:val="00000004"/>
    <w:lvl w:ilvl="0">
      <w:start w:val="1"/>
      <w:numFmt w:val="bullet"/>
      <w:lvlText w:val="-"/>
      <w:lvlJc w:val="left"/>
      <w:pPr>
        <w:tabs>
          <w:tab w:val="num" w:pos="1080"/>
        </w:tabs>
        <w:ind w:left="1080" w:hanging="360"/>
      </w:pPr>
      <w:rPr>
        <w:rFonts w:ascii="Courier New" w:hAnsi="Courier New" w:hint="default"/>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00000007"/>
    <w:multiLevelType w:val="multilevel"/>
    <w:tmpl w:val="00000007"/>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0000008"/>
    <w:multiLevelType w:val="multilevel"/>
    <w:tmpl w:val="00000008"/>
    <w:lvl w:ilvl="0">
      <w:start w:val="1"/>
      <w:numFmt w:val="decimal"/>
      <w:lvlText w:val="%1."/>
      <w:lvlJc w:val="left"/>
      <w:pPr>
        <w:tabs>
          <w:tab w:val="num" w:pos="720"/>
        </w:tabs>
        <w:ind w:left="720" w:hanging="360"/>
      </w:pPr>
      <w:rPr>
        <w:rFonts w:hint="default"/>
        <w:b/>
        <w:i w:val="0"/>
      </w:rPr>
    </w:lvl>
    <w:lvl w:ilvl="1">
      <w:start w:val="17"/>
      <w:numFmt w:val="bullet"/>
      <w:lvlText w:val="-"/>
      <w:lvlJc w:val="left"/>
      <w:pPr>
        <w:tabs>
          <w:tab w:val="num" w:pos="1440"/>
        </w:tabs>
        <w:ind w:left="1440" w:hanging="360"/>
      </w:pPr>
      <w:rPr>
        <w:rFonts w:ascii="Arial" w:eastAsia="Times New Roman" w:hAnsi="Arial" w:hint="default"/>
        <w:b/>
        <w:i w:val="0"/>
      </w:rPr>
    </w:lvl>
    <w:lvl w:ilvl="2">
      <w:start w:val="1"/>
      <w:numFmt w:val="bullet"/>
      <w:lvlText w:val=""/>
      <w:lvlJc w:val="left"/>
      <w:pPr>
        <w:tabs>
          <w:tab w:val="num" w:pos="2160"/>
        </w:tabs>
        <w:ind w:left="2140" w:hanging="340"/>
      </w:pPr>
      <w:rPr>
        <w:rFonts w:ascii="Symbol" w:hAnsi="Symbol"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000000B"/>
    <w:multiLevelType w:val="multilevel"/>
    <w:tmpl w:val="0000000B"/>
    <w:lvl w:ilvl="0">
      <w:start w:val="1"/>
      <w:numFmt w:val="decimal"/>
      <w:lvlText w:val="%1."/>
      <w:lvlJc w:val="left"/>
      <w:pPr>
        <w:tabs>
          <w:tab w:val="num" w:pos="360"/>
        </w:tabs>
        <w:ind w:left="360" w:hanging="360"/>
      </w:pPr>
    </w:lvl>
    <w:lvl w:ilvl="1">
      <w:start w:val="1"/>
      <w:numFmt w:val="bullet"/>
      <w:lvlText w:val=""/>
      <w:lvlJc w:val="left"/>
      <w:pPr>
        <w:tabs>
          <w:tab w:val="num" w:pos="510"/>
        </w:tabs>
        <w:ind w:left="510" w:hanging="453"/>
      </w:pPr>
      <w:rPr>
        <w:rFonts w:ascii="Symbol" w:hAnsi="Symbol" w:hint="default"/>
      </w:r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6" w15:restartNumberingAfterBreak="0">
    <w:nsid w:val="0000000D"/>
    <w:multiLevelType w:val="multilevel"/>
    <w:tmpl w:val="0000000D"/>
    <w:lvl w:ilvl="0">
      <w:start w:val="17"/>
      <w:numFmt w:val="bullet"/>
      <w:lvlText w:val="-"/>
      <w:lvlJc w:val="left"/>
      <w:pPr>
        <w:tabs>
          <w:tab w:val="num" w:pos="1080"/>
        </w:tabs>
        <w:ind w:left="1080" w:hanging="360"/>
      </w:pPr>
      <w:rPr>
        <w:rFonts w:ascii="Arial" w:eastAsia="Times New Roman" w:hAnsi="Arial" w:hint="default"/>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0000000E"/>
    <w:multiLevelType w:val="multilevel"/>
    <w:tmpl w:val="0000000E"/>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320"/>
        </w:tabs>
        <w:ind w:left="1320" w:hanging="360"/>
      </w:pPr>
      <w:rPr>
        <w:rFonts w:ascii="Times New Roman" w:eastAsia="Times New Roman" w:hAnsi="Times New Roman"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0000000F"/>
    <w:multiLevelType w:val="multilevel"/>
    <w:tmpl w:val="0000000F"/>
    <w:lvl w:ilvl="0">
      <w:start w:val="1"/>
      <w:numFmt w:val="decimal"/>
      <w:lvlText w:val="%1."/>
      <w:lvlJc w:val="left"/>
      <w:pPr>
        <w:tabs>
          <w:tab w:val="num" w:pos="360"/>
        </w:tabs>
        <w:ind w:left="360" w:hanging="360"/>
      </w:pPr>
    </w:lvl>
    <w:lvl w:ilvl="1">
      <w:start w:val="1"/>
      <w:numFmt w:val="bullet"/>
      <w:lvlText w:val=""/>
      <w:lvlJc w:val="left"/>
      <w:pPr>
        <w:tabs>
          <w:tab w:val="num" w:pos="1440"/>
        </w:tabs>
        <w:ind w:left="1420" w:hanging="340"/>
      </w:pPr>
      <w:rPr>
        <w:rFonts w:ascii="Symbol" w:hAnsi="Symbol"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15:restartNumberingAfterBreak="0">
    <w:nsid w:val="00000010"/>
    <w:multiLevelType w:val="multilevel"/>
    <w:tmpl w:val="0000001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340"/>
        </w:tabs>
        <w:ind w:left="2340" w:hanging="360"/>
      </w:pPr>
      <w:rPr>
        <w:rFonts w:ascii="Symbol" w:hAnsi="Symbol" w:hint="default"/>
      </w:r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15:restartNumberingAfterBreak="0">
    <w:nsid w:val="00000011"/>
    <w:multiLevelType w:val="multilevel"/>
    <w:tmpl w:val="00000011"/>
    <w:lvl w:ilvl="0">
      <w:start w:val="17"/>
      <w:numFmt w:val="bullet"/>
      <w:lvlText w:val="-"/>
      <w:lvlJc w:val="left"/>
      <w:pPr>
        <w:tabs>
          <w:tab w:val="num" w:pos="1080"/>
        </w:tabs>
        <w:ind w:left="1080" w:hanging="360"/>
      </w:pPr>
      <w:rPr>
        <w:rFonts w:ascii="Arial" w:eastAsia="Times New Roman" w:hAnsi="Arial" w:hint="default"/>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00000012"/>
    <w:multiLevelType w:val="multilevel"/>
    <w:tmpl w:val="00000012"/>
    <w:lvl w:ilvl="0">
      <w:start w:val="1"/>
      <w:numFmt w:val="decimal"/>
      <w:lvlText w:val="%1."/>
      <w:lvlJc w:val="left"/>
      <w:pPr>
        <w:tabs>
          <w:tab w:val="num" w:pos="360"/>
        </w:tabs>
        <w:ind w:left="360" w:hanging="360"/>
      </w:pPr>
    </w:lvl>
    <w:lvl w:ilvl="1">
      <w:start w:val="1"/>
      <w:numFmt w:val="bullet"/>
      <w:lvlText w:val=""/>
      <w:lvlJc w:val="left"/>
      <w:pPr>
        <w:tabs>
          <w:tab w:val="num" w:pos="1080"/>
        </w:tabs>
        <w:ind w:left="1060" w:hanging="340"/>
      </w:pPr>
      <w:rPr>
        <w:rFonts w:ascii="Symbol" w:hAnsi="Symbol" w:hint="default"/>
      </w:r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2" w15:restartNumberingAfterBreak="0">
    <w:nsid w:val="00000015"/>
    <w:multiLevelType w:val="multilevel"/>
    <w:tmpl w:val="00000015"/>
    <w:lvl w:ilvl="0">
      <w:start w:val="17"/>
      <w:numFmt w:val="bullet"/>
      <w:lvlText w:val="-"/>
      <w:lvlJc w:val="left"/>
      <w:pPr>
        <w:tabs>
          <w:tab w:val="num" w:pos="1080"/>
        </w:tabs>
        <w:ind w:left="1080" w:hanging="360"/>
      </w:pPr>
      <w:rPr>
        <w:rFonts w:ascii="Arial" w:eastAsia="Times New Roman" w:hAnsi="Arial" w:hint="default"/>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00000016"/>
    <w:multiLevelType w:val="multilevel"/>
    <w:tmpl w:val="00000016"/>
    <w:lvl w:ilvl="0">
      <w:start w:val="1"/>
      <w:numFmt w:val="decimal"/>
      <w:lvlText w:val="%1."/>
      <w:lvlJc w:val="left"/>
      <w:pPr>
        <w:tabs>
          <w:tab w:val="num" w:pos="720"/>
        </w:tabs>
        <w:ind w:left="720" w:hanging="360"/>
      </w:pPr>
      <w:rPr>
        <w:rFonts w:hint="default"/>
        <w:b/>
        <w:i w:val="0"/>
      </w:rPr>
    </w:lvl>
    <w:lvl w:ilvl="1">
      <w:start w:val="17"/>
      <w:numFmt w:val="bullet"/>
      <w:lvlText w:val="-"/>
      <w:lvlJc w:val="left"/>
      <w:pPr>
        <w:tabs>
          <w:tab w:val="num" w:pos="1440"/>
        </w:tabs>
        <w:ind w:left="1440" w:hanging="360"/>
      </w:pPr>
      <w:rPr>
        <w:rFonts w:ascii="Arial" w:eastAsia="Times New Roman" w:hAnsi="Arial" w:hint="default"/>
        <w:b/>
        <w:i w:val="0"/>
      </w:rPr>
    </w:lvl>
    <w:lvl w:ilvl="2">
      <w:start w:val="1"/>
      <w:numFmt w:val="decimal"/>
      <w:lvlText w:val="%3."/>
      <w:lvlJc w:val="left"/>
      <w:pPr>
        <w:tabs>
          <w:tab w:val="num" w:pos="2160"/>
        </w:tabs>
        <w:ind w:left="2160" w:hanging="360"/>
      </w:pPr>
      <w:rPr>
        <w:rFonts w:hint="default"/>
        <w:b w:val="0"/>
        <w:i w:val="0"/>
        <w:sz w:val="22"/>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0000018"/>
    <w:multiLevelType w:val="multilevel"/>
    <w:tmpl w:val="00000018"/>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lvl>
    <w:lvl w:ilvl="2">
      <w:start w:val="1"/>
      <w:numFmt w:val="lowerRoman"/>
      <w:lvlText w:val="%3."/>
      <w:lvlJc w:val="righ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15" w15:restartNumberingAfterBreak="0">
    <w:nsid w:val="00000019"/>
    <w:multiLevelType w:val="multilevel"/>
    <w:tmpl w:val="00000019"/>
    <w:lvl w:ilvl="0">
      <w:numFmt w:val="bullet"/>
      <w:lvlText w:val="-"/>
      <w:lvlJc w:val="left"/>
      <w:pPr>
        <w:tabs>
          <w:tab w:val="num" w:pos="720"/>
        </w:tabs>
        <w:ind w:left="720" w:hanging="360"/>
      </w:pPr>
      <w:rPr>
        <w:rFonts w:ascii="Arial" w:eastAsia="Times New Roman" w:hAnsi="Aria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33D5E60"/>
    <w:multiLevelType w:val="hybridMultilevel"/>
    <w:tmpl w:val="A6CED7D2"/>
    <w:lvl w:ilvl="0" w:tplc="D1F2DCE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04C6570E"/>
    <w:multiLevelType w:val="hybridMultilevel"/>
    <w:tmpl w:val="48321D3E"/>
    <w:lvl w:ilvl="0" w:tplc="07A6E5E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0F415135"/>
    <w:multiLevelType w:val="multilevel"/>
    <w:tmpl w:val="00000000"/>
    <w:lvl w:ilvl="0">
      <w:start w:val="1"/>
      <w:numFmt w:val="bullet"/>
      <w:lvlText w:val="-"/>
      <w:lvlJc w:val="left"/>
      <w:pPr>
        <w:tabs>
          <w:tab w:val="num" w:pos="1680"/>
        </w:tabs>
        <w:ind w:left="1680" w:hanging="360"/>
      </w:pPr>
      <w:rPr>
        <w:rFonts w:ascii="Courier New" w:hAnsi="Courier New" w:hint="default"/>
      </w:rPr>
    </w:lvl>
    <w:lvl w:ilvl="1">
      <w:start w:val="1"/>
      <w:numFmt w:val="bullet"/>
      <w:lvlText w:val="o"/>
      <w:lvlJc w:val="left"/>
      <w:pPr>
        <w:tabs>
          <w:tab w:val="num" w:pos="2400"/>
        </w:tabs>
        <w:ind w:left="2400" w:hanging="360"/>
      </w:pPr>
      <w:rPr>
        <w:rFonts w:ascii="Courier New" w:hAnsi="Courier New" w:hint="default"/>
      </w:rPr>
    </w:lvl>
    <w:lvl w:ilvl="2">
      <w:start w:val="1"/>
      <w:numFmt w:val="bullet"/>
      <w:lvlText w:val=""/>
      <w:lvlJc w:val="left"/>
      <w:pPr>
        <w:tabs>
          <w:tab w:val="num" w:pos="3120"/>
        </w:tabs>
        <w:ind w:left="3120" w:hanging="360"/>
      </w:pPr>
      <w:rPr>
        <w:rFonts w:ascii="Wingdings" w:hAnsi="Wingdings" w:hint="default"/>
      </w:rPr>
    </w:lvl>
    <w:lvl w:ilvl="3">
      <w:start w:val="1"/>
      <w:numFmt w:val="bullet"/>
      <w:lvlText w:val=""/>
      <w:lvlJc w:val="left"/>
      <w:pPr>
        <w:tabs>
          <w:tab w:val="num" w:pos="3840"/>
        </w:tabs>
        <w:ind w:left="3840" w:hanging="360"/>
      </w:pPr>
      <w:rPr>
        <w:rFonts w:ascii="Symbol" w:hAnsi="Symbol" w:hint="default"/>
      </w:rPr>
    </w:lvl>
    <w:lvl w:ilvl="4">
      <w:start w:val="1"/>
      <w:numFmt w:val="bullet"/>
      <w:lvlText w:val="o"/>
      <w:lvlJc w:val="left"/>
      <w:pPr>
        <w:tabs>
          <w:tab w:val="num" w:pos="4560"/>
        </w:tabs>
        <w:ind w:left="4560" w:hanging="360"/>
      </w:pPr>
      <w:rPr>
        <w:rFonts w:ascii="Courier New" w:hAnsi="Courier New" w:hint="default"/>
      </w:rPr>
    </w:lvl>
    <w:lvl w:ilvl="5">
      <w:start w:val="1"/>
      <w:numFmt w:val="bullet"/>
      <w:lvlText w:val=""/>
      <w:lvlJc w:val="left"/>
      <w:pPr>
        <w:tabs>
          <w:tab w:val="num" w:pos="5280"/>
        </w:tabs>
        <w:ind w:left="5280" w:hanging="360"/>
      </w:pPr>
      <w:rPr>
        <w:rFonts w:ascii="Wingdings" w:hAnsi="Wingdings" w:hint="default"/>
      </w:rPr>
    </w:lvl>
    <w:lvl w:ilvl="6">
      <w:start w:val="1"/>
      <w:numFmt w:val="bullet"/>
      <w:lvlText w:val=""/>
      <w:lvlJc w:val="left"/>
      <w:pPr>
        <w:tabs>
          <w:tab w:val="num" w:pos="6000"/>
        </w:tabs>
        <w:ind w:left="6000" w:hanging="360"/>
      </w:pPr>
      <w:rPr>
        <w:rFonts w:ascii="Symbol" w:hAnsi="Symbol" w:hint="default"/>
      </w:rPr>
    </w:lvl>
    <w:lvl w:ilvl="7">
      <w:start w:val="1"/>
      <w:numFmt w:val="bullet"/>
      <w:lvlText w:val="o"/>
      <w:lvlJc w:val="left"/>
      <w:pPr>
        <w:tabs>
          <w:tab w:val="num" w:pos="6720"/>
        </w:tabs>
        <w:ind w:left="6720" w:hanging="360"/>
      </w:pPr>
      <w:rPr>
        <w:rFonts w:ascii="Courier New" w:hAnsi="Courier New" w:hint="default"/>
      </w:rPr>
    </w:lvl>
    <w:lvl w:ilvl="8">
      <w:start w:val="1"/>
      <w:numFmt w:val="bullet"/>
      <w:lvlText w:val=""/>
      <w:lvlJc w:val="left"/>
      <w:pPr>
        <w:tabs>
          <w:tab w:val="num" w:pos="7440"/>
        </w:tabs>
        <w:ind w:left="7440" w:hanging="360"/>
      </w:pPr>
      <w:rPr>
        <w:rFonts w:ascii="Wingdings" w:hAnsi="Wingdings" w:hint="default"/>
      </w:rPr>
    </w:lvl>
  </w:abstractNum>
  <w:abstractNum w:abstractNumId="19" w15:restartNumberingAfterBreak="0">
    <w:nsid w:val="11115A31"/>
    <w:multiLevelType w:val="hybridMultilevel"/>
    <w:tmpl w:val="BD48E616"/>
    <w:lvl w:ilvl="0" w:tplc="792CFE7E">
      <w:start w:val="1"/>
      <w:numFmt w:val="bullet"/>
      <w:lvlText w:val="-"/>
      <w:lvlJc w:val="left"/>
      <w:pPr>
        <w:ind w:left="0"/>
      </w:pPr>
      <w:rPr>
        <w:rFonts w:ascii="Times New Roman" w:eastAsia="Times New Roman" w:hAnsi="Times New Roman" w:cs="Times New Roman"/>
        <w:b w:val="0"/>
        <w:i w:val="0"/>
        <w:strike w:val="0"/>
        <w:dstrike w:val="0"/>
        <w:color w:val="666666"/>
        <w:sz w:val="24"/>
        <w:szCs w:val="24"/>
        <w:u w:val="none" w:color="000000"/>
        <w:bdr w:val="none" w:sz="0" w:space="0" w:color="auto"/>
        <w:shd w:val="clear" w:color="auto" w:fill="auto"/>
        <w:vertAlign w:val="baseline"/>
      </w:rPr>
    </w:lvl>
    <w:lvl w:ilvl="1" w:tplc="EED63B28">
      <w:start w:val="1"/>
      <w:numFmt w:val="bullet"/>
      <w:lvlText w:val="o"/>
      <w:lvlJc w:val="left"/>
      <w:pPr>
        <w:ind w:left="1190"/>
      </w:pPr>
      <w:rPr>
        <w:rFonts w:ascii="Times New Roman" w:eastAsia="Times New Roman" w:hAnsi="Times New Roman" w:cs="Times New Roman"/>
        <w:b w:val="0"/>
        <w:i w:val="0"/>
        <w:strike w:val="0"/>
        <w:dstrike w:val="0"/>
        <w:color w:val="666666"/>
        <w:sz w:val="24"/>
        <w:szCs w:val="24"/>
        <w:u w:val="none" w:color="000000"/>
        <w:bdr w:val="none" w:sz="0" w:space="0" w:color="auto"/>
        <w:shd w:val="clear" w:color="auto" w:fill="auto"/>
        <w:vertAlign w:val="baseline"/>
      </w:rPr>
    </w:lvl>
    <w:lvl w:ilvl="2" w:tplc="BC9EA92E">
      <w:start w:val="1"/>
      <w:numFmt w:val="bullet"/>
      <w:lvlText w:val="▪"/>
      <w:lvlJc w:val="left"/>
      <w:pPr>
        <w:ind w:left="1910"/>
      </w:pPr>
      <w:rPr>
        <w:rFonts w:ascii="Times New Roman" w:eastAsia="Times New Roman" w:hAnsi="Times New Roman" w:cs="Times New Roman"/>
        <w:b w:val="0"/>
        <w:i w:val="0"/>
        <w:strike w:val="0"/>
        <w:dstrike w:val="0"/>
        <w:color w:val="666666"/>
        <w:sz w:val="24"/>
        <w:szCs w:val="24"/>
        <w:u w:val="none" w:color="000000"/>
        <w:bdr w:val="none" w:sz="0" w:space="0" w:color="auto"/>
        <w:shd w:val="clear" w:color="auto" w:fill="auto"/>
        <w:vertAlign w:val="baseline"/>
      </w:rPr>
    </w:lvl>
    <w:lvl w:ilvl="3" w:tplc="D776442C">
      <w:start w:val="1"/>
      <w:numFmt w:val="bullet"/>
      <w:lvlText w:val="•"/>
      <w:lvlJc w:val="left"/>
      <w:pPr>
        <w:ind w:left="2630"/>
      </w:pPr>
      <w:rPr>
        <w:rFonts w:ascii="Times New Roman" w:eastAsia="Times New Roman" w:hAnsi="Times New Roman" w:cs="Times New Roman"/>
        <w:b w:val="0"/>
        <w:i w:val="0"/>
        <w:strike w:val="0"/>
        <w:dstrike w:val="0"/>
        <w:color w:val="666666"/>
        <w:sz w:val="24"/>
        <w:szCs w:val="24"/>
        <w:u w:val="none" w:color="000000"/>
        <w:bdr w:val="none" w:sz="0" w:space="0" w:color="auto"/>
        <w:shd w:val="clear" w:color="auto" w:fill="auto"/>
        <w:vertAlign w:val="baseline"/>
      </w:rPr>
    </w:lvl>
    <w:lvl w:ilvl="4" w:tplc="C622B0E6">
      <w:start w:val="1"/>
      <w:numFmt w:val="bullet"/>
      <w:lvlText w:val="o"/>
      <w:lvlJc w:val="left"/>
      <w:pPr>
        <w:ind w:left="3350"/>
      </w:pPr>
      <w:rPr>
        <w:rFonts w:ascii="Times New Roman" w:eastAsia="Times New Roman" w:hAnsi="Times New Roman" w:cs="Times New Roman"/>
        <w:b w:val="0"/>
        <w:i w:val="0"/>
        <w:strike w:val="0"/>
        <w:dstrike w:val="0"/>
        <w:color w:val="666666"/>
        <w:sz w:val="24"/>
        <w:szCs w:val="24"/>
        <w:u w:val="none" w:color="000000"/>
        <w:bdr w:val="none" w:sz="0" w:space="0" w:color="auto"/>
        <w:shd w:val="clear" w:color="auto" w:fill="auto"/>
        <w:vertAlign w:val="baseline"/>
      </w:rPr>
    </w:lvl>
    <w:lvl w:ilvl="5" w:tplc="F00CC612">
      <w:start w:val="1"/>
      <w:numFmt w:val="bullet"/>
      <w:lvlText w:val="▪"/>
      <w:lvlJc w:val="left"/>
      <w:pPr>
        <w:ind w:left="4070"/>
      </w:pPr>
      <w:rPr>
        <w:rFonts w:ascii="Times New Roman" w:eastAsia="Times New Roman" w:hAnsi="Times New Roman" w:cs="Times New Roman"/>
        <w:b w:val="0"/>
        <w:i w:val="0"/>
        <w:strike w:val="0"/>
        <w:dstrike w:val="0"/>
        <w:color w:val="666666"/>
        <w:sz w:val="24"/>
        <w:szCs w:val="24"/>
        <w:u w:val="none" w:color="000000"/>
        <w:bdr w:val="none" w:sz="0" w:space="0" w:color="auto"/>
        <w:shd w:val="clear" w:color="auto" w:fill="auto"/>
        <w:vertAlign w:val="baseline"/>
      </w:rPr>
    </w:lvl>
    <w:lvl w:ilvl="6" w:tplc="325E9A38">
      <w:start w:val="1"/>
      <w:numFmt w:val="bullet"/>
      <w:lvlText w:val="•"/>
      <w:lvlJc w:val="left"/>
      <w:pPr>
        <w:ind w:left="4790"/>
      </w:pPr>
      <w:rPr>
        <w:rFonts w:ascii="Times New Roman" w:eastAsia="Times New Roman" w:hAnsi="Times New Roman" w:cs="Times New Roman"/>
        <w:b w:val="0"/>
        <w:i w:val="0"/>
        <w:strike w:val="0"/>
        <w:dstrike w:val="0"/>
        <w:color w:val="666666"/>
        <w:sz w:val="24"/>
        <w:szCs w:val="24"/>
        <w:u w:val="none" w:color="000000"/>
        <w:bdr w:val="none" w:sz="0" w:space="0" w:color="auto"/>
        <w:shd w:val="clear" w:color="auto" w:fill="auto"/>
        <w:vertAlign w:val="baseline"/>
      </w:rPr>
    </w:lvl>
    <w:lvl w:ilvl="7" w:tplc="D0EC810A">
      <w:start w:val="1"/>
      <w:numFmt w:val="bullet"/>
      <w:lvlText w:val="o"/>
      <w:lvlJc w:val="left"/>
      <w:pPr>
        <w:ind w:left="5510"/>
      </w:pPr>
      <w:rPr>
        <w:rFonts w:ascii="Times New Roman" w:eastAsia="Times New Roman" w:hAnsi="Times New Roman" w:cs="Times New Roman"/>
        <w:b w:val="0"/>
        <w:i w:val="0"/>
        <w:strike w:val="0"/>
        <w:dstrike w:val="0"/>
        <w:color w:val="666666"/>
        <w:sz w:val="24"/>
        <w:szCs w:val="24"/>
        <w:u w:val="none" w:color="000000"/>
        <w:bdr w:val="none" w:sz="0" w:space="0" w:color="auto"/>
        <w:shd w:val="clear" w:color="auto" w:fill="auto"/>
        <w:vertAlign w:val="baseline"/>
      </w:rPr>
    </w:lvl>
    <w:lvl w:ilvl="8" w:tplc="D9180616">
      <w:start w:val="1"/>
      <w:numFmt w:val="bullet"/>
      <w:lvlText w:val="▪"/>
      <w:lvlJc w:val="left"/>
      <w:pPr>
        <w:ind w:left="6230"/>
      </w:pPr>
      <w:rPr>
        <w:rFonts w:ascii="Times New Roman" w:eastAsia="Times New Roman" w:hAnsi="Times New Roman" w:cs="Times New Roman"/>
        <w:b w:val="0"/>
        <w:i w:val="0"/>
        <w:strike w:val="0"/>
        <w:dstrike w:val="0"/>
        <w:color w:val="666666"/>
        <w:sz w:val="24"/>
        <w:szCs w:val="24"/>
        <w:u w:val="none" w:color="000000"/>
        <w:bdr w:val="none" w:sz="0" w:space="0" w:color="auto"/>
        <w:shd w:val="clear" w:color="auto" w:fill="auto"/>
        <w:vertAlign w:val="baseline"/>
      </w:rPr>
    </w:lvl>
  </w:abstractNum>
  <w:abstractNum w:abstractNumId="20" w15:restartNumberingAfterBreak="0">
    <w:nsid w:val="114D777B"/>
    <w:multiLevelType w:val="hybridMultilevel"/>
    <w:tmpl w:val="973A01A2"/>
    <w:lvl w:ilvl="0" w:tplc="04090013">
      <w:start w:val="1"/>
      <w:numFmt w:val="upperRoman"/>
      <w:lvlText w:val="%1."/>
      <w:lvlJc w:val="right"/>
      <w:pPr>
        <w:tabs>
          <w:tab w:val="num" w:pos="540"/>
        </w:tabs>
        <w:ind w:left="540" w:hanging="180"/>
      </w:pPr>
      <w:rPr>
        <w:rFonts w:hint="default"/>
      </w:rPr>
    </w:lvl>
    <w:lvl w:ilvl="1" w:tplc="C1E02D88">
      <w:start w:val="1"/>
      <w:numFmt w:val="bullet"/>
      <w:lvlText w:val="-"/>
      <w:lvlJc w:val="left"/>
      <w:pPr>
        <w:tabs>
          <w:tab w:val="num" w:pos="1320"/>
        </w:tabs>
        <w:ind w:left="132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56734D6"/>
    <w:multiLevelType w:val="hybridMultilevel"/>
    <w:tmpl w:val="499AF4B0"/>
    <w:lvl w:ilvl="0" w:tplc="69A6652C">
      <w:start w:val="1"/>
      <w:numFmt w:val="bullet"/>
      <w:lvlText w:val="-"/>
      <w:lvlJc w:val="left"/>
      <w:pPr>
        <w:tabs>
          <w:tab w:val="num" w:pos="1680"/>
        </w:tabs>
        <w:ind w:left="1680" w:hanging="360"/>
      </w:pPr>
      <w:rPr>
        <w:rFonts w:ascii="Courier New" w:hAnsi="Courier New" w:hint="default"/>
      </w:rPr>
    </w:lvl>
    <w:lvl w:ilvl="1" w:tplc="04090003" w:tentative="1">
      <w:start w:val="1"/>
      <w:numFmt w:val="bullet"/>
      <w:lvlText w:val="o"/>
      <w:lvlJc w:val="left"/>
      <w:pPr>
        <w:tabs>
          <w:tab w:val="num" w:pos="2400"/>
        </w:tabs>
        <w:ind w:left="2400" w:hanging="360"/>
      </w:pPr>
      <w:rPr>
        <w:rFonts w:ascii="Courier New" w:hAnsi="Courier New" w:cs="Courier New" w:hint="default"/>
      </w:rPr>
    </w:lvl>
    <w:lvl w:ilvl="2" w:tplc="04090005" w:tentative="1">
      <w:start w:val="1"/>
      <w:numFmt w:val="bullet"/>
      <w:lvlText w:val=""/>
      <w:lvlJc w:val="left"/>
      <w:pPr>
        <w:tabs>
          <w:tab w:val="num" w:pos="3120"/>
        </w:tabs>
        <w:ind w:left="3120" w:hanging="360"/>
      </w:pPr>
      <w:rPr>
        <w:rFonts w:ascii="Wingdings" w:hAnsi="Wingdings" w:hint="default"/>
      </w:rPr>
    </w:lvl>
    <w:lvl w:ilvl="3" w:tplc="04090001" w:tentative="1">
      <w:start w:val="1"/>
      <w:numFmt w:val="bullet"/>
      <w:lvlText w:val=""/>
      <w:lvlJc w:val="left"/>
      <w:pPr>
        <w:tabs>
          <w:tab w:val="num" w:pos="3840"/>
        </w:tabs>
        <w:ind w:left="3840" w:hanging="360"/>
      </w:pPr>
      <w:rPr>
        <w:rFonts w:ascii="Symbol" w:hAnsi="Symbol" w:hint="default"/>
      </w:rPr>
    </w:lvl>
    <w:lvl w:ilvl="4" w:tplc="04090003" w:tentative="1">
      <w:start w:val="1"/>
      <w:numFmt w:val="bullet"/>
      <w:lvlText w:val="o"/>
      <w:lvlJc w:val="left"/>
      <w:pPr>
        <w:tabs>
          <w:tab w:val="num" w:pos="4560"/>
        </w:tabs>
        <w:ind w:left="4560" w:hanging="360"/>
      </w:pPr>
      <w:rPr>
        <w:rFonts w:ascii="Courier New" w:hAnsi="Courier New" w:cs="Courier New" w:hint="default"/>
      </w:rPr>
    </w:lvl>
    <w:lvl w:ilvl="5" w:tplc="04090005" w:tentative="1">
      <w:start w:val="1"/>
      <w:numFmt w:val="bullet"/>
      <w:lvlText w:val=""/>
      <w:lvlJc w:val="left"/>
      <w:pPr>
        <w:tabs>
          <w:tab w:val="num" w:pos="5280"/>
        </w:tabs>
        <w:ind w:left="5280" w:hanging="360"/>
      </w:pPr>
      <w:rPr>
        <w:rFonts w:ascii="Wingdings" w:hAnsi="Wingdings" w:hint="default"/>
      </w:rPr>
    </w:lvl>
    <w:lvl w:ilvl="6" w:tplc="04090001" w:tentative="1">
      <w:start w:val="1"/>
      <w:numFmt w:val="bullet"/>
      <w:lvlText w:val=""/>
      <w:lvlJc w:val="left"/>
      <w:pPr>
        <w:tabs>
          <w:tab w:val="num" w:pos="6000"/>
        </w:tabs>
        <w:ind w:left="6000" w:hanging="360"/>
      </w:pPr>
      <w:rPr>
        <w:rFonts w:ascii="Symbol" w:hAnsi="Symbol" w:hint="default"/>
      </w:rPr>
    </w:lvl>
    <w:lvl w:ilvl="7" w:tplc="04090003" w:tentative="1">
      <w:start w:val="1"/>
      <w:numFmt w:val="bullet"/>
      <w:lvlText w:val="o"/>
      <w:lvlJc w:val="left"/>
      <w:pPr>
        <w:tabs>
          <w:tab w:val="num" w:pos="6720"/>
        </w:tabs>
        <w:ind w:left="6720" w:hanging="360"/>
      </w:pPr>
      <w:rPr>
        <w:rFonts w:ascii="Courier New" w:hAnsi="Courier New" w:cs="Courier New" w:hint="default"/>
      </w:rPr>
    </w:lvl>
    <w:lvl w:ilvl="8" w:tplc="04090005" w:tentative="1">
      <w:start w:val="1"/>
      <w:numFmt w:val="bullet"/>
      <w:lvlText w:val=""/>
      <w:lvlJc w:val="left"/>
      <w:pPr>
        <w:tabs>
          <w:tab w:val="num" w:pos="7440"/>
        </w:tabs>
        <w:ind w:left="7440" w:hanging="360"/>
      </w:pPr>
      <w:rPr>
        <w:rFonts w:ascii="Wingdings" w:hAnsi="Wingdings" w:hint="default"/>
      </w:rPr>
    </w:lvl>
  </w:abstractNum>
  <w:abstractNum w:abstractNumId="22" w15:restartNumberingAfterBreak="0">
    <w:nsid w:val="1815155A"/>
    <w:multiLevelType w:val="hybridMultilevel"/>
    <w:tmpl w:val="E7A65F00"/>
    <w:lvl w:ilvl="0" w:tplc="3934F27A">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3" w15:restartNumberingAfterBreak="0">
    <w:nsid w:val="20A475AE"/>
    <w:multiLevelType w:val="multilevel"/>
    <w:tmpl w:val="C718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032DCA"/>
    <w:multiLevelType w:val="hybridMultilevel"/>
    <w:tmpl w:val="5C00F9D2"/>
    <w:lvl w:ilvl="0" w:tplc="F6FCA4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5C40DF6"/>
    <w:multiLevelType w:val="hybridMultilevel"/>
    <w:tmpl w:val="93EEAA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7AA65DA"/>
    <w:multiLevelType w:val="hybridMultilevel"/>
    <w:tmpl w:val="8C9235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8D0610F"/>
    <w:multiLevelType w:val="hybridMultilevel"/>
    <w:tmpl w:val="28ACCEBC"/>
    <w:lvl w:ilvl="0" w:tplc="67185A7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BEE0DDD"/>
    <w:multiLevelType w:val="hybridMultilevel"/>
    <w:tmpl w:val="F65E0690"/>
    <w:lvl w:ilvl="0" w:tplc="69A6652C">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9" w15:restartNumberingAfterBreak="0">
    <w:nsid w:val="2D512C7A"/>
    <w:multiLevelType w:val="hybridMultilevel"/>
    <w:tmpl w:val="81562B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E594FC5"/>
    <w:multiLevelType w:val="hybridMultilevel"/>
    <w:tmpl w:val="EF9E23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1B228B4"/>
    <w:multiLevelType w:val="hybridMultilevel"/>
    <w:tmpl w:val="8092F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54274E8"/>
    <w:multiLevelType w:val="hybridMultilevel"/>
    <w:tmpl w:val="15C463E4"/>
    <w:lvl w:ilvl="0" w:tplc="E4ECAF9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75C03B0"/>
    <w:multiLevelType w:val="hybridMultilevel"/>
    <w:tmpl w:val="3E3282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C4569D1"/>
    <w:multiLevelType w:val="hybridMultilevel"/>
    <w:tmpl w:val="B6FED6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C25380"/>
    <w:multiLevelType w:val="hybridMultilevel"/>
    <w:tmpl w:val="383E08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3A960C2"/>
    <w:multiLevelType w:val="hybridMultilevel"/>
    <w:tmpl w:val="7FB47D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44890940"/>
    <w:multiLevelType w:val="hybridMultilevel"/>
    <w:tmpl w:val="FD8A3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5F700E"/>
    <w:multiLevelType w:val="hybridMultilevel"/>
    <w:tmpl w:val="455A1D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9F62504"/>
    <w:multiLevelType w:val="hybridMultilevel"/>
    <w:tmpl w:val="99AA9F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B8A2ECC"/>
    <w:multiLevelType w:val="hybridMultilevel"/>
    <w:tmpl w:val="E6E6B1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CEE1484"/>
    <w:multiLevelType w:val="hybridMultilevel"/>
    <w:tmpl w:val="6D4EBFDE"/>
    <w:lvl w:ilvl="0" w:tplc="99A4C1D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AE6F94"/>
    <w:multiLevelType w:val="hybridMultilevel"/>
    <w:tmpl w:val="C5D2A572"/>
    <w:lvl w:ilvl="0" w:tplc="D570AF5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52426D68"/>
    <w:multiLevelType w:val="hybridMultilevel"/>
    <w:tmpl w:val="13ECCA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7AF1FB6"/>
    <w:multiLevelType w:val="hybridMultilevel"/>
    <w:tmpl w:val="CAEA2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D4E3532"/>
    <w:multiLevelType w:val="hybridMultilevel"/>
    <w:tmpl w:val="E41EF216"/>
    <w:lvl w:ilvl="0" w:tplc="6C6608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1E7221E"/>
    <w:multiLevelType w:val="hybridMultilevel"/>
    <w:tmpl w:val="9E0E2DD4"/>
    <w:lvl w:ilvl="0" w:tplc="04090001">
      <w:start w:val="1"/>
      <w:numFmt w:val="bullet"/>
      <w:lvlText w:val=""/>
      <w:lvlJc w:val="left"/>
      <w:pPr>
        <w:ind w:left="1509" w:hanging="360"/>
      </w:pPr>
      <w:rPr>
        <w:rFonts w:ascii="Symbol" w:hAnsi="Symbol" w:hint="default"/>
      </w:rPr>
    </w:lvl>
    <w:lvl w:ilvl="1" w:tplc="04090003" w:tentative="1">
      <w:start w:val="1"/>
      <w:numFmt w:val="bullet"/>
      <w:lvlText w:val="o"/>
      <w:lvlJc w:val="left"/>
      <w:pPr>
        <w:ind w:left="2229" w:hanging="360"/>
      </w:pPr>
      <w:rPr>
        <w:rFonts w:ascii="Courier New" w:hAnsi="Courier New" w:cs="Courier New" w:hint="default"/>
      </w:rPr>
    </w:lvl>
    <w:lvl w:ilvl="2" w:tplc="04090005" w:tentative="1">
      <w:start w:val="1"/>
      <w:numFmt w:val="bullet"/>
      <w:lvlText w:val=""/>
      <w:lvlJc w:val="left"/>
      <w:pPr>
        <w:ind w:left="2949" w:hanging="360"/>
      </w:pPr>
      <w:rPr>
        <w:rFonts w:ascii="Wingdings" w:hAnsi="Wingdings" w:hint="default"/>
      </w:rPr>
    </w:lvl>
    <w:lvl w:ilvl="3" w:tplc="04090001" w:tentative="1">
      <w:start w:val="1"/>
      <w:numFmt w:val="bullet"/>
      <w:lvlText w:val=""/>
      <w:lvlJc w:val="left"/>
      <w:pPr>
        <w:ind w:left="3669" w:hanging="360"/>
      </w:pPr>
      <w:rPr>
        <w:rFonts w:ascii="Symbol" w:hAnsi="Symbol" w:hint="default"/>
      </w:rPr>
    </w:lvl>
    <w:lvl w:ilvl="4" w:tplc="04090003" w:tentative="1">
      <w:start w:val="1"/>
      <w:numFmt w:val="bullet"/>
      <w:lvlText w:val="o"/>
      <w:lvlJc w:val="left"/>
      <w:pPr>
        <w:ind w:left="4389" w:hanging="360"/>
      </w:pPr>
      <w:rPr>
        <w:rFonts w:ascii="Courier New" w:hAnsi="Courier New" w:cs="Courier New" w:hint="default"/>
      </w:rPr>
    </w:lvl>
    <w:lvl w:ilvl="5" w:tplc="04090005" w:tentative="1">
      <w:start w:val="1"/>
      <w:numFmt w:val="bullet"/>
      <w:lvlText w:val=""/>
      <w:lvlJc w:val="left"/>
      <w:pPr>
        <w:ind w:left="5109" w:hanging="360"/>
      </w:pPr>
      <w:rPr>
        <w:rFonts w:ascii="Wingdings" w:hAnsi="Wingdings" w:hint="default"/>
      </w:rPr>
    </w:lvl>
    <w:lvl w:ilvl="6" w:tplc="04090001" w:tentative="1">
      <w:start w:val="1"/>
      <w:numFmt w:val="bullet"/>
      <w:lvlText w:val=""/>
      <w:lvlJc w:val="left"/>
      <w:pPr>
        <w:ind w:left="5829" w:hanging="360"/>
      </w:pPr>
      <w:rPr>
        <w:rFonts w:ascii="Symbol" w:hAnsi="Symbol" w:hint="default"/>
      </w:rPr>
    </w:lvl>
    <w:lvl w:ilvl="7" w:tplc="04090003" w:tentative="1">
      <w:start w:val="1"/>
      <w:numFmt w:val="bullet"/>
      <w:lvlText w:val="o"/>
      <w:lvlJc w:val="left"/>
      <w:pPr>
        <w:ind w:left="6549" w:hanging="360"/>
      </w:pPr>
      <w:rPr>
        <w:rFonts w:ascii="Courier New" w:hAnsi="Courier New" w:cs="Courier New" w:hint="default"/>
      </w:rPr>
    </w:lvl>
    <w:lvl w:ilvl="8" w:tplc="04090005" w:tentative="1">
      <w:start w:val="1"/>
      <w:numFmt w:val="bullet"/>
      <w:lvlText w:val=""/>
      <w:lvlJc w:val="left"/>
      <w:pPr>
        <w:ind w:left="7269" w:hanging="360"/>
      </w:pPr>
      <w:rPr>
        <w:rFonts w:ascii="Wingdings" w:hAnsi="Wingdings" w:hint="default"/>
      </w:rPr>
    </w:lvl>
  </w:abstractNum>
  <w:abstractNum w:abstractNumId="47" w15:restartNumberingAfterBreak="0">
    <w:nsid w:val="6E4E63C8"/>
    <w:multiLevelType w:val="hybridMultilevel"/>
    <w:tmpl w:val="572801C0"/>
    <w:lvl w:ilvl="0" w:tplc="8D94CAA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47F7E28"/>
    <w:multiLevelType w:val="hybridMultilevel"/>
    <w:tmpl w:val="4992F42C"/>
    <w:lvl w:ilvl="0" w:tplc="255CA05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5701BC7"/>
    <w:multiLevelType w:val="hybridMultilevel"/>
    <w:tmpl w:val="CE16E168"/>
    <w:lvl w:ilvl="0" w:tplc="BC3820A6">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D7535B5"/>
    <w:multiLevelType w:val="multilevel"/>
    <w:tmpl w:val="00000000"/>
    <w:lvl w:ilvl="0">
      <w:start w:val="1"/>
      <w:numFmt w:val="bullet"/>
      <w:lvlText w:val="-"/>
      <w:lvlJc w:val="left"/>
      <w:pPr>
        <w:tabs>
          <w:tab w:val="num" w:pos="1680"/>
        </w:tabs>
        <w:ind w:left="1680" w:hanging="360"/>
      </w:pPr>
      <w:rPr>
        <w:rFonts w:ascii="Courier New" w:hAnsi="Courier New" w:hint="default"/>
      </w:rPr>
    </w:lvl>
    <w:lvl w:ilvl="1">
      <w:start w:val="1"/>
      <w:numFmt w:val="bullet"/>
      <w:lvlText w:val="o"/>
      <w:lvlJc w:val="left"/>
      <w:pPr>
        <w:tabs>
          <w:tab w:val="num" w:pos="2400"/>
        </w:tabs>
        <w:ind w:left="2400" w:hanging="360"/>
      </w:pPr>
      <w:rPr>
        <w:rFonts w:ascii="Courier New" w:hAnsi="Courier New" w:hint="default"/>
      </w:rPr>
    </w:lvl>
    <w:lvl w:ilvl="2">
      <w:start w:val="1"/>
      <w:numFmt w:val="bullet"/>
      <w:lvlText w:val=""/>
      <w:lvlJc w:val="left"/>
      <w:pPr>
        <w:tabs>
          <w:tab w:val="num" w:pos="3120"/>
        </w:tabs>
        <w:ind w:left="3120" w:hanging="360"/>
      </w:pPr>
      <w:rPr>
        <w:rFonts w:ascii="Wingdings" w:hAnsi="Wingdings" w:hint="default"/>
      </w:rPr>
    </w:lvl>
    <w:lvl w:ilvl="3">
      <w:start w:val="1"/>
      <w:numFmt w:val="bullet"/>
      <w:lvlText w:val=""/>
      <w:lvlJc w:val="left"/>
      <w:pPr>
        <w:tabs>
          <w:tab w:val="num" w:pos="3840"/>
        </w:tabs>
        <w:ind w:left="3840" w:hanging="360"/>
      </w:pPr>
      <w:rPr>
        <w:rFonts w:ascii="Symbol" w:hAnsi="Symbol" w:hint="default"/>
      </w:rPr>
    </w:lvl>
    <w:lvl w:ilvl="4">
      <w:start w:val="1"/>
      <w:numFmt w:val="bullet"/>
      <w:lvlText w:val="o"/>
      <w:lvlJc w:val="left"/>
      <w:pPr>
        <w:tabs>
          <w:tab w:val="num" w:pos="4560"/>
        </w:tabs>
        <w:ind w:left="4560" w:hanging="360"/>
      </w:pPr>
      <w:rPr>
        <w:rFonts w:ascii="Courier New" w:hAnsi="Courier New" w:hint="default"/>
      </w:rPr>
    </w:lvl>
    <w:lvl w:ilvl="5">
      <w:start w:val="1"/>
      <w:numFmt w:val="bullet"/>
      <w:lvlText w:val=""/>
      <w:lvlJc w:val="left"/>
      <w:pPr>
        <w:tabs>
          <w:tab w:val="num" w:pos="5280"/>
        </w:tabs>
        <w:ind w:left="5280" w:hanging="360"/>
      </w:pPr>
      <w:rPr>
        <w:rFonts w:ascii="Wingdings" w:hAnsi="Wingdings" w:hint="default"/>
      </w:rPr>
    </w:lvl>
    <w:lvl w:ilvl="6">
      <w:start w:val="1"/>
      <w:numFmt w:val="bullet"/>
      <w:lvlText w:val=""/>
      <w:lvlJc w:val="left"/>
      <w:pPr>
        <w:tabs>
          <w:tab w:val="num" w:pos="6000"/>
        </w:tabs>
        <w:ind w:left="6000" w:hanging="360"/>
      </w:pPr>
      <w:rPr>
        <w:rFonts w:ascii="Symbol" w:hAnsi="Symbol" w:hint="default"/>
      </w:rPr>
    </w:lvl>
    <w:lvl w:ilvl="7">
      <w:start w:val="1"/>
      <w:numFmt w:val="bullet"/>
      <w:lvlText w:val="o"/>
      <w:lvlJc w:val="left"/>
      <w:pPr>
        <w:tabs>
          <w:tab w:val="num" w:pos="6720"/>
        </w:tabs>
        <w:ind w:left="6720" w:hanging="360"/>
      </w:pPr>
      <w:rPr>
        <w:rFonts w:ascii="Courier New" w:hAnsi="Courier New" w:hint="default"/>
      </w:rPr>
    </w:lvl>
    <w:lvl w:ilvl="8">
      <w:start w:val="1"/>
      <w:numFmt w:val="bullet"/>
      <w:lvlText w:val=""/>
      <w:lvlJc w:val="left"/>
      <w:pPr>
        <w:tabs>
          <w:tab w:val="num" w:pos="7440"/>
        </w:tabs>
        <w:ind w:left="7440" w:hanging="360"/>
      </w:pPr>
      <w:rPr>
        <w:rFonts w:ascii="Wingdings" w:hAnsi="Wingdings" w:hint="default"/>
      </w:rPr>
    </w:lvl>
  </w:abstractNum>
  <w:num w:numId="1" w16cid:durableId="325865429">
    <w:abstractNumId w:val="15"/>
  </w:num>
  <w:num w:numId="2" w16cid:durableId="1646156355">
    <w:abstractNumId w:val="3"/>
  </w:num>
  <w:num w:numId="3" w16cid:durableId="2139835356">
    <w:abstractNumId w:val="10"/>
  </w:num>
  <w:num w:numId="4" w16cid:durableId="130945988">
    <w:abstractNumId w:val="6"/>
  </w:num>
  <w:num w:numId="5" w16cid:durableId="1954631572">
    <w:abstractNumId w:val="14"/>
  </w:num>
  <w:num w:numId="6" w16cid:durableId="878054451">
    <w:abstractNumId w:val="12"/>
  </w:num>
  <w:num w:numId="7" w16cid:durableId="656500637">
    <w:abstractNumId w:val="13"/>
  </w:num>
  <w:num w:numId="8" w16cid:durableId="1155410430">
    <w:abstractNumId w:val="4"/>
  </w:num>
  <w:num w:numId="9" w16cid:durableId="850951106">
    <w:abstractNumId w:val="11"/>
  </w:num>
  <w:num w:numId="10" w16cid:durableId="602152945">
    <w:abstractNumId w:val="5"/>
  </w:num>
  <w:num w:numId="11" w16cid:durableId="458501307">
    <w:abstractNumId w:val="1"/>
  </w:num>
  <w:num w:numId="12" w16cid:durableId="1269384896">
    <w:abstractNumId w:val="8"/>
  </w:num>
  <w:num w:numId="13" w16cid:durableId="95709953">
    <w:abstractNumId w:val="0"/>
  </w:num>
  <w:num w:numId="14" w16cid:durableId="1266763312">
    <w:abstractNumId w:val="9"/>
  </w:num>
  <w:num w:numId="15" w16cid:durableId="1937783169">
    <w:abstractNumId w:val="7"/>
  </w:num>
  <w:num w:numId="16" w16cid:durableId="1258751436">
    <w:abstractNumId w:val="2"/>
  </w:num>
  <w:num w:numId="17" w16cid:durableId="241112121">
    <w:abstractNumId w:val="50"/>
  </w:num>
  <w:num w:numId="18" w16cid:durableId="2091465754">
    <w:abstractNumId w:val="20"/>
  </w:num>
  <w:num w:numId="19" w16cid:durableId="1809473693">
    <w:abstractNumId w:val="28"/>
  </w:num>
  <w:num w:numId="20" w16cid:durableId="921378268">
    <w:abstractNumId w:val="21"/>
  </w:num>
  <w:num w:numId="21" w16cid:durableId="1101148021">
    <w:abstractNumId w:val="22"/>
  </w:num>
  <w:num w:numId="22" w16cid:durableId="1788811282">
    <w:abstractNumId w:val="37"/>
  </w:num>
  <w:num w:numId="23" w16cid:durableId="772675276">
    <w:abstractNumId w:val="34"/>
  </w:num>
  <w:num w:numId="24" w16cid:durableId="1218323594">
    <w:abstractNumId w:val="41"/>
  </w:num>
  <w:num w:numId="25" w16cid:durableId="84232826">
    <w:abstractNumId w:val="48"/>
  </w:num>
  <w:num w:numId="26" w16cid:durableId="1669286269">
    <w:abstractNumId w:val="49"/>
  </w:num>
  <w:num w:numId="27" w16cid:durableId="1926257455">
    <w:abstractNumId w:val="27"/>
  </w:num>
  <w:num w:numId="28" w16cid:durableId="1822772760">
    <w:abstractNumId w:val="16"/>
  </w:num>
  <w:num w:numId="29" w16cid:durableId="673872849">
    <w:abstractNumId w:val="42"/>
  </w:num>
  <w:num w:numId="30" w16cid:durableId="34013416">
    <w:abstractNumId w:val="17"/>
  </w:num>
  <w:num w:numId="31" w16cid:durableId="1815416155">
    <w:abstractNumId w:val="19"/>
  </w:num>
  <w:num w:numId="32" w16cid:durableId="1810397168">
    <w:abstractNumId w:val="32"/>
  </w:num>
  <w:num w:numId="33" w16cid:durableId="710227936">
    <w:abstractNumId w:val="47"/>
  </w:num>
  <w:num w:numId="34" w16cid:durableId="160319337">
    <w:abstractNumId w:val="26"/>
  </w:num>
  <w:num w:numId="35" w16cid:durableId="258374767">
    <w:abstractNumId w:val="24"/>
  </w:num>
  <w:num w:numId="36" w16cid:durableId="1033044976">
    <w:abstractNumId w:val="45"/>
  </w:num>
  <w:num w:numId="37" w16cid:durableId="70468240">
    <w:abstractNumId w:val="46"/>
  </w:num>
  <w:num w:numId="38" w16cid:durableId="1852599915">
    <w:abstractNumId w:val="43"/>
  </w:num>
  <w:num w:numId="39" w16cid:durableId="233584495">
    <w:abstractNumId w:val="39"/>
  </w:num>
  <w:num w:numId="40" w16cid:durableId="151021532">
    <w:abstractNumId w:val="31"/>
  </w:num>
  <w:num w:numId="41" w16cid:durableId="1876237261">
    <w:abstractNumId w:val="40"/>
  </w:num>
  <w:num w:numId="42" w16cid:durableId="1415515835">
    <w:abstractNumId w:val="38"/>
  </w:num>
  <w:num w:numId="43" w16cid:durableId="457453121">
    <w:abstractNumId w:val="25"/>
  </w:num>
  <w:num w:numId="44" w16cid:durableId="984432454">
    <w:abstractNumId w:val="29"/>
  </w:num>
  <w:num w:numId="45" w16cid:durableId="67969824">
    <w:abstractNumId w:val="35"/>
  </w:num>
  <w:num w:numId="46" w16cid:durableId="1762293512">
    <w:abstractNumId w:val="30"/>
  </w:num>
  <w:num w:numId="47" w16cid:durableId="1908222139">
    <w:abstractNumId w:val="36"/>
  </w:num>
  <w:num w:numId="48" w16cid:durableId="505094031">
    <w:abstractNumId w:val="44"/>
  </w:num>
  <w:num w:numId="49" w16cid:durableId="1797721223">
    <w:abstractNumId w:val="33"/>
  </w:num>
  <w:num w:numId="50" w16cid:durableId="3169631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doNotShadeFormData/>
  <w:noPunctuationKerning/>
  <w:characterSpacingControl w:val="doNotCompress"/>
  <w:doNotValidateAgainstSchema/>
  <w:doNotDemarcateInvalidXml/>
  <w:footnotePr>
    <w:footnote w:id="-1"/>
    <w:footnote w:id="0"/>
  </w:footnotePr>
  <w:endnotePr>
    <w:endnote w:id="-1"/>
    <w:endnote w:id="0"/>
  </w:endnotePr>
  <w:compat>
    <w:spaceForUL/>
    <w:doNotLeaveBackslashAlon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1317"/>
    <w:rsid w:val="00001F05"/>
    <w:rsid w:val="00004DBD"/>
    <w:rsid w:val="000157C7"/>
    <w:rsid w:val="000159FF"/>
    <w:rsid w:val="00015E18"/>
    <w:rsid w:val="00020FC3"/>
    <w:rsid w:val="00021405"/>
    <w:rsid w:val="0002336F"/>
    <w:rsid w:val="00024D4C"/>
    <w:rsid w:val="00026877"/>
    <w:rsid w:val="00027BBE"/>
    <w:rsid w:val="0003271B"/>
    <w:rsid w:val="00034B72"/>
    <w:rsid w:val="00035B3A"/>
    <w:rsid w:val="000368EA"/>
    <w:rsid w:val="00036983"/>
    <w:rsid w:val="00042BB2"/>
    <w:rsid w:val="000434BB"/>
    <w:rsid w:val="00044DAF"/>
    <w:rsid w:val="00044F33"/>
    <w:rsid w:val="00046402"/>
    <w:rsid w:val="00050068"/>
    <w:rsid w:val="000508FB"/>
    <w:rsid w:val="00052FF8"/>
    <w:rsid w:val="00055A11"/>
    <w:rsid w:val="000575F8"/>
    <w:rsid w:val="00057A62"/>
    <w:rsid w:val="00060220"/>
    <w:rsid w:val="0006715B"/>
    <w:rsid w:val="00067255"/>
    <w:rsid w:val="00072E7A"/>
    <w:rsid w:val="00074639"/>
    <w:rsid w:val="00075D56"/>
    <w:rsid w:val="000763DF"/>
    <w:rsid w:val="0008064D"/>
    <w:rsid w:val="0008231C"/>
    <w:rsid w:val="000827CE"/>
    <w:rsid w:val="00082E55"/>
    <w:rsid w:val="00083A3B"/>
    <w:rsid w:val="0008696C"/>
    <w:rsid w:val="00091580"/>
    <w:rsid w:val="00092600"/>
    <w:rsid w:val="00092B95"/>
    <w:rsid w:val="00092E83"/>
    <w:rsid w:val="00093A99"/>
    <w:rsid w:val="000A145C"/>
    <w:rsid w:val="000A3D8F"/>
    <w:rsid w:val="000A410F"/>
    <w:rsid w:val="000A6FE4"/>
    <w:rsid w:val="000B17E1"/>
    <w:rsid w:val="000B3415"/>
    <w:rsid w:val="000B418F"/>
    <w:rsid w:val="000B4DA2"/>
    <w:rsid w:val="000B5757"/>
    <w:rsid w:val="000B7032"/>
    <w:rsid w:val="000B760E"/>
    <w:rsid w:val="000B77DC"/>
    <w:rsid w:val="000C5A0B"/>
    <w:rsid w:val="000D29CF"/>
    <w:rsid w:val="000D402B"/>
    <w:rsid w:val="000D5A20"/>
    <w:rsid w:val="000E105C"/>
    <w:rsid w:val="000E69FD"/>
    <w:rsid w:val="000E6E86"/>
    <w:rsid w:val="000E7484"/>
    <w:rsid w:val="000F1CDD"/>
    <w:rsid w:val="000F3038"/>
    <w:rsid w:val="000F396F"/>
    <w:rsid w:val="000F44B4"/>
    <w:rsid w:val="000F5101"/>
    <w:rsid w:val="001005C3"/>
    <w:rsid w:val="0010260B"/>
    <w:rsid w:val="00102B45"/>
    <w:rsid w:val="001050DC"/>
    <w:rsid w:val="001070FA"/>
    <w:rsid w:val="00110EB2"/>
    <w:rsid w:val="00113A6B"/>
    <w:rsid w:val="00113C1B"/>
    <w:rsid w:val="00120B47"/>
    <w:rsid w:val="001226D7"/>
    <w:rsid w:val="00123D19"/>
    <w:rsid w:val="001255FB"/>
    <w:rsid w:val="0013137B"/>
    <w:rsid w:val="00133E3C"/>
    <w:rsid w:val="0013436C"/>
    <w:rsid w:val="00134510"/>
    <w:rsid w:val="001349B5"/>
    <w:rsid w:val="00135ADB"/>
    <w:rsid w:val="00137836"/>
    <w:rsid w:val="001401A2"/>
    <w:rsid w:val="00143066"/>
    <w:rsid w:val="00144ADC"/>
    <w:rsid w:val="00145144"/>
    <w:rsid w:val="00146AF9"/>
    <w:rsid w:val="00150BF2"/>
    <w:rsid w:val="001540CA"/>
    <w:rsid w:val="001555B7"/>
    <w:rsid w:val="00165E2A"/>
    <w:rsid w:val="0017041D"/>
    <w:rsid w:val="00170792"/>
    <w:rsid w:val="001723B8"/>
    <w:rsid w:val="00172A27"/>
    <w:rsid w:val="001734CB"/>
    <w:rsid w:val="0017456A"/>
    <w:rsid w:val="00174C84"/>
    <w:rsid w:val="00174F90"/>
    <w:rsid w:val="00176224"/>
    <w:rsid w:val="00177E25"/>
    <w:rsid w:val="00180634"/>
    <w:rsid w:val="00182312"/>
    <w:rsid w:val="00184880"/>
    <w:rsid w:val="00186790"/>
    <w:rsid w:val="001911F0"/>
    <w:rsid w:val="001936C8"/>
    <w:rsid w:val="0019449C"/>
    <w:rsid w:val="00195DFB"/>
    <w:rsid w:val="001977B6"/>
    <w:rsid w:val="001A15FE"/>
    <w:rsid w:val="001A43C6"/>
    <w:rsid w:val="001A4EEC"/>
    <w:rsid w:val="001A58F3"/>
    <w:rsid w:val="001B1A9D"/>
    <w:rsid w:val="001B2DC4"/>
    <w:rsid w:val="001B2FBB"/>
    <w:rsid w:val="001B4726"/>
    <w:rsid w:val="001B5F6A"/>
    <w:rsid w:val="001B6383"/>
    <w:rsid w:val="001B699F"/>
    <w:rsid w:val="001B6EEB"/>
    <w:rsid w:val="001B71FA"/>
    <w:rsid w:val="001C1681"/>
    <w:rsid w:val="001C3023"/>
    <w:rsid w:val="001C30F6"/>
    <w:rsid w:val="001C34D9"/>
    <w:rsid w:val="001C4CA9"/>
    <w:rsid w:val="001C4CFA"/>
    <w:rsid w:val="001D2DF7"/>
    <w:rsid w:val="001D49E1"/>
    <w:rsid w:val="001E0E23"/>
    <w:rsid w:val="001E10DD"/>
    <w:rsid w:val="001E42A8"/>
    <w:rsid w:val="001E52D0"/>
    <w:rsid w:val="001E5F20"/>
    <w:rsid w:val="001F30B6"/>
    <w:rsid w:val="001F548B"/>
    <w:rsid w:val="001F7823"/>
    <w:rsid w:val="001F7D2F"/>
    <w:rsid w:val="001F7EFF"/>
    <w:rsid w:val="00202AFB"/>
    <w:rsid w:val="00202E13"/>
    <w:rsid w:val="0020372D"/>
    <w:rsid w:val="0020541F"/>
    <w:rsid w:val="0020611B"/>
    <w:rsid w:val="00211D14"/>
    <w:rsid w:val="0021339C"/>
    <w:rsid w:val="00214956"/>
    <w:rsid w:val="002153D1"/>
    <w:rsid w:val="002176A5"/>
    <w:rsid w:val="0022082E"/>
    <w:rsid w:val="00220F88"/>
    <w:rsid w:val="0022242D"/>
    <w:rsid w:val="002230F9"/>
    <w:rsid w:val="00224733"/>
    <w:rsid w:val="002247C2"/>
    <w:rsid w:val="00227502"/>
    <w:rsid w:val="00227CB8"/>
    <w:rsid w:val="002306F0"/>
    <w:rsid w:val="002307D3"/>
    <w:rsid w:val="0023363B"/>
    <w:rsid w:val="00236C61"/>
    <w:rsid w:val="00242C63"/>
    <w:rsid w:val="002451A7"/>
    <w:rsid w:val="00245575"/>
    <w:rsid w:val="0024665B"/>
    <w:rsid w:val="00246A74"/>
    <w:rsid w:val="0024780A"/>
    <w:rsid w:val="0025151D"/>
    <w:rsid w:val="002518BF"/>
    <w:rsid w:val="00252490"/>
    <w:rsid w:val="00253954"/>
    <w:rsid w:val="0025653A"/>
    <w:rsid w:val="00256C18"/>
    <w:rsid w:val="002621BF"/>
    <w:rsid w:val="0026281B"/>
    <w:rsid w:val="002671CC"/>
    <w:rsid w:val="00270561"/>
    <w:rsid w:val="0027205C"/>
    <w:rsid w:val="00273202"/>
    <w:rsid w:val="00275675"/>
    <w:rsid w:val="00276631"/>
    <w:rsid w:val="0027675E"/>
    <w:rsid w:val="0027727E"/>
    <w:rsid w:val="00280E9E"/>
    <w:rsid w:val="00281801"/>
    <w:rsid w:val="00282275"/>
    <w:rsid w:val="00282C62"/>
    <w:rsid w:val="00285423"/>
    <w:rsid w:val="00285F9D"/>
    <w:rsid w:val="002863B3"/>
    <w:rsid w:val="00286717"/>
    <w:rsid w:val="00287471"/>
    <w:rsid w:val="00292C38"/>
    <w:rsid w:val="0029473F"/>
    <w:rsid w:val="00296ADC"/>
    <w:rsid w:val="002A3828"/>
    <w:rsid w:val="002A402C"/>
    <w:rsid w:val="002A4295"/>
    <w:rsid w:val="002A63DC"/>
    <w:rsid w:val="002B03CC"/>
    <w:rsid w:val="002B1B40"/>
    <w:rsid w:val="002B1F65"/>
    <w:rsid w:val="002B31C2"/>
    <w:rsid w:val="002B4808"/>
    <w:rsid w:val="002B6668"/>
    <w:rsid w:val="002C0938"/>
    <w:rsid w:val="002C09AC"/>
    <w:rsid w:val="002C27B1"/>
    <w:rsid w:val="002C436F"/>
    <w:rsid w:val="002C4668"/>
    <w:rsid w:val="002C5C52"/>
    <w:rsid w:val="002C735C"/>
    <w:rsid w:val="002D453D"/>
    <w:rsid w:val="002D5CF7"/>
    <w:rsid w:val="002E1194"/>
    <w:rsid w:val="002E42BF"/>
    <w:rsid w:val="002E5A27"/>
    <w:rsid w:val="002F02C7"/>
    <w:rsid w:val="002F45C1"/>
    <w:rsid w:val="002F6ABD"/>
    <w:rsid w:val="002F6B86"/>
    <w:rsid w:val="002F7DEB"/>
    <w:rsid w:val="003018B3"/>
    <w:rsid w:val="003020FB"/>
    <w:rsid w:val="003023D9"/>
    <w:rsid w:val="00305573"/>
    <w:rsid w:val="00305764"/>
    <w:rsid w:val="00311308"/>
    <w:rsid w:val="00312192"/>
    <w:rsid w:val="0031251B"/>
    <w:rsid w:val="0031508D"/>
    <w:rsid w:val="00315CF1"/>
    <w:rsid w:val="00326F95"/>
    <w:rsid w:val="003305F6"/>
    <w:rsid w:val="003309EF"/>
    <w:rsid w:val="003327AC"/>
    <w:rsid w:val="00332828"/>
    <w:rsid w:val="00334064"/>
    <w:rsid w:val="003378B7"/>
    <w:rsid w:val="00337AC1"/>
    <w:rsid w:val="00340CD5"/>
    <w:rsid w:val="00340E8A"/>
    <w:rsid w:val="00342C31"/>
    <w:rsid w:val="00342EE1"/>
    <w:rsid w:val="0034307F"/>
    <w:rsid w:val="003448E4"/>
    <w:rsid w:val="003456A9"/>
    <w:rsid w:val="00347E22"/>
    <w:rsid w:val="0035165B"/>
    <w:rsid w:val="00353917"/>
    <w:rsid w:val="00353F5F"/>
    <w:rsid w:val="00355227"/>
    <w:rsid w:val="00356F2E"/>
    <w:rsid w:val="00357054"/>
    <w:rsid w:val="00360CED"/>
    <w:rsid w:val="0036250F"/>
    <w:rsid w:val="00363FF9"/>
    <w:rsid w:val="003647F0"/>
    <w:rsid w:val="003671C4"/>
    <w:rsid w:val="00367348"/>
    <w:rsid w:val="00371A69"/>
    <w:rsid w:val="003737C3"/>
    <w:rsid w:val="00375914"/>
    <w:rsid w:val="00377420"/>
    <w:rsid w:val="00377556"/>
    <w:rsid w:val="003831D6"/>
    <w:rsid w:val="00384EDF"/>
    <w:rsid w:val="00390880"/>
    <w:rsid w:val="003927FD"/>
    <w:rsid w:val="00394F8A"/>
    <w:rsid w:val="00396758"/>
    <w:rsid w:val="003A3286"/>
    <w:rsid w:val="003A36A4"/>
    <w:rsid w:val="003A3991"/>
    <w:rsid w:val="003A4164"/>
    <w:rsid w:val="003A5172"/>
    <w:rsid w:val="003A5B2F"/>
    <w:rsid w:val="003A5D4D"/>
    <w:rsid w:val="003A6273"/>
    <w:rsid w:val="003B02DB"/>
    <w:rsid w:val="003B0A14"/>
    <w:rsid w:val="003B11FB"/>
    <w:rsid w:val="003B2288"/>
    <w:rsid w:val="003B3738"/>
    <w:rsid w:val="003B3CAD"/>
    <w:rsid w:val="003B426E"/>
    <w:rsid w:val="003B4568"/>
    <w:rsid w:val="003C076A"/>
    <w:rsid w:val="003C080F"/>
    <w:rsid w:val="003C0D78"/>
    <w:rsid w:val="003C16CE"/>
    <w:rsid w:val="003C325E"/>
    <w:rsid w:val="003C3E46"/>
    <w:rsid w:val="003C4641"/>
    <w:rsid w:val="003C684F"/>
    <w:rsid w:val="003C72A3"/>
    <w:rsid w:val="003D06D2"/>
    <w:rsid w:val="003D0958"/>
    <w:rsid w:val="003D2E80"/>
    <w:rsid w:val="003E0464"/>
    <w:rsid w:val="003E0483"/>
    <w:rsid w:val="003E31BE"/>
    <w:rsid w:val="003E432A"/>
    <w:rsid w:val="003E444B"/>
    <w:rsid w:val="003E45EB"/>
    <w:rsid w:val="003E67F7"/>
    <w:rsid w:val="003E7A42"/>
    <w:rsid w:val="003F045D"/>
    <w:rsid w:val="003F15F8"/>
    <w:rsid w:val="003F1648"/>
    <w:rsid w:val="003F207E"/>
    <w:rsid w:val="003F2A6B"/>
    <w:rsid w:val="003F3159"/>
    <w:rsid w:val="003F3981"/>
    <w:rsid w:val="003F727A"/>
    <w:rsid w:val="003F7993"/>
    <w:rsid w:val="003F7A90"/>
    <w:rsid w:val="004007BD"/>
    <w:rsid w:val="00401782"/>
    <w:rsid w:val="00401872"/>
    <w:rsid w:val="004018C5"/>
    <w:rsid w:val="00402501"/>
    <w:rsid w:val="00403275"/>
    <w:rsid w:val="00404D1B"/>
    <w:rsid w:val="00405F58"/>
    <w:rsid w:val="00406E41"/>
    <w:rsid w:val="0041013F"/>
    <w:rsid w:val="004102D2"/>
    <w:rsid w:val="004118EF"/>
    <w:rsid w:val="0041301E"/>
    <w:rsid w:val="00413B44"/>
    <w:rsid w:val="00413BC1"/>
    <w:rsid w:val="00414715"/>
    <w:rsid w:val="00415A46"/>
    <w:rsid w:val="00416EFE"/>
    <w:rsid w:val="00421998"/>
    <w:rsid w:val="004226BB"/>
    <w:rsid w:val="00433E59"/>
    <w:rsid w:val="00435DA3"/>
    <w:rsid w:val="00436225"/>
    <w:rsid w:val="0044180B"/>
    <w:rsid w:val="00441F91"/>
    <w:rsid w:val="004436D1"/>
    <w:rsid w:val="004454DC"/>
    <w:rsid w:val="00447068"/>
    <w:rsid w:val="0045081C"/>
    <w:rsid w:val="00450B46"/>
    <w:rsid w:val="00452016"/>
    <w:rsid w:val="00452AA5"/>
    <w:rsid w:val="00454BA5"/>
    <w:rsid w:val="00456F84"/>
    <w:rsid w:val="00462B42"/>
    <w:rsid w:val="00463C0B"/>
    <w:rsid w:val="00467523"/>
    <w:rsid w:val="004675F7"/>
    <w:rsid w:val="00472D86"/>
    <w:rsid w:val="0047355E"/>
    <w:rsid w:val="00474A82"/>
    <w:rsid w:val="004768A3"/>
    <w:rsid w:val="00476F73"/>
    <w:rsid w:val="0048071B"/>
    <w:rsid w:val="00481760"/>
    <w:rsid w:val="00484B02"/>
    <w:rsid w:val="004851D5"/>
    <w:rsid w:val="00485F6B"/>
    <w:rsid w:val="00490C24"/>
    <w:rsid w:val="00493013"/>
    <w:rsid w:val="00493157"/>
    <w:rsid w:val="0049359B"/>
    <w:rsid w:val="00495CF1"/>
    <w:rsid w:val="00496817"/>
    <w:rsid w:val="00497097"/>
    <w:rsid w:val="0049785D"/>
    <w:rsid w:val="004A3252"/>
    <w:rsid w:val="004A397D"/>
    <w:rsid w:val="004A4E89"/>
    <w:rsid w:val="004A6705"/>
    <w:rsid w:val="004B3CC0"/>
    <w:rsid w:val="004B5B20"/>
    <w:rsid w:val="004C1BDF"/>
    <w:rsid w:val="004C227A"/>
    <w:rsid w:val="004C4EC1"/>
    <w:rsid w:val="004D3590"/>
    <w:rsid w:val="004D486A"/>
    <w:rsid w:val="004D5758"/>
    <w:rsid w:val="004D5F94"/>
    <w:rsid w:val="004D678C"/>
    <w:rsid w:val="004E107C"/>
    <w:rsid w:val="004E1D86"/>
    <w:rsid w:val="004E27EB"/>
    <w:rsid w:val="004F0045"/>
    <w:rsid w:val="005012AA"/>
    <w:rsid w:val="00501BBB"/>
    <w:rsid w:val="00503CF9"/>
    <w:rsid w:val="00506A23"/>
    <w:rsid w:val="00506DC2"/>
    <w:rsid w:val="005071DB"/>
    <w:rsid w:val="00507C10"/>
    <w:rsid w:val="00512DC0"/>
    <w:rsid w:val="00515925"/>
    <w:rsid w:val="00516799"/>
    <w:rsid w:val="005209B7"/>
    <w:rsid w:val="00521FE4"/>
    <w:rsid w:val="005240E5"/>
    <w:rsid w:val="00531780"/>
    <w:rsid w:val="00532899"/>
    <w:rsid w:val="005331D0"/>
    <w:rsid w:val="00533F13"/>
    <w:rsid w:val="0053475C"/>
    <w:rsid w:val="00534E16"/>
    <w:rsid w:val="005362E3"/>
    <w:rsid w:val="00536A9A"/>
    <w:rsid w:val="00537864"/>
    <w:rsid w:val="00543A7F"/>
    <w:rsid w:val="00544947"/>
    <w:rsid w:val="00546947"/>
    <w:rsid w:val="00546A34"/>
    <w:rsid w:val="00551E5D"/>
    <w:rsid w:val="00552799"/>
    <w:rsid w:val="005527CF"/>
    <w:rsid w:val="00553692"/>
    <w:rsid w:val="00554849"/>
    <w:rsid w:val="005567EA"/>
    <w:rsid w:val="00560498"/>
    <w:rsid w:val="00560C86"/>
    <w:rsid w:val="00561125"/>
    <w:rsid w:val="00572294"/>
    <w:rsid w:val="00572BFA"/>
    <w:rsid w:val="00576C01"/>
    <w:rsid w:val="00577AD9"/>
    <w:rsid w:val="00580D4E"/>
    <w:rsid w:val="005814D7"/>
    <w:rsid w:val="0058383A"/>
    <w:rsid w:val="00586B89"/>
    <w:rsid w:val="00586DD3"/>
    <w:rsid w:val="00590210"/>
    <w:rsid w:val="00592ED7"/>
    <w:rsid w:val="00596C81"/>
    <w:rsid w:val="00597B01"/>
    <w:rsid w:val="005A12FB"/>
    <w:rsid w:val="005A2E4D"/>
    <w:rsid w:val="005A352D"/>
    <w:rsid w:val="005A3E80"/>
    <w:rsid w:val="005A4A52"/>
    <w:rsid w:val="005A4BDD"/>
    <w:rsid w:val="005A530B"/>
    <w:rsid w:val="005A71A6"/>
    <w:rsid w:val="005B0585"/>
    <w:rsid w:val="005B5B0E"/>
    <w:rsid w:val="005B680B"/>
    <w:rsid w:val="005B6976"/>
    <w:rsid w:val="005C194C"/>
    <w:rsid w:val="005D56BF"/>
    <w:rsid w:val="005E041E"/>
    <w:rsid w:val="005E1895"/>
    <w:rsid w:val="005E3752"/>
    <w:rsid w:val="005E6592"/>
    <w:rsid w:val="005F287C"/>
    <w:rsid w:val="005F3458"/>
    <w:rsid w:val="005F5A30"/>
    <w:rsid w:val="005F765D"/>
    <w:rsid w:val="00600222"/>
    <w:rsid w:val="006045FA"/>
    <w:rsid w:val="00605C7F"/>
    <w:rsid w:val="00611BD2"/>
    <w:rsid w:val="006132DF"/>
    <w:rsid w:val="006149E4"/>
    <w:rsid w:val="00615B01"/>
    <w:rsid w:val="00615C6D"/>
    <w:rsid w:val="006171F3"/>
    <w:rsid w:val="00622738"/>
    <w:rsid w:val="006242D9"/>
    <w:rsid w:val="00624E33"/>
    <w:rsid w:val="006274EB"/>
    <w:rsid w:val="006311C7"/>
    <w:rsid w:val="006327DF"/>
    <w:rsid w:val="00634F74"/>
    <w:rsid w:val="00635927"/>
    <w:rsid w:val="00636828"/>
    <w:rsid w:val="0064238F"/>
    <w:rsid w:val="0064302E"/>
    <w:rsid w:val="00643578"/>
    <w:rsid w:val="006514F0"/>
    <w:rsid w:val="00652BD8"/>
    <w:rsid w:val="00654C49"/>
    <w:rsid w:val="00654C89"/>
    <w:rsid w:val="00657756"/>
    <w:rsid w:val="006603F7"/>
    <w:rsid w:val="00661320"/>
    <w:rsid w:val="0066174F"/>
    <w:rsid w:val="006625F4"/>
    <w:rsid w:val="00663EF7"/>
    <w:rsid w:val="00663F57"/>
    <w:rsid w:val="006673DF"/>
    <w:rsid w:val="006675FA"/>
    <w:rsid w:val="006717DB"/>
    <w:rsid w:val="00672149"/>
    <w:rsid w:val="006723B2"/>
    <w:rsid w:val="00672C95"/>
    <w:rsid w:val="006760B2"/>
    <w:rsid w:val="006770FC"/>
    <w:rsid w:val="0068065A"/>
    <w:rsid w:val="0068270E"/>
    <w:rsid w:val="00682CB8"/>
    <w:rsid w:val="006835CB"/>
    <w:rsid w:val="0069154C"/>
    <w:rsid w:val="00691677"/>
    <w:rsid w:val="00692291"/>
    <w:rsid w:val="006937D4"/>
    <w:rsid w:val="00695AC4"/>
    <w:rsid w:val="006A1E56"/>
    <w:rsid w:val="006A2ED6"/>
    <w:rsid w:val="006A3C8F"/>
    <w:rsid w:val="006C0760"/>
    <w:rsid w:val="006C11BB"/>
    <w:rsid w:val="006C25D5"/>
    <w:rsid w:val="006C41E4"/>
    <w:rsid w:val="006C667B"/>
    <w:rsid w:val="006C7DD8"/>
    <w:rsid w:val="006D00F9"/>
    <w:rsid w:val="006D0C74"/>
    <w:rsid w:val="006D15A9"/>
    <w:rsid w:val="006D4762"/>
    <w:rsid w:val="006D4F8B"/>
    <w:rsid w:val="006D50EB"/>
    <w:rsid w:val="006D7F07"/>
    <w:rsid w:val="006E0741"/>
    <w:rsid w:val="006E1D05"/>
    <w:rsid w:val="006E20CC"/>
    <w:rsid w:val="006E2F61"/>
    <w:rsid w:val="006E4F18"/>
    <w:rsid w:val="006E60D3"/>
    <w:rsid w:val="00701DC5"/>
    <w:rsid w:val="007035DE"/>
    <w:rsid w:val="00704AB7"/>
    <w:rsid w:val="00705389"/>
    <w:rsid w:val="00706FDE"/>
    <w:rsid w:val="007074F8"/>
    <w:rsid w:val="00716895"/>
    <w:rsid w:val="0071720C"/>
    <w:rsid w:val="0072265D"/>
    <w:rsid w:val="00722D58"/>
    <w:rsid w:val="0072331D"/>
    <w:rsid w:val="00723FA3"/>
    <w:rsid w:val="0072521C"/>
    <w:rsid w:val="0073422C"/>
    <w:rsid w:val="007344C9"/>
    <w:rsid w:val="00734B6C"/>
    <w:rsid w:val="0073552C"/>
    <w:rsid w:val="00741596"/>
    <w:rsid w:val="00742B1E"/>
    <w:rsid w:val="007442DE"/>
    <w:rsid w:val="00746219"/>
    <w:rsid w:val="00746AB9"/>
    <w:rsid w:val="00750F2A"/>
    <w:rsid w:val="0075131F"/>
    <w:rsid w:val="00751F91"/>
    <w:rsid w:val="007523C7"/>
    <w:rsid w:val="00752EE0"/>
    <w:rsid w:val="007569B5"/>
    <w:rsid w:val="00757B32"/>
    <w:rsid w:val="007614DC"/>
    <w:rsid w:val="007636AB"/>
    <w:rsid w:val="0076455E"/>
    <w:rsid w:val="00765535"/>
    <w:rsid w:val="00767C1F"/>
    <w:rsid w:val="007702A5"/>
    <w:rsid w:val="007702EF"/>
    <w:rsid w:val="00771B31"/>
    <w:rsid w:val="00773231"/>
    <w:rsid w:val="00774EF7"/>
    <w:rsid w:val="00783D64"/>
    <w:rsid w:val="00784406"/>
    <w:rsid w:val="007844DC"/>
    <w:rsid w:val="0078486D"/>
    <w:rsid w:val="00785627"/>
    <w:rsid w:val="0078638D"/>
    <w:rsid w:val="007875CE"/>
    <w:rsid w:val="007905C7"/>
    <w:rsid w:val="00791E40"/>
    <w:rsid w:val="0079285E"/>
    <w:rsid w:val="00793DAA"/>
    <w:rsid w:val="0079401F"/>
    <w:rsid w:val="007961B6"/>
    <w:rsid w:val="007A10F8"/>
    <w:rsid w:val="007A13CB"/>
    <w:rsid w:val="007A2617"/>
    <w:rsid w:val="007A59C6"/>
    <w:rsid w:val="007B07E4"/>
    <w:rsid w:val="007B3B3B"/>
    <w:rsid w:val="007B4008"/>
    <w:rsid w:val="007B4486"/>
    <w:rsid w:val="007B60D4"/>
    <w:rsid w:val="007B78FB"/>
    <w:rsid w:val="007B7FE7"/>
    <w:rsid w:val="007C4141"/>
    <w:rsid w:val="007C66BC"/>
    <w:rsid w:val="007D5301"/>
    <w:rsid w:val="007E06AB"/>
    <w:rsid w:val="007E234A"/>
    <w:rsid w:val="007E473D"/>
    <w:rsid w:val="007E4DA6"/>
    <w:rsid w:val="007E57AE"/>
    <w:rsid w:val="007E609D"/>
    <w:rsid w:val="007E7156"/>
    <w:rsid w:val="007E7B86"/>
    <w:rsid w:val="007F288E"/>
    <w:rsid w:val="007F339E"/>
    <w:rsid w:val="007F356C"/>
    <w:rsid w:val="007F7213"/>
    <w:rsid w:val="00800E3D"/>
    <w:rsid w:val="00801E8A"/>
    <w:rsid w:val="0080715B"/>
    <w:rsid w:val="00810725"/>
    <w:rsid w:val="008112BC"/>
    <w:rsid w:val="008114AE"/>
    <w:rsid w:val="008136F1"/>
    <w:rsid w:val="00813794"/>
    <w:rsid w:val="00815D07"/>
    <w:rsid w:val="00816A1F"/>
    <w:rsid w:val="008203F0"/>
    <w:rsid w:val="0082176F"/>
    <w:rsid w:val="00821AF3"/>
    <w:rsid w:val="0082235D"/>
    <w:rsid w:val="008250AA"/>
    <w:rsid w:val="008259DB"/>
    <w:rsid w:val="00830969"/>
    <w:rsid w:val="00831E8A"/>
    <w:rsid w:val="00835231"/>
    <w:rsid w:val="008375CF"/>
    <w:rsid w:val="00841027"/>
    <w:rsid w:val="008440CA"/>
    <w:rsid w:val="008461DB"/>
    <w:rsid w:val="008462D6"/>
    <w:rsid w:val="00846783"/>
    <w:rsid w:val="00846814"/>
    <w:rsid w:val="00847BB1"/>
    <w:rsid w:val="00847D7C"/>
    <w:rsid w:val="00852C08"/>
    <w:rsid w:val="00856999"/>
    <w:rsid w:val="008627AF"/>
    <w:rsid w:val="00862BB4"/>
    <w:rsid w:val="008664F0"/>
    <w:rsid w:val="00866561"/>
    <w:rsid w:val="008675EB"/>
    <w:rsid w:val="008710CE"/>
    <w:rsid w:val="0087629F"/>
    <w:rsid w:val="0088146D"/>
    <w:rsid w:val="008814D1"/>
    <w:rsid w:val="00881D5A"/>
    <w:rsid w:val="00884DBF"/>
    <w:rsid w:val="008859A2"/>
    <w:rsid w:val="00886934"/>
    <w:rsid w:val="00891F0B"/>
    <w:rsid w:val="00894A99"/>
    <w:rsid w:val="00895835"/>
    <w:rsid w:val="00896133"/>
    <w:rsid w:val="008A5D4D"/>
    <w:rsid w:val="008A6777"/>
    <w:rsid w:val="008A6B0C"/>
    <w:rsid w:val="008A6DBE"/>
    <w:rsid w:val="008A7EE7"/>
    <w:rsid w:val="008B0FC2"/>
    <w:rsid w:val="008B1C33"/>
    <w:rsid w:val="008B32BF"/>
    <w:rsid w:val="008B7033"/>
    <w:rsid w:val="008B748B"/>
    <w:rsid w:val="008B75C6"/>
    <w:rsid w:val="008C2DAB"/>
    <w:rsid w:val="008C443F"/>
    <w:rsid w:val="008C5B8B"/>
    <w:rsid w:val="008C6012"/>
    <w:rsid w:val="008D08B5"/>
    <w:rsid w:val="008D2DC5"/>
    <w:rsid w:val="008D51B3"/>
    <w:rsid w:val="008E2D95"/>
    <w:rsid w:val="008E2FB3"/>
    <w:rsid w:val="008E3AFE"/>
    <w:rsid w:val="008F1993"/>
    <w:rsid w:val="008F34F3"/>
    <w:rsid w:val="008F3B8A"/>
    <w:rsid w:val="009018F1"/>
    <w:rsid w:val="00902D41"/>
    <w:rsid w:val="00903D53"/>
    <w:rsid w:val="00912586"/>
    <w:rsid w:val="00912CA3"/>
    <w:rsid w:val="00915425"/>
    <w:rsid w:val="009179BB"/>
    <w:rsid w:val="00920003"/>
    <w:rsid w:val="00921FC7"/>
    <w:rsid w:val="00922110"/>
    <w:rsid w:val="009229DA"/>
    <w:rsid w:val="009232F8"/>
    <w:rsid w:val="00934F63"/>
    <w:rsid w:val="00937C8C"/>
    <w:rsid w:val="00946ED1"/>
    <w:rsid w:val="00947475"/>
    <w:rsid w:val="009524F4"/>
    <w:rsid w:val="00953A71"/>
    <w:rsid w:val="00953E0C"/>
    <w:rsid w:val="00954A5A"/>
    <w:rsid w:val="00955A44"/>
    <w:rsid w:val="009569B6"/>
    <w:rsid w:val="00957590"/>
    <w:rsid w:val="00966FC4"/>
    <w:rsid w:val="009674F6"/>
    <w:rsid w:val="009719E4"/>
    <w:rsid w:val="00971B12"/>
    <w:rsid w:val="009725D7"/>
    <w:rsid w:val="00974D5B"/>
    <w:rsid w:val="009764BA"/>
    <w:rsid w:val="009776CE"/>
    <w:rsid w:val="00981292"/>
    <w:rsid w:val="0098369D"/>
    <w:rsid w:val="00985C1D"/>
    <w:rsid w:val="00990763"/>
    <w:rsid w:val="009907BB"/>
    <w:rsid w:val="00991391"/>
    <w:rsid w:val="0099236B"/>
    <w:rsid w:val="0099302A"/>
    <w:rsid w:val="00993D9C"/>
    <w:rsid w:val="0099631E"/>
    <w:rsid w:val="009A1AF0"/>
    <w:rsid w:val="009A3910"/>
    <w:rsid w:val="009A405F"/>
    <w:rsid w:val="009A62A6"/>
    <w:rsid w:val="009B1764"/>
    <w:rsid w:val="009B1D96"/>
    <w:rsid w:val="009B7480"/>
    <w:rsid w:val="009C0088"/>
    <w:rsid w:val="009C1F4A"/>
    <w:rsid w:val="009C21BA"/>
    <w:rsid w:val="009C3D17"/>
    <w:rsid w:val="009C40AB"/>
    <w:rsid w:val="009C4AFE"/>
    <w:rsid w:val="009C4CE7"/>
    <w:rsid w:val="009C6758"/>
    <w:rsid w:val="009C7DDA"/>
    <w:rsid w:val="009D1BE7"/>
    <w:rsid w:val="009D232A"/>
    <w:rsid w:val="009D3819"/>
    <w:rsid w:val="009D47D5"/>
    <w:rsid w:val="009D57F8"/>
    <w:rsid w:val="009D5E9A"/>
    <w:rsid w:val="009E0E41"/>
    <w:rsid w:val="009E1468"/>
    <w:rsid w:val="009E3A51"/>
    <w:rsid w:val="009E6AB9"/>
    <w:rsid w:val="009F13BE"/>
    <w:rsid w:val="009F58E3"/>
    <w:rsid w:val="00A01BA4"/>
    <w:rsid w:val="00A025CB"/>
    <w:rsid w:val="00A03017"/>
    <w:rsid w:val="00A0396F"/>
    <w:rsid w:val="00A060BE"/>
    <w:rsid w:val="00A07FDB"/>
    <w:rsid w:val="00A1011D"/>
    <w:rsid w:val="00A1110B"/>
    <w:rsid w:val="00A120A9"/>
    <w:rsid w:val="00A129FD"/>
    <w:rsid w:val="00A1352B"/>
    <w:rsid w:val="00A141C9"/>
    <w:rsid w:val="00A244CD"/>
    <w:rsid w:val="00A25BC3"/>
    <w:rsid w:val="00A27080"/>
    <w:rsid w:val="00A33117"/>
    <w:rsid w:val="00A332A4"/>
    <w:rsid w:val="00A33F4E"/>
    <w:rsid w:val="00A362E6"/>
    <w:rsid w:val="00A3765B"/>
    <w:rsid w:val="00A41D39"/>
    <w:rsid w:val="00A43457"/>
    <w:rsid w:val="00A43965"/>
    <w:rsid w:val="00A4615F"/>
    <w:rsid w:val="00A4735B"/>
    <w:rsid w:val="00A51877"/>
    <w:rsid w:val="00A52684"/>
    <w:rsid w:val="00A53DE5"/>
    <w:rsid w:val="00A5712A"/>
    <w:rsid w:val="00A62F58"/>
    <w:rsid w:val="00A631EE"/>
    <w:rsid w:val="00A6347D"/>
    <w:rsid w:val="00A63EC9"/>
    <w:rsid w:val="00A64B55"/>
    <w:rsid w:val="00A66231"/>
    <w:rsid w:val="00A667A6"/>
    <w:rsid w:val="00A676E0"/>
    <w:rsid w:val="00A67E78"/>
    <w:rsid w:val="00A701FD"/>
    <w:rsid w:val="00A704DF"/>
    <w:rsid w:val="00A70BAC"/>
    <w:rsid w:val="00A7276B"/>
    <w:rsid w:val="00A749D8"/>
    <w:rsid w:val="00A74E82"/>
    <w:rsid w:val="00A76A12"/>
    <w:rsid w:val="00A770A4"/>
    <w:rsid w:val="00A80333"/>
    <w:rsid w:val="00A80DDD"/>
    <w:rsid w:val="00A815C8"/>
    <w:rsid w:val="00A82B8B"/>
    <w:rsid w:val="00A84336"/>
    <w:rsid w:val="00A916BA"/>
    <w:rsid w:val="00A941B3"/>
    <w:rsid w:val="00A953DD"/>
    <w:rsid w:val="00A95EC7"/>
    <w:rsid w:val="00AA07A6"/>
    <w:rsid w:val="00AA0A0E"/>
    <w:rsid w:val="00AA5569"/>
    <w:rsid w:val="00AA5DA5"/>
    <w:rsid w:val="00AA6CCE"/>
    <w:rsid w:val="00AB02A9"/>
    <w:rsid w:val="00AB2B7A"/>
    <w:rsid w:val="00AB459D"/>
    <w:rsid w:val="00AB4ED5"/>
    <w:rsid w:val="00AB5913"/>
    <w:rsid w:val="00AB5F43"/>
    <w:rsid w:val="00AB66B6"/>
    <w:rsid w:val="00AC4539"/>
    <w:rsid w:val="00AC714B"/>
    <w:rsid w:val="00AD174E"/>
    <w:rsid w:val="00AD51BE"/>
    <w:rsid w:val="00AE427D"/>
    <w:rsid w:val="00AE7F86"/>
    <w:rsid w:val="00AF00A6"/>
    <w:rsid w:val="00AF44BE"/>
    <w:rsid w:val="00AF56C0"/>
    <w:rsid w:val="00AF6403"/>
    <w:rsid w:val="00AF7D05"/>
    <w:rsid w:val="00AF7F64"/>
    <w:rsid w:val="00B02A82"/>
    <w:rsid w:val="00B0481C"/>
    <w:rsid w:val="00B069F8"/>
    <w:rsid w:val="00B069FB"/>
    <w:rsid w:val="00B07541"/>
    <w:rsid w:val="00B1017C"/>
    <w:rsid w:val="00B10B36"/>
    <w:rsid w:val="00B210A1"/>
    <w:rsid w:val="00B25225"/>
    <w:rsid w:val="00B26608"/>
    <w:rsid w:val="00B275C0"/>
    <w:rsid w:val="00B338A2"/>
    <w:rsid w:val="00B35DEB"/>
    <w:rsid w:val="00B35E28"/>
    <w:rsid w:val="00B41C18"/>
    <w:rsid w:val="00B4235B"/>
    <w:rsid w:val="00B42588"/>
    <w:rsid w:val="00B42CE5"/>
    <w:rsid w:val="00B4582C"/>
    <w:rsid w:val="00B50F9D"/>
    <w:rsid w:val="00B526EE"/>
    <w:rsid w:val="00B540EC"/>
    <w:rsid w:val="00B567EF"/>
    <w:rsid w:val="00B57302"/>
    <w:rsid w:val="00B61C16"/>
    <w:rsid w:val="00B6266C"/>
    <w:rsid w:val="00B65C8F"/>
    <w:rsid w:val="00B663D6"/>
    <w:rsid w:val="00B66EEC"/>
    <w:rsid w:val="00B70C25"/>
    <w:rsid w:val="00B70C3D"/>
    <w:rsid w:val="00B73220"/>
    <w:rsid w:val="00B73523"/>
    <w:rsid w:val="00B73C52"/>
    <w:rsid w:val="00B7466E"/>
    <w:rsid w:val="00B75A55"/>
    <w:rsid w:val="00B80699"/>
    <w:rsid w:val="00B807D8"/>
    <w:rsid w:val="00B82FC7"/>
    <w:rsid w:val="00B87D87"/>
    <w:rsid w:val="00B915A3"/>
    <w:rsid w:val="00B917A3"/>
    <w:rsid w:val="00B93DAE"/>
    <w:rsid w:val="00B94BBF"/>
    <w:rsid w:val="00B94D12"/>
    <w:rsid w:val="00B95A6F"/>
    <w:rsid w:val="00B964A5"/>
    <w:rsid w:val="00B972C6"/>
    <w:rsid w:val="00BA0F7F"/>
    <w:rsid w:val="00BA12B0"/>
    <w:rsid w:val="00BA2448"/>
    <w:rsid w:val="00BA4785"/>
    <w:rsid w:val="00BA6D3E"/>
    <w:rsid w:val="00BB04F7"/>
    <w:rsid w:val="00BB113F"/>
    <w:rsid w:val="00BB1BA6"/>
    <w:rsid w:val="00BB2A93"/>
    <w:rsid w:val="00BB336E"/>
    <w:rsid w:val="00BB59CA"/>
    <w:rsid w:val="00BB5D66"/>
    <w:rsid w:val="00BB789B"/>
    <w:rsid w:val="00BC002D"/>
    <w:rsid w:val="00BC1A50"/>
    <w:rsid w:val="00BC6AE2"/>
    <w:rsid w:val="00BC7747"/>
    <w:rsid w:val="00BC7953"/>
    <w:rsid w:val="00BD4C3C"/>
    <w:rsid w:val="00BD6BAC"/>
    <w:rsid w:val="00BE1F1F"/>
    <w:rsid w:val="00BE2682"/>
    <w:rsid w:val="00BE2CA4"/>
    <w:rsid w:val="00BE347C"/>
    <w:rsid w:val="00BE36B7"/>
    <w:rsid w:val="00BE3D23"/>
    <w:rsid w:val="00BE481D"/>
    <w:rsid w:val="00BE5B88"/>
    <w:rsid w:val="00BE6042"/>
    <w:rsid w:val="00BF0B77"/>
    <w:rsid w:val="00BF22EB"/>
    <w:rsid w:val="00BF3B32"/>
    <w:rsid w:val="00C00566"/>
    <w:rsid w:val="00C02F9F"/>
    <w:rsid w:val="00C04BC4"/>
    <w:rsid w:val="00C117D8"/>
    <w:rsid w:val="00C13350"/>
    <w:rsid w:val="00C144CC"/>
    <w:rsid w:val="00C2030A"/>
    <w:rsid w:val="00C208F4"/>
    <w:rsid w:val="00C21AD0"/>
    <w:rsid w:val="00C23633"/>
    <w:rsid w:val="00C26764"/>
    <w:rsid w:val="00C27515"/>
    <w:rsid w:val="00C31B26"/>
    <w:rsid w:val="00C339C2"/>
    <w:rsid w:val="00C34F09"/>
    <w:rsid w:val="00C35801"/>
    <w:rsid w:val="00C36F8D"/>
    <w:rsid w:val="00C403B1"/>
    <w:rsid w:val="00C40B8B"/>
    <w:rsid w:val="00C4147B"/>
    <w:rsid w:val="00C4296E"/>
    <w:rsid w:val="00C42BC4"/>
    <w:rsid w:val="00C431A5"/>
    <w:rsid w:val="00C4519C"/>
    <w:rsid w:val="00C466E4"/>
    <w:rsid w:val="00C4682D"/>
    <w:rsid w:val="00C5262F"/>
    <w:rsid w:val="00C5744F"/>
    <w:rsid w:val="00C63BCF"/>
    <w:rsid w:val="00C65264"/>
    <w:rsid w:val="00C67D93"/>
    <w:rsid w:val="00C70DB3"/>
    <w:rsid w:val="00C71AA8"/>
    <w:rsid w:val="00C71B7B"/>
    <w:rsid w:val="00C72436"/>
    <w:rsid w:val="00C73D5D"/>
    <w:rsid w:val="00C75677"/>
    <w:rsid w:val="00C8268E"/>
    <w:rsid w:val="00C83F08"/>
    <w:rsid w:val="00C86706"/>
    <w:rsid w:val="00C86D16"/>
    <w:rsid w:val="00C8742D"/>
    <w:rsid w:val="00C87B4F"/>
    <w:rsid w:val="00C92976"/>
    <w:rsid w:val="00C931A0"/>
    <w:rsid w:val="00C93924"/>
    <w:rsid w:val="00C9419C"/>
    <w:rsid w:val="00C96365"/>
    <w:rsid w:val="00CA0F9F"/>
    <w:rsid w:val="00CA3B93"/>
    <w:rsid w:val="00CA41DE"/>
    <w:rsid w:val="00CA5613"/>
    <w:rsid w:val="00CA69AF"/>
    <w:rsid w:val="00CA7BBF"/>
    <w:rsid w:val="00CB37A3"/>
    <w:rsid w:val="00CC02F5"/>
    <w:rsid w:val="00CC2E5B"/>
    <w:rsid w:val="00CC311D"/>
    <w:rsid w:val="00CC6924"/>
    <w:rsid w:val="00CC6A54"/>
    <w:rsid w:val="00CC7166"/>
    <w:rsid w:val="00CD0ACC"/>
    <w:rsid w:val="00CD211E"/>
    <w:rsid w:val="00CD264A"/>
    <w:rsid w:val="00CD40B2"/>
    <w:rsid w:val="00CD4462"/>
    <w:rsid w:val="00CD53A1"/>
    <w:rsid w:val="00CD6786"/>
    <w:rsid w:val="00CD70F4"/>
    <w:rsid w:val="00CE082F"/>
    <w:rsid w:val="00CE088E"/>
    <w:rsid w:val="00CE29C3"/>
    <w:rsid w:val="00CE3F53"/>
    <w:rsid w:val="00CE6910"/>
    <w:rsid w:val="00CE7289"/>
    <w:rsid w:val="00CF0054"/>
    <w:rsid w:val="00CF5C14"/>
    <w:rsid w:val="00D009DC"/>
    <w:rsid w:val="00D0137C"/>
    <w:rsid w:val="00D0290B"/>
    <w:rsid w:val="00D0307B"/>
    <w:rsid w:val="00D03C6D"/>
    <w:rsid w:val="00D03C9A"/>
    <w:rsid w:val="00D03D9D"/>
    <w:rsid w:val="00D04F22"/>
    <w:rsid w:val="00D05074"/>
    <w:rsid w:val="00D05CD1"/>
    <w:rsid w:val="00D068B3"/>
    <w:rsid w:val="00D100F7"/>
    <w:rsid w:val="00D11CD6"/>
    <w:rsid w:val="00D12313"/>
    <w:rsid w:val="00D12FC3"/>
    <w:rsid w:val="00D13C54"/>
    <w:rsid w:val="00D14020"/>
    <w:rsid w:val="00D16975"/>
    <w:rsid w:val="00D24B98"/>
    <w:rsid w:val="00D2657B"/>
    <w:rsid w:val="00D26A50"/>
    <w:rsid w:val="00D26BDE"/>
    <w:rsid w:val="00D36457"/>
    <w:rsid w:val="00D4462A"/>
    <w:rsid w:val="00D44C97"/>
    <w:rsid w:val="00D45EF8"/>
    <w:rsid w:val="00D471D3"/>
    <w:rsid w:val="00D47B97"/>
    <w:rsid w:val="00D51A3C"/>
    <w:rsid w:val="00D525B4"/>
    <w:rsid w:val="00D5373C"/>
    <w:rsid w:val="00D56204"/>
    <w:rsid w:val="00D56943"/>
    <w:rsid w:val="00D607DE"/>
    <w:rsid w:val="00D64DB2"/>
    <w:rsid w:val="00D70035"/>
    <w:rsid w:val="00D70DC6"/>
    <w:rsid w:val="00D74035"/>
    <w:rsid w:val="00D74EAA"/>
    <w:rsid w:val="00D761D0"/>
    <w:rsid w:val="00D769E3"/>
    <w:rsid w:val="00D77E43"/>
    <w:rsid w:val="00D815CA"/>
    <w:rsid w:val="00D835C8"/>
    <w:rsid w:val="00D861DC"/>
    <w:rsid w:val="00D95C49"/>
    <w:rsid w:val="00DA1ED6"/>
    <w:rsid w:val="00DA483B"/>
    <w:rsid w:val="00DA571D"/>
    <w:rsid w:val="00DA7792"/>
    <w:rsid w:val="00DB0D88"/>
    <w:rsid w:val="00DB1434"/>
    <w:rsid w:val="00DB37A0"/>
    <w:rsid w:val="00DB3872"/>
    <w:rsid w:val="00DB45A2"/>
    <w:rsid w:val="00DB7B88"/>
    <w:rsid w:val="00DC63C0"/>
    <w:rsid w:val="00DD1F6C"/>
    <w:rsid w:val="00DD28E0"/>
    <w:rsid w:val="00DD382F"/>
    <w:rsid w:val="00DD3FFB"/>
    <w:rsid w:val="00DE09D5"/>
    <w:rsid w:val="00DE1013"/>
    <w:rsid w:val="00DE1916"/>
    <w:rsid w:val="00DE2B46"/>
    <w:rsid w:val="00DE30E5"/>
    <w:rsid w:val="00DE40C3"/>
    <w:rsid w:val="00DE653B"/>
    <w:rsid w:val="00DE65B2"/>
    <w:rsid w:val="00DE6AB9"/>
    <w:rsid w:val="00DE7040"/>
    <w:rsid w:val="00DE704B"/>
    <w:rsid w:val="00DF0D8A"/>
    <w:rsid w:val="00DF0FF2"/>
    <w:rsid w:val="00DF141B"/>
    <w:rsid w:val="00DF4AF2"/>
    <w:rsid w:val="00DF6536"/>
    <w:rsid w:val="00DF6B8C"/>
    <w:rsid w:val="00E02051"/>
    <w:rsid w:val="00E02573"/>
    <w:rsid w:val="00E042D5"/>
    <w:rsid w:val="00E0615D"/>
    <w:rsid w:val="00E073EC"/>
    <w:rsid w:val="00E074D8"/>
    <w:rsid w:val="00E104F3"/>
    <w:rsid w:val="00E10C99"/>
    <w:rsid w:val="00E13C54"/>
    <w:rsid w:val="00E14021"/>
    <w:rsid w:val="00E15A82"/>
    <w:rsid w:val="00E211C9"/>
    <w:rsid w:val="00E213CF"/>
    <w:rsid w:val="00E22BC6"/>
    <w:rsid w:val="00E22C83"/>
    <w:rsid w:val="00E23A46"/>
    <w:rsid w:val="00E240A5"/>
    <w:rsid w:val="00E25F95"/>
    <w:rsid w:val="00E267E2"/>
    <w:rsid w:val="00E26C44"/>
    <w:rsid w:val="00E271E2"/>
    <w:rsid w:val="00E32E81"/>
    <w:rsid w:val="00E3385F"/>
    <w:rsid w:val="00E33DA7"/>
    <w:rsid w:val="00E40345"/>
    <w:rsid w:val="00E40D8E"/>
    <w:rsid w:val="00E414F7"/>
    <w:rsid w:val="00E417FC"/>
    <w:rsid w:val="00E440CD"/>
    <w:rsid w:val="00E4470D"/>
    <w:rsid w:val="00E456F8"/>
    <w:rsid w:val="00E463CF"/>
    <w:rsid w:val="00E46F7B"/>
    <w:rsid w:val="00E475E9"/>
    <w:rsid w:val="00E50411"/>
    <w:rsid w:val="00E53292"/>
    <w:rsid w:val="00E53FA1"/>
    <w:rsid w:val="00E615A2"/>
    <w:rsid w:val="00E61FB1"/>
    <w:rsid w:val="00E62659"/>
    <w:rsid w:val="00E626F7"/>
    <w:rsid w:val="00E6486D"/>
    <w:rsid w:val="00E64E21"/>
    <w:rsid w:val="00E65AE7"/>
    <w:rsid w:val="00E661A0"/>
    <w:rsid w:val="00E67B41"/>
    <w:rsid w:val="00E73E80"/>
    <w:rsid w:val="00E755A3"/>
    <w:rsid w:val="00E760B6"/>
    <w:rsid w:val="00E7798F"/>
    <w:rsid w:val="00E77EE2"/>
    <w:rsid w:val="00E77FDC"/>
    <w:rsid w:val="00E809D6"/>
    <w:rsid w:val="00E822DE"/>
    <w:rsid w:val="00E90A08"/>
    <w:rsid w:val="00E9184E"/>
    <w:rsid w:val="00E918DC"/>
    <w:rsid w:val="00EA012F"/>
    <w:rsid w:val="00EA1725"/>
    <w:rsid w:val="00EA1FF9"/>
    <w:rsid w:val="00EA32F8"/>
    <w:rsid w:val="00EA7FD0"/>
    <w:rsid w:val="00EB1B3A"/>
    <w:rsid w:val="00EB25C3"/>
    <w:rsid w:val="00EB27CB"/>
    <w:rsid w:val="00EB37F7"/>
    <w:rsid w:val="00EB6026"/>
    <w:rsid w:val="00EC3828"/>
    <w:rsid w:val="00EC6266"/>
    <w:rsid w:val="00ED143E"/>
    <w:rsid w:val="00ED1A02"/>
    <w:rsid w:val="00ED1C1A"/>
    <w:rsid w:val="00ED5264"/>
    <w:rsid w:val="00ED5919"/>
    <w:rsid w:val="00ED5B8E"/>
    <w:rsid w:val="00EE0304"/>
    <w:rsid w:val="00EE12F6"/>
    <w:rsid w:val="00EE1923"/>
    <w:rsid w:val="00EE29FE"/>
    <w:rsid w:val="00EE42F5"/>
    <w:rsid w:val="00EE598A"/>
    <w:rsid w:val="00EE67B1"/>
    <w:rsid w:val="00EF1C75"/>
    <w:rsid w:val="00EF269C"/>
    <w:rsid w:val="00EF3E0D"/>
    <w:rsid w:val="00EF5094"/>
    <w:rsid w:val="00EF55FE"/>
    <w:rsid w:val="00EF6085"/>
    <w:rsid w:val="00F03539"/>
    <w:rsid w:val="00F0645E"/>
    <w:rsid w:val="00F1132D"/>
    <w:rsid w:val="00F1221F"/>
    <w:rsid w:val="00F12977"/>
    <w:rsid w:val="00F14BB3"/>
    <w:rsid w:val="00F20EF2"/>
    <w:rsid w:val="00F21B74"/>
    <w:rsid w:val="00F25086"/>
    <w:rsid w:val="00F26342"/>
    <w:rsid w:val="00F30C42"/>
    <w:rsid w:val="00F33FAB"/>
    <w:rsid w:val="00F344A8"/>
    <w:rsid w:val="00F36786"/>
    <w:rsid w:val="00F37E2F"/>
    <w:rsid w:val="00F4266B"/>
    <w:rsid w:val="00F43D6D"/>
    <w:rsid w:val="00F4447C"/>
    <w:rsid w:val="00F46EA6"/>
    <w:rsid w:val="00F506D0"/>
    <w:rsid w:val="00F53328"/>
    <w:rsid w:val="00F53CB5"/>
    <w:rsid w:val="00F55D5B"/>
    <w:rsid w:val="00F56C13"/>
    <w:rsid w:val="00F61E23"/>
    <w:rsid w:val="00F7027A"/>
    <w:rsid w:val="00F71722"/>
    <w:rsid w:val="00F71740"/>
    <w:rsid w:val="00F728B3"/>
    <w:rsid w:val="00F73795"/>
    <w:rsid w:val="00F74BCE"/>
    <w:rsid w:val="00F777CE"/>
    <w:rsid w:val="00F80D8B"/>
    <w:rsid w:val="00F81C3A"/>
    <w:rsid w:val="00F82384"/>
    <w:rsid w:val="00F82E7A"/>
    <w:rsid w:val="00F843BA"/>
    <w:rsid w:val="00F866E7"/>
    <w:rsid w:val="00F86D68"/>
    <w:rsid w:val="00F872E2"/>
    <w:rsid w:val="00F87965"/>
    <w:rsid w:val="00F94F2A"/>
    <w:rsid w:val="00F95A6F"/>
    <w:rsid w:val="00F95F54"/>
    <w:rsid w:val="00FA148C"/>
    <w:rsid w:val="00FA250C"/>
    <w:rsid w:val="00FA5526"/>
    <w:rsid w:val="00FA58B7"/>
    <w:rsid w:val="00FB0BC5"/>
    <w:rsid w:val="00FB768C"/>
    <w:rsid w:val="00FC289D"/>
    <w:rsid w:val="00FC4B62"/>
    <w:rsid w:val="00FC5718"/>
    <w:rsid w:val="00FC63A3"/>
    <w:rsid w:val="00FD0095"/>
    <w:rsid w:val="00FD7793"/>
    <w:rsid w:val="00FE0301"/>
    <w:rsid w:val="00FE1417"/>
    <w:rsid w:val="00FE1B2C"/>
    <w:rsid w:val="00FE1DA3"/>
    <w:rsid w:val="00FE1DCC"/>
    <w:rsid w:val="00FE3B9E"/>
    <w:rsid w:val="00FE4470"/>
    <w:rsid w:val="00FE48C2"/>
    <w:rsid w:val="00FE742A"/>
    <w:rsid w:val="00FF1723"/>
    <w:rsid w:val="09914DC7"/>
    <w:rsid w:val="0F30D170"/>
    <w:rsid w:val="149E41C0"/>
    <w:rsid w:val="201CEE83"/>
    <w:rsid w:val="5896C4AE"/>
    <w:rsid w:val="6F170C1B"/>
    <w:rsid w:val="72AE5A4F"/>
    <w:rsid w:val="79EA4E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FBF08F"/>
  <w15:chartTrackingRefBased/>
  <w15:docId w15:val="{8D229069-AF2B-4D56-A8D1-544152481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uiPriority="10" w:qFormat="1"/>
    <w:lsdException w:name="Default Paragraph Font" w:uiPriority="1"/>
    <w:lsdException w:name="Subtitle" w:qFormat="1"/>
    <w:lsdException w:name="Hyperlink" w:uiPriority="99"/>
    <w:lsdException w:name="Strong" w:uiPriority="22" w:qFormat="1"/>
    <w:lsdException w:name="Emphasis" w:qFormat="1"/>
    <w:lsdException w:name="HTML Top of Form" w:uiPriority="99"/>
    <w:lsdException w:name="HTML Bottom of Form" w:uiPriority="99"/>
    <w:lsdException w:name="Normal (Web)" w:uiPriority="99"/>
    <w:lsdException w:name="HTML Code"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6347D"/>
    <w:rPr>
      <w:sz w:val="24"/>
    </w:rPr>
  </w:style>
  <w:style w:type="paragraph" w:styleId="Heading1">
    <w:name w:val="heading 1"/>
    <w:basedOn w:val="Normal"/>
    <w:next w:val="Normal"/>
    <w:link w:val="Heading1Char"/>
    <w:uiPriority w:val="9"/>
    <w:qFormat/>
    <w:rsid w:val="0064302E"/>
    <w:pPr>
      <w:keepNext/>
      <w:spacing w:before="120" w:after="120"/>
      <w:ind w:left="720" w:hanging="720"/>
      <w:jc w:val="center"/>
      <w:outlineLvl w:val="0"/>
    </w:pPr>
    <w:rPr>
      <w:b/>
      <w:kern w:val="32"/>
      <w:sz w:val="26"/>
    </w:rPr>
  </w:style>
  <w:style w:type="paragraph" w:styleId="Heading2">
    <w:name w:val="heading 2"/>
    <w:basedOn w:val="Normal"/>
    <w:next w:val="Normal"/>
    <w:qFormat/>
    <w:pPr>
      <w:keepNext/>
      <w:jc w:val="center"/>
      <w:outlineLvl w:val="1"/>
    </w:pPr>
    <w:rPr>
      <w:sz w:val="28"/>
    </w:rPr>
  </w:style>
  <w:style w:type="paragraph" w:styleId="Heading3">
    <w:name w:val="heading 3"/>
    <w:basedOn w:val="Normal"/>
    <w:next w:val="Normal"/>
    <w:qFormat/>
    <w:pPr>
      <w:keepNext/>
      <w:jc w:val="center"/>
      <w:outlineLvl w:val="2"/>
    </w:pPr>
    <w:rPr>
      <w:sz w:val="32"/>
    </w:rPr>
  </w:style>
  <w:style w:type="paragraph" w:styleId="Heading4">
    <w:name w:val="heading 4"/>
    <w:basedOn w:val="Normal"/>
    <w:next w:val="Normal"/>
    <w:qFormat/>
    <w:pPr>
      <w:keepNext/>
      <w:spacing w:before="10" w:after="10"/>
      <w:outlineLvl w:val="3"/>
    </w:pPr>
    <w:rPr>
      <w:rFonts w:ascii="Arial" w:hAnsi="Arial"/>
      <w:b/>
      <w:sz w:val="22"/>
    </w:rPr>
  </w:style>
  <w:style w:type="paragraph" w:styleId="Heading5">
    <w:name w:val="heading 5"/>
    <w:basedOn w:val="Normal"/>
    <w:next w:val="Normal"/>
    <w:qFormat/>
    <w:pPr>
      <w:keepNext/>
      <w:spacing w:before="10" w:after="10"/>
      <w:jc w:val="both"/>
      <w:outlineLvl w:val="4"/>
    </w:pPr>
    <w:rPr>
      <w:rFonts w:ascii="Arial" w:hAnsi="Arial"/>
      <w:b/>
      <w:sz w:val="22"/>
    </w:rPr>
  </w:style>
  <w:style w:type="paragraph" w:styleId="Heading6">
    <w:name w:val="heading 6"/>
    <w:basedOn w:val="Normal"/>
    <w:next w:val="Normal"/>
    <w:link w:val="Heading6Char"/>
    <w:semiHidden/>
    <w:unhideWhenUsed/>
    <w:qFormat/>
    <w:rsid w:val="0029473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tyle>
  <w:style w:type="character" w:styleId="CommentReference">
    <w:name w:val="annotation reference"/>
    <w:rPr>
      <w:sz w:val="16"/>
    </w:rPr>
  </w:style>
  <w:style w:type="paragraph" w:styleId="CommentText">
    <w:name w:val="annotation text"/>
    <w:basedOn w:val="Normal"/>
    <w:rPr>
      <w:sz w:val="20"/>
    </w:rPr>
  </w:style>
  <w:style w:type="paragraph" w:styleId="BodyTextIndent">
    <w:name w:val="Body Text Indent"/>
    <w:basedOn w:val="Normal"/>
    <w:pPr>
      <w:tabs>
        <w:tab w:val="center" w:pos="6660"/>
      </w:tabs>
      <w:ind w:left="2160"/>
    </w:pPr>
  </w:style>
  <w:style w:type="paragraph" w:styleId="BalloonText">
    <w:name w:val="Balloon Text"/>
    <w:basedOn w:val="Normal"/>
    <w:rPr>
      <w:rFonts w:ascii="Tahoma" w:hAnsi="Tahoma"/>
      <w:sz w:val="16"/>
    </w:rPr>
  </w:style>
  <w:style w:type="paragraph" w:styleId="BodyText">
    <w:name w:val="Body Text"/>
    <w:basedOn w:val="Normal"/>
    <w:pPr>
      <w:spacing w:before="10" w:after="10"/>
      <w:jc w:val="both"/>
    </w:pPr>
    <w:rPr>
      <w:rFonts w:ascii="Arial" w:hAnsi="Arial"/>
      <w:sz w:val="22"/>
    </w:rPr>
  </w:style>
  <w:style w:type="paragraph" w:styleId="BodyTextIndent2">
    <w:name w:val="Body Text Indent 2"/>
    <w:basedOn w:val="Normal"/>
    <w:pPr>
      <w:spacing w:before="60" w:after="60"/>
      <w:ind w:left="360"/>
      <w:jc w:val="both"/>
    </w:pPr>
    <w:rPr>
      <w:rFonts w:ascii="Arial" w:hAnsi="Arial"/>
      <w:sz w:val="22"/>
    </w:rPr>
  </w:style>
  <w:style w:type="paragraph" w:customStyle="1" w:styleId="dvan">
    <w:name w:val="dvan"/>
    <w:basedOn w:val="Normal"/>
    <w:pPr>
      <w:tabs>
        <w:tab w:val="left" w:pos="284"/>
      </w:tabs>
      <w:autoSpaceDE w:val="0"/>
      <w:autoSpaceDN w:val="0"/>
      <w:spacing w:before="60" w:after="60"/>
      <w:ind w:firstLine="567"/>
      <w:jc w:val="both"/>
    </w:pPr>
    <w:rPr>
      <w:sz w:val="28"/>
    </w:rPr>
  </w:style>
  <w:style w:type="paragraph" w:styleId="Footer">
    <w:name w:val="footer"/>
    <w:basedOn w:val="Normal"/>
    <w:link w:val="FooterChar"/>
    <w:uiPriority w:val="99"/>
    <w:pPr>
      <w:tabs>
        <w:tab w:val="center" w:pos="4320"/>
        <w:tab w:val="right" w:pos="8640"/>
      </w:tabs>
    </w:pPr>
    <w:rPr>
      <w:sz w:val="26"/>
    </w:rPr>
  </w:style>
  <w:style w:type="paragraph" w:styleId="CommentSubject">
    <w:name w:val="annotation subject"/>
    <w:basedOn w:val="CommentText"/>
    <w:next w:val="CommentText"/>
    <w:rPr>
      <w:b/>
    </w:rPr>
  </w:style>
  <w:style w:type="paragraph" w:styleId="Title">
    <w:name w:val="Title"/>
    <w:basedOn w:val="Normal"/>
    <w:uiPriority w:val="10"/>
    <w:qFormat/>
    <w:pPr>
      <w:jc w:val="center"/>
    </w:pPr>
    <w:rPr>
      <w:b/>
      <w:sz w:val="28"/>
    </w:rPr>
  </w:style>
  <w:style w:type="paragraph" w:styleId="Header">
    <w:name w:val="header"/>
    <w:basedOn w:val="Normal"/>
    <w:pPr>
      <w:tabs>
        <w:tab w:val="center" w:pos="4320"/>
        <w:tab w:val="right" w:pos="8640"/>
      </w:tabs>
    </w:pPr>
    <w:rPr>
      <w:sz w:val="26"/>
    </w:rPr>
  </w:style>
  <w:style w:type="paragraph" w:styleId="ListParagraph">
    <w:name w:val="List Paragraph"/>
    <w:basedOn w:val="Normal"/>
    <w:uiPriority w:val="34"/>
    <w:qFormat/>
    <w:rsid w:val="00B26608"/>
    <w:pPr>
      <w:ind w:left="720"/>
    </w:pPr>
  </w:style>
  <w:style w:type="table" w:styleId="TableGrid">
    <w:name w:val="Table Grid"/>
    <w:basedOn w:val="TableNormal"/>
    <w:uiPriority w:val="59"/>
    <w:rsid w:val="00DD1F6C"/>
    <w:rPr>
      <w:rFonts w:eastAsia="Calibri"/>
      <w:sz w:val="28"/>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link w:val="Footer"/>
    <w:uiPriority w:val="99"/>
    <w:rsid w:val="00953A71"/>
    <w:rPr>
      <w:sz w:val="26"/>
    </w:rPr>
  </w:style>
  <w:style w:type="paragraph" w:customStyle="1" w:styleId="C1">
    <w:name w:val="C1"/>
    <w:basedOn w:val="Heading1"/>
    <w:qFormat/>
    <w:rsid w:val="00042BB2"/>
    <w:pPr>
      <w:ind w:left="0" w:firstLine="0"/>
    </w:pPr>
    <w:rPr>
      <w:lang w:val="vi-VN"/>
    </w:rPr>
  </w:style>
  <w:style w:type="paragraph" w:customStyle="1" w:styleId="C2">
    <w:name w:val="C2"/>
    <w:basedOn w:val="Heading2"/>
    <w:qFormat/>
    <w:rsid w:val="00DB37A0"/>
    <w:pPr>
      <w:spacing w:before="120" w:after="120"/>
      <w:jc w:val="left"/>
    </w:pPr>
    <w:rPr>
      <w:b/>
      <w:sz w:val="26"/>
      <w:lang w:val="vi-VN"/>
    </w:rPr>
  </w:style>
  <w:style w:type="paragraph" w:customStyle="1" w:styleId="C3">
    <w:name w:val="C3"/>
    <w:basedOn w:val="C2"/>
    <w:qFormat/>
    <w:rsid w:val="00E23A46"/>
    <w:pPr>
      <w:ind w:firstLine="720"/>
    </w:pPr>
  </w:style>
  <w:style w:type="paragraph" w:customStyle="1" w:styleId="CC">
    <w:name w:val="CC"/>
    <w:basedOn w:val="Normal"/>
    <w:link w:val="CCChar"/>
    <w:qFormat/>
    <w:rsid w:val="00902D41"/>
    <w:pPr>
      <w:spacing w:before="120" w:after="120"/>
      <w:ind w:firstLine="720"/>
      <w:jc w:val="both"/>
    </w:pPr>
    <w:rPr>
      <w:sz w:val="26"/>
      <w:lang w:val="vi-VN"/>
    </w:rPr>
  </w:style>
  <w:style w:type="character" w:customStyle="1" w:styleId="CCChar">
    <w:name w:val="CC Char"/>
    <w:link w:val="CC"/>
    <w:rsid w:val="00902D41"/>
    <w:rPr>
      <w:sz w:val="26"/>
      <w:lang w:val="vi-VN"/>
    </w:rPr>
  </w:style>
  <w:style w:type="paragraph" w:styleId="TOCHeading">
    <w:name w:val="TOC Heading"/>
    <w:basedOn w:val="Heading1"/>
    <w:next w:val="Normal"/>
    <w:uiPriority w:val="39"/>
    <w:unhideWhenUsed/>
    <w:qFormat/>
    <w:rsid w:val="0017041D"/>
    <w:pPr>
      <w:keepLines/>
      <w:spacing w:before="240" w:after="0" w:line="259" w:lineRule="auto"/>
      <w:ind w:left="0" w:firstLine="0"/>
      <w:jc w:val="left"/>
      <w:outlineLvl w:val="9"/>
    </w:pPr>
    <w:rPr>
      <w:rFonts w:ascii="Calibri Light" w:hAnsi="Calibri Light"/>
      <w:b w:val="0"/>
      <w:color w:val="2F5496"/>
      <w:kern w:val="0"/>
      <w:sz w:val="32"/>
      <w:szCs w:val="32"/>
    </w:rPr>
  </w:style>
  <w:style w:type="paragraph" w:styleId="TOC1">
    <w:name w:val="toc 1"/>
    <w:basedOn w:val="Normal"/>
    <w:next w:val="Normal"/>
    <w:autoRedefine/>
    <w:uiPriority w:val="39"/>
    <w:rsid w:val="006D4762"/>
    <w:pPr>
      <w:spacing w:before="120" w:after="120"/>
      <w:jc w:val="both"/>
      <w:outlineLvl w:val="0"/>
    </w:pPr>
    <w:rPr>
      <w:b/>
      <w:sz w:val="26"/>
    </w:rPr>
  </w:style>
  <w:style w:type="paragraph" w:styleId="TOC2">
    <w:name w:val="toc 2"/>
    <w:basedOn w:val="Normal"/>
    <w:next w:val="Normal"/>
    <w:autoRedefine/>
    <w:uiPriority w:val="39"/>
    <w:rsid w:val="006D4762"/>
    <w:pPr>
      <w:spacing w:before="120" w:after="120"/>
      <w:ind w:left="238"/>
      <w:outlineLvl w:val="1"/>
    </w:pPr>
    <w:rPr>
      <w:b/>
      <w:sz w:val="26"/>
    </w:rPr>
  </w:style>
  <w:style w:type="character" w:styleId="Hyperlink">
    <w:name w:val="Hyperlink"/>
    <w:uiPriority w:val="99"/>
    <w:unhideWhenUsed/>
    <w:rsid w:val="0017041D"/>
    <w:rPr>
      <w:color w:val="0563C1"/>
      <w:u w:val="single"/>
    </w:rPr>
  </w:style>
  <w:style w:type="character" w:customStyle="1" w:styleId="Heading1Char">
    <w:name w:val="Heading 1 Char"/>
    <w:link w:val="Heading1"/>
    <w:uiPriority w:val="9"/>
    <w:rsid w:val="006D4762"/>
    <w:rPr>
      <w:b/>
      <w:kern w:val="32"/>
      <w:sz w:val="26"/>
    </w:rPr>
  </w:style>
  <w:style w:type="paragraph" w:styleId="Bibliography">
    <w:name w:val="Bibliography"/>
    <w:basedOn w:val="Normal"/>
    <w:next w:val="Normal"/>
    <w:uiPriority w:val="37"/>
    <w:unhideWhenUsed/>
    <w:rsid w:val="006D4762"/>
  </w:style>
  <w:style w:type="paragraph" w:styleId="TOC3">
    <w:name w:val="toc 3"/>
    <w:basedOn w:val="Normal"/>
    <w:next w:val="Normal"/>
    <w:autoRedefine/>
    <w:rsid w:val="006D4762"/>
    <w:pPr>
      <w:spacing w:before="120" w:after="120"/>
      <w:ind w:left="482" w:firstLine="720"/>
    </w:pPr>
    <w:rPr>
      <w:b/>
      <w:i/>
      <w:sz w:val="26"/>
    </w:rPr>
  </w:style>
  <w:style w:type="paragraph" w:styleId="NormalWeb">
    <w:name w:val="Normal (Web)"/>
    <w:basedOn w:val="Normal"/>
    <w:uiPriority w:val="99"/>
    <w:unhideWhenUsed/>
    <w:rsid w:val="00B917A3"/>
    <w:pPr>
      <w:spacing w:before="100" w:beforeAutospacing="1" w:after="100" w:afterAutospacing="1"/>
    </w:pPr>
    <w:rPr>
      <w:szCs w:val="24"/>
    </w:rPr>
  </w:style>
  <w:style w:type="character" w:styleId="Strong">
    <w:name w:val="Strong"/>
    <w:basedOn w:val="DefaultParagraphFont"/>
    <w:uiPriority w:val="22"/>
    <w:qFormat/>
    <w:rsid w:val="00B917A3"/>
    <w:rPr>
      <w:b/>
      <w:bCs/>
    </w:rPr>
  </w:style>
  <w:style w:type="character" w:styleId="HTMLCode">
    <w:name w:val="HTML Code"/>
    <w:basedOn w:val="DefaultParagraphFont"/>
    <w:uiPriority w:val="99"/>
    <w:unhideWhenUsed/>
    <w:rsid w:val="00B917A3"/>
    <w:rPr>
      <w:rFonts w:ascii="Courier New" w:eastAsia="Times New Roman" w:hAnsi="Courier New" w:cs="Courier New"/>
      <w:sz w:val="20"/>
      <w:szCs w:val="20"/>
    </w:rPr>
  </w:style>
  <w:style w:type="character" w:customStyle="1" w:styleId="Heading6Char">
    <w:name w:val="Heading 6 Char"/>
    <w:basedOn w:val="DefaultParagraphFont"/>
    <w:link w:val="Heading6"/>
    <w:semiHidden/>
    <w:rsid w:val="0029473F"/>
    <w:rPr>
      <w:rFonts w:asciiTheme="majorHAnsi" w:eastAsiaTheme="majorEastAsia" w:hAnsiTheme="majorHAnsi" w:cstheme="majorBidi"/>
      <w:color w:val="1F3763" w:themeColor="accent1" w:themeShade="7F"/>
      <w:sz w:val="24"/>
    </w:rPr>
  </w:style>
  <w:style w:type="paragraph" w:styleId="z-TopofForm">
    <w:name w:val="HTML Top of Form"/>
    <w:basedOn w:val="Normal"/>
    <w:next w:val="Normal"/>
    <w:link w:val="z-TopofFormChar"/>
    <w:hidden/>
    <w:uiPriority w:val="99"/>
    <w:unhideWhenUsed/>
    <w:rsid w:val="0029473F"/>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rsid w:val="0029473F"/>
    <w:rPr>
      <w:rFonts w:ascii="Arial" w:hAnsi="Arial" w:cs="Arial"/>
      <w:vanish/>
      <w:sz w:val="16"/>
      <w:szCs w:val="16"/>
    </w:rPr>
  </w:style>
  <w:style w:type="paragraph" w:styleId="z-BottomofForm">
    <w:name w:val="HTML Bottom of Form"/>
    <w:basedOn w:val="Normal"/>
    <w:next w:val="Normal"/>
    <w:link w:val="z-BottomofFormChar"/>
    <w:hidden/>
    <w:uiPriority w:val="99"/>
    <w:unhideWhenUsed/>
    <w:rsid w:val="0029473F"/>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rsid w:val="0029473F"/>
    <w:rPr>
      <w:rFonts w:ascii="Arial"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7131155">
      <w:bodyDiv w:val="1"/>
      <w:marLeft w:val="0"/>
      <w:marRight w:val="0"/>
      <w:marTop w:val="0"/>
      <w:marBottom w:val="0"/>
      <w:divBdr>
        <w:top w:val="none" w:sz="0" w:space="0" w:color="auto"/>
        <w:left w:val="none" w:sz="0" w:space="0" w:color="auto"/>
        <w:bottom w:val="none" w:sz="0" w:space="0" w:color="auto"/>
        <w:right w:val="none" w:sz="0" w:space="0" w:color="auto"/>
      </w:divBdr>
    </w:div>
    <w:div w:id="465009651">
      <w:bodyDiv w:val="1"/>
      <w:marLeft w:val="0"/>
      <w:marRight w:val="0"/>
      <w:marTop w:val="0"/>
      <w:marBottom w:val="0"/>
      <w:divBdr>
        <w:top w:val="none" w:sz="0" w:space="0" w:color="auto"/>
        <w:left w:val="none" w:sz="0" w:space="0" w:color="auto"/>
        <w:bottom w:val="none" w:sz="0" w:space="0" w:color="auto"/>
        <w:right w:val="none" w:sz="0" w:space="0" w:color="auto"/>
      </w:divBdr>
    </w:div>
    <w:div w:id="758020759">
      <w:bodyDiv w:val="1"/>
      <w:marLeft w:val="0"/>
      <w:marRight w:val="0"/>
      <w:marTop w:val="0"/>
      <w:marBottom w:val="0"/>
      <w:divBdr>
        <w:top w:val="none" w:sz="0" w:space="0" w:color="auto"/>
        <w:left w:val="none" w:sz="0" w:space="0" w:color="auto"/>
        <w:bottom w:val="none" w:sz="0" w:space="0" w:color="auto"/>
        <w:right w:val="none" w:sz="0" w:space="0" w:color="auto"/>
      </w:divBdr>
    </w:div>
    <w:div w:id="760640014">
      <w:bodyDiv w:val="1"/>
      <w:marLeft w:val="0"/>
      <w:marRight w:val="0"/>
      <w:marTop w:val="0"/>
      <w:marBottom w:val="0"/>
      <w:divBdr>
        <w:top w:val="none" w:sz="0" w:space="0" w:color="auto"/>
        <w:left w:val="none" w:sz="0" w:space="0" w:color="auto"/>
        <w:bottom w:val="none" w:sz="0" w:space="0" w:color="auto"/>
        <w:right w:val="none" w:sz="0" w:space="0" w:color="auto"/>
      </w:divBdr>
    </w:div>
    <w:div w:id="1292899382">
      <w:bodyDiv w:val="1"/>
      <w:marLeft w:val="0"/>
      <w:marRight w:val="0"/>
      <w:marTop w:val="0"/>
      <w:marBottom w:val="0"/>
      <w:divBdr>
        <w:top w:val="none" w:sz="0" w:space="0" w:color="auto"/>
        <w:left w:val="none" w:sz="0" w:space="0" w:color="auto"/>
        <w:bottom w:val="none" w:sz="0" w:space="0" w:color="auto"/>
        <w:right w:val="none" w:sz="0" w:space="0" w:color="auto"/>
      </w:divBdr>
    </w:div>
    <w:div w:id="1350566001">
      <w:bodyDiv w:val="1"/>
      <w:marLeft w:val="0"/>
      <w:marRight w:val="0"/>
      <w:marTop w:val="0"/>
      <w:marBottom w:val="0"/>
      <w:divBdr>
        <w:top w:val="none" w:sz="0" w:space="0" w:color="auto"/>
        <w:left w:val="none" w:sz="0" w:space="0" w:color="auto"/>
        <w:bottom w:val="none" w:sz="0" w:space="0" w:color="auto"/>
        <w:right w:val="none" w:sz="0" w:space="0" w:color="auto"/>
      </w:divBdr>
    </w:div>
    <w:div w:id="1377660959">
      <w:bodyDiv w:val="1"/>
      <w:marLeft w:val="0"/>
      <w:marRight w:val="0"/>
      <w:marTop w:val="0"/>
      <w:marBottom w:val="0"/>
      <w:divBdr>
        <w:top w:val="none" w:sz="0" w:space="0" w:color="auto"/>
        <w:left w:val="none" w:sz="0" w:space="0" w:color="auto"/>
        <w:bottom w:val="none" w:sz="0" w:space="0" w:color="auto"/>
        <w:right w:val="none" w:sz="0" w:space="0" w:color="auto"/>
      </w:divBdr>
    </w:div>
    <w:div w:id="1454446864">
      <w:bodyDiv w:val="1"/>
      <w:marLeft w:val="0"/>
      <w:marRight w:val="0"/>
      <w:marTop w:val="0"/>
      <w:marBottom w:val="0"/>
      <w:divBdr>
        <w:top w:val="none" w:sz="0" w:space="0" w:color="auto"/>
        <w:left w:val="none" w:sz="0" w:space="0" w:color="auto"/>
        <w:bottom w:val="none" w:sz="0" w:space="0" w:color="auto"/>
        <w:right w:val="none" w:sz="0" w:space="0" w:color="auto"/>
      </w:divBdr>
    </w:div>
    <w:div w:id="1680111715">
      <w:bodyDiv w:val="1"/>
      <w:marLeft w:val="0"/>
      <w:marRight w:val="0"/>
      <w:marTop w:val="0"/>
      <w:marBottom w:val="0"/>
      <w:divBdr>
        <w:top w:val="none" w:sz="0" w:space="0" w:color="auto"/>
        <w:left w:val="none" w:sz="0" w:space="0" w:color="auto"/>
        <w:bottom w:val="none" w:sz="0" w:space="0" w:color="auto"/>
        <w:right w:val="none" w:sz="0" w:space="0" w:color="auto"/>
      </w:divBdr>
    </w:div>
    <w:div w:id="1727876055">
      <w:bodyDiv w:val="1"/>
      <w:marLeft w:val="0"/>
      <w:marRight w:val="0"/>
      <w:marTop w:val="0"/>
      <w:marBottom w:val="0"/>
      <w:divBdr>
        <w:top w:val="none" w:sz="0" w:space="0" w:color="auto"/>
        <w:left w:val="none" w:sz="0" w:space="0" w:color="auto"/>
        <w:bottom w:val="none" w:sz="0" w:space="0" w:color="auto"/>
        <w:right w:val="none" w:sz="0" w:space="0" w:color="auto"/>
      </w:divBdr>
    </w:div>
    <w:div w:id="1817602784">
      <w:bodyDiv w:val="1"/>
      <w:marLeft w:val="0"/>
      <w:marRight w:val="0"/>
      <w:marTop w:val="0"/>
      <w:marBottom w:val="0"/>
      <w:divBdr>
        <w:top w:val="none" w:sz="0" w:space="0" w:color="auto"/>
        <w:left w:val="none" w:sz="0" w:space="0" w:color="auto"/>
        <w:bottom w:val="none" w:sz="0" w:space="0" w:color="auto"/>
        <w:right w:val="none" w:sz="0" w:space="0" w:color="auto"/>
      </w:divBdr>
    </w:div>
    <w:div w:id="1947499287">
      <w:bodyDiv w:val="1"/>
      <w:marLeft w:val="0"/>
      <w:marRight w:val="0"/>
      <w:marTop w:val="0"/>
      <w:marBottom w:val="0"/>
      <w:divBdr>
        <w:top w:val="none" w:sz="0" w:space="0" w:color="auto"/>
        <w:left w:val="none" w:sz="0" w:space="0" w:color="auto"/>
        <w:bottom w:val="none" w:sz="0" w:space="0" w:color="auto"/>
        <w:right w:val="none" w:sz="0" w:space="0" w:color="auto"/>
      </w:divBdr>
    </w:div>
    <w:div w:id="1950618657">
      <w:bodyDiv w:val="1"/>
      <w:marLeft w:val="0"/>
      <w:marRight w:val="0"/>
      <w:marTop w:val="0"/>
      <w:marBottom w:val="0"/>
      <w:divBdr>
        <w:top w:val="none" w:sz="0" w:space="0" w:color="auto"/>
        <w:left w:val="none" w:sz="0" w:space="0" w:color="auto"/>
        <w:bottom w:val="none" w:sz="0" w:space="0" w:color="auto"/>
        <w:right w:val="none" w:sz="0" w:space="0" w:color="auto"/>
      </w:divBdr>
    </w:div>
    <w:div w:id="2103062568">
      <w:bodyDiv w:val="1"/>
      <w:marLeft w:val="0"/>
      <w:marRight w:val="0"/>
      <w:marTop w:val="0"/>
      <w:marBottom w:val="0"/>
      <w:divBdr>
        <w:top w:val="none" w:sz="0" w:space="0" w:color="auto"/>
        <w:left w:val="none" w:sz="0" w:space="0" w:color="auto"/>
        <w:bottom w:val="none" w:sz="0" w:space="0" w:color="auto"/>
        <w:right w:val="none" w:sz="0" w:space="0" w:color="auto"/>
      </w:divBdr>
    </w:div>
    <w:div w:id="2105417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System32\Norm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Ngu23</b:Tag>
    <b:SourceType>Report</b:SourceType>
    <b:Guid>{5113E9A7-5244-4A4A-9953-8A6AAE1DFB0E}</b:Guid>
    <b:Author>
      <b:Author>
        <b:Corporate>Nguyễn Chí Nghĩa, Trần Văn Duy</b:Corporate>
      </b:Author>
    </b:Author>
    <b:Title>PHẦN MỀM QUẢN LÝ KHÁCH SẠN</b:Title>
    <b:Year>2023</b:Year>
    <b:RefOrder>1</b:RefOrder>
  </b:Source>
</b:Sources>
</file>

<file path=customXml/itemProps1.xml><?xml version="1.0" encoding="utf-8"?>
<ds:datastoreItem xmlns:ds="http://schemas.openxmlformats.org/officeDocument/2006/customXml" ds:itemID="{EC1819F1-DE04-40BE-8736-E143BC305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Template>
  <TotalTime>0</TotalTime>
  <Pages>37</Pages>
  <Words>2716</Words>
  <Characters>15483</Characters>
  <Application>Microsoft Office Word</Application>
  <DocSecurity>0</DocSecurity>
  <PresentationFormat/>
  <Lines>129</Lines>
  <Paragraphs>36</Paragraphs>
  <Slides>0</Slides>
  <Notes>0</Notes>
  <HiddenSlides>0</HiddenSlides>
  <MMClips>0</MMClips>
  <ScaleCrop>false</ScaleCrop>
  <Company>DH AG</Company>
  <LinksUpToDate>false</LinksUpToDate>
  <CharactersWithSpaces>18163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MáºªU BÃO CÃO THá»°C Táº¬P Tá»T NGHIá»†P</dc:title>
  <dc:subject/>
  <dc:creator>Doan Thanh Nghi</dc:creator>
  <cp:keywords/>
  <cp:lastModifiedBy>Thanh Truc</cp:lastModifiedBy>
  <cp:revision>2</cp:revision>
  <cp:lastPrinted>2011-05-08T09:59:00Z</cp:lastPrinted>
  <dcterms:created xsi:type="dcterms:W3CDTF">2025-11-16T15:16:00Z</dcterms:created>
  <dcterms:modified xsi:type="dcterms:W3CDTF">2025-11-16T15:16:00Z</dcterms:modified>
</cp:coreProperties>
</file>